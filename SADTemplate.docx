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9060" w14:textId="77777777" w:rsidR="009E249B" w:rsidRDefault="009E249B">
      <w:pPr>
        <w:pStyle w:val="Title-Line1"/>
      </w:pPr>
      <w:r>
        <w:t>&lt;</w:t>
      </w:r>
      <w:bookmarkStart w:id="0" w:name="_Ref126906764"/>
      <w:bookmarkEnd w:id="0"/>
      <w:r>
        <w:t>Insert OrganizationName&gt;</w:t>
      </w:r>
    </w:p>
    <w:p w14:paraId="2E1F7C9B" w14:textId="77777777" w:rsidR="009E249B" w:rsidRDefault="009E249B">
      <w:pPr>
        <w:pStyle w:val="Title-Line-2"/>
      </w:pPr>
      <w:r>
        <w:t xml:space="preserve">     </w:t>
      </w:r>
      <w:r>
        <w:br/>
        <w:t>&lt;Insert Project Name&gt;</w:t>
      </w:r>
      <w:r>
        <w:br/>
        <w:t>Software Architecture Document (SAD)</w:t>
      </w:r>
    </w:p>
    <w:p w14:paraId="08FC15F6" w14:textId="77777777" w:rsidR="009E249B" w:rsidRDefault="009E249B">
      <w:pPr>
        <w:pStyle w:val="Title-Line-3"/>
      </w:pPr>
      <w:r>
        <w:t>CONTENT OWNER: &lt;Insert Name&gt;</w:t>
      </w:r>
    </w:p>
    <w:p w14:paraId="49E33511" w14:textId="77777777" w:rsidR="005878FC" w:rsidRDefault="005878FC" w:rsidP="005878FC">
      <w:pPr>
        <w:pStyle w:val="Title-Line-3"/>
        <w:jc w:val="left"/>
      </w:pPr>
    </w:p>
    <w:tbl>
      <w:tblPr>
        <w:tblW w:w="8100" w:type="dxa"/>
        <w:tblLayout w:type="fixed"/>
        <w:tblLook w:val="0000" w:firstRow="0" w:lastRow="0" w:firstColumn="0" w:lastColumn="0" w:noHBand="0" w:noVBand="0"/>
      </w:tblPr>
      <w:tblGrid>
        <w:gridCol w:w="2790"/>
        <w:gridCol w:w="2610"/>
        <w:gridCol w:w="2700"/>
      </w:tblGrid>
      <w:tr w:rsidR="009E249B" w14:paraId="5FE214E9" w14:textId="77777777">
        <w:tblPrEx>
          <w:tblCellMar>
            <w:top w:w="0" w:type="dxa"/>
            <w:bottom w:w="0" w:type="dxa"/>
          </w:tblCellMar>
        </w:tblPrEx>
        <w:tc>
          <w:tcPr>
            <w:tcW w:w="2790" w:type="dxa"/>
          </w:tcPr>
          <w:p w14:paraId="2C779795" w14:textId="77777777" w:rsidR="009E249B" w:rsidRDefault="009E249B">
            <w:pPr>
              <w:pStyle w:val="TableHeading"/>
            </w:pPr>
            <w:r>
              <w:t>DOCUMENT NUMBER:</w:t>
            </w:r>
          </w:p>
        </w:tc>
        <w:tc>
          <w:tcPr>
            <w:tcW w:w="2610" w:type="dxa"/>
          </w:tcPr>
          <w:p w14:paraId="02FEF0C5" w14:textId="77777777" w:rsidR="009E249B" w:rsidRDefault="009E249B">
            <w:pPr>
              <w:pStyle w:val="TableHeading"/>
            </w:pPr>
            <w:r>
              <w:t>RELEASE/REVISION:</w:t>
            </w:r>
          </w:p>
        </w:tc>
        <w:tc>
          <w:tcPr>
            <w:tcW w:w="2700" w:type="dxa"/>
          </w:tcPr>
          <w:p w14:paraId="09676D8B" w14:textId="77777777" w:rsidR="009E249B" w:rsidRDefault="009E249B">
            <w:pPr>
              <w:pStyle w:val="TableHeading"/>
              <w:rPr>
                <w:b w:val="0"/>
              </w:rPr>
            </w:pPr>
            <w:r>
              <w:t>RELEASE/REVISION DATE:</w:t>
            </w:r>
          </w:p>
        </w:tc>
      </w:tr>
      <w:tr w:rsidR="009E249B" w14:paraId="267112F6" w14:textId="77777777">
        <w:tblPrEx>
          <w:tblCellMar>
            <w:top w:w="0" w:type="dxa"/>
            <w:bottom w:w="0" w:type="dxa"/>
          </w:tblCellMar>
        </w:tblPrEx>
        <w:tc>
          <w:tcPr>
            <w:tcW w:w="2790" w:type="dxa"/>
          </w:tcPr>
          <w:p w14:paraId="7F490DF1" w14:textId="77777777" w:rsidR="009E249B" w:rsidRDefault="009E249B">
            <w:pPr>
              <w:pStyle w:val="ListBulleted1"/>
            </w:pPr>
          </w:p>
        </w:tc>
        <w:tc>
          <w:tcPr>
            <w:tcW w:w="2610" w:type="dxa"/>
          </w:tcPr>
          <w:p w14:paraId="30A8C944" w14:textId="77777777" w:rsidR="009E249B" w:rsidRDefault="009E249B">
            <w:pPr>
              <w:pStyle w:val="ListBulleted1"/>
            </w:pPr>
          </w:p>
        </w:tc>
        <w:tc>
          <w:tcPr>
            <w:tcW w:w="2700" w:type="dxa"/>
          </w:tcPr>
          <w:p w14:paraId="563E1323" w14:textId="77777777" w:rsidR="009E249B" w:rsidRDefault="009E249B">
            <w:pPr>
              <w:pStyle w:val="ListBulleted1"/>
            </w:pPr>
          </w:p>
        </w:tc>
      </w:tr>
      <w:tr w:rsidR="009E249B" w14:paraId="36E0F846" w14:textId="77777777">
        <w:tblPrEx>
          <w:tblCellMar>
            <w:top w:w="0" w:type="dxa"/>
            <w:bottom w:w="0" w:type="dxa"/>
          </w:tblCellMar>
        </w:tblPrEx>
        <w:tc>
          <w:tcPr>
            <w:tcW w:w="2790" w:type="dxa"/>
          </w:tcPr>
          <w:p w14:paraId="5AF13AC3" w14:textId="77777777" w:rsidR="009E249B" w:rsidRDefault="009E249B">
            <w:pPr>
              <w:pStyle w:val="ListBulleted1"/>
            </w:pPr>
          </w:p>
        </w:tc>
        <w:tc>
          <w:tcPr>
            <w:tcW w:w="2610" w:type="dxa"/>
          </w:tcPr>
          <w:p w14:paraId="73682B0C" w14:textId="77777777" w:rsidR="009E249B" w:rsidRDefault="009E249B">
            <w:pPr>
              <w:pStyle w:val="ListBulleted1"/>
            </w:pPr>
          </w:p>
        </w:tc>
        <w:tc>
          <w:tcPr>
            <w:tcW w:w="2700" w:type="dxa"/>
          </w:tcPr>
          <w:p w14:paraId="7E484DE3" w14:textId="77777777" w:rsidR="009E249B" w:rsidRDefault="009E249B">
            <w:pPr>
              <w:pStyle w:val="ListBulleted1"/>
            </w:pPr>
          </w:p>
        </w:tc>
      </w:tr>
      <w:tr w:rsidR="009E249B" w14:paraId="2D08B1AE" w14:textId="77777777">
        <w:tblPrEx>
          <w:tblCellMar>
            <w:top w:w="0" w:type="dxa"/>
            <w:bottom w:w="0" w:type="dxa"/>
          </w:tblCellMar>
        </w:tblPrEx>
        <w:tc>
          <w:tcPr>
            <w:tcW w:w="2790" w:type="dxa"/>
          </w:tcPr>
          <w:p w14:paraId="6FA1642D" w14:textId="77777777" w:rsidR="009E249B" w:rsidRDefault="009E249B">
            <w:pPr>
              <w:pStyle w:val="ListBulleted1"/>
            </w:pPr>
          </w:p>
        </w:tc>
        <w:tc>
          <w:tcPr>
            <w:tcW w:w="2610" w:type="dxa"/>
          </w:tcPr>
          <w:p w14:paraId="1D8D0EE2" w14:textId="77777777" w:rsidR="009E249B" w:rsidRDefault="009E249B">
            <w:pPr>
              <w:pStyle w:val="ListBulleted1"/>
            </w:pPr>
          </w:p>
        </w:tc>
        <w:tc>
          <w:tcPr>
            <w:tcW w:w="2700" w:type="dxa"/>
          </w:tcPr>
          <w:p w14:paraId="4780A362" w14:textId="77777777" w:rsidR="009E249B" w:rsidRDefault="009E249B">
            <w:pPr>
              <w:pStyle w:val="ListBulleted1"/>
            </w:pPr>
          </w:p>
        </w:tc>
      </w:tr>
      <w:tr w:rsidR="009E249B" w14:paraId="2EC12643" w14:textId="77777777">
        <w:tblPrEx>
          <w:tblCellMar>
            <w:top w:w="0" w:type="dxa"/>
            <w:bottom w:w="0" w:type="dxa"/>
          </w:tblCellMar>
        </w:tblPrEx>
        <w:tc>
          <w:tcPr>
            <w:tcW w:w="2790" w:type="dxa"/>
          </w:tcPr>
          <w:p w14:paraId="41953A33" w14:textId="77777777" w:rsidR="009E249B" w:rsidRDefault="009E249B">
            <w:pPr>
              <w:pStyle w:val="ListBulleted1"/>
            </w:pPr>
          </w:p>
        </w:tc>
        <w:tc>
          <w:tcPr>
            <w:tcW w:w="2610" w:type="dxa"/>
          </w:tcPr>
          <w:p w14:paraId="14E69624" w14:textId="77777777" w:rsidR="009E249B" w:rsidRDefault="009E249B">
            <w:pPr>
              <w:pStyle w:val="ListBulleted1"/>
            </w:pPr>
          </w:p>
        </w:tc>
        <w:tc>
          <w:tcPr>
            <w:tcW w:w="2700" w:type="dxa"/>
          </w:tcPr>
          <w:p w14:paraId="6D1A8DDC" w14:textId="77777777" w:rsidR="009E249B" w:rsidRDefault="009E249B">
            <w:pPr>
              <w:pStyle w:val="ListBulleted1"/>
            </w:pPr>
          </w:p>
        </w:tc>
      </w:tr>
      <w:tr w:rsidR="009E249B" w14:paraId="004FEDCE" w14:textId="77777777">
        <w:tblPrEx>
          <w:tblCellMar>
            <w:top w:w="0" w:type="dxa"/>
            <w:bottom w:w="0" w:type="dxa"/>
          </w:tblCellMar>
        </w:tblPrEx>
        <w:tc>
          <w:tcPr>
            <w:tcW w:w="2790" w:type="dxa"/>
          </w:tcPr>
          <w:p w14:paraId="42E59D33" w14:textId="77777777" w:rsidR="009E249B" w:rsidRDefault="009E249B">
            <w:pPr>
              <w:pStyle w:val="ListBulleted1"/>
            </w:pPr>
          </w:p>
        </w:tc>
        <w:tc>
          <w:tcPr>
            <w:tcW w:w="2610" w:type="dxa"/>
          </w:tcPr>
          <w:p w14:paraId="7DCC8497" w14:textId="77777777" w:rsidR="009E249B" w:rsidRDefault="009E249B">
            <w:pPr>
              <w:pStyle w:val="ListBulleted1"/>
            </w:pPr>
          </w:p>
        </w:tc>
        <w:tc>
          <w:tcPr>
            <w:tcW w:w="2700" w:type="dxa"/>
          </w:tcPr>
          <w:p w14:paraId="2A07979B" w14:textId="77777777" w:rsidR="009E249B" w:rsidRDefault="009E249B">
            <w:pPr>
              <w:pStyle w:val="ListBulleted1"/>
            </w:pPr>
          </w:p>
        </w:tc>
      </w:tr>
      <w:tr w:rsidR="009E249B" w14:paraId="1D66E149" w14:textId="77777777">
        <w:tblPrEx>
          <w:tblCellMar>
            <w:top w:w="0" w:type="dxa"/>
            <w:bottom w:w="0" w:type="dxa"/>
          </w:tblCellMar>
        </w:tblPrEx>
        <w:tc>
          <w:tcPr>
            <w:tcW w:w="2790" w:type="dxa"/>
          </w:tcPr>
          <w:p w14:paraId="156298CF" w14:textId="77777777" w:rsidR="009E249B" w:rsidRDefault="009E249B">
            <w:pPr>
              <w:pStyle w:val="ListBulleted1"/>
            </w:pPr>
          </w:p>
        </w:tc>
        <w:tc>
          <w:tcPr>
            <w:tcW w:w="2610" w:type="dxa"/>
          </w:tcPr>
          <w:p w14:paraId="028CEDAF" w14:textId="77777777" w:rsidR="009E249B" w:rsidRDefault="009E249B">
            <w:pPr>
              <w:pStyle w:val="ListBulleted1"/>
            </w:pPr>
          </w:p>
        </w:tc>
        <w:tc>
          <w:tcPr>
            <w:tcW w:w="2700" w:type="dxa"/>
          </w:tcPr>
          <w:p w14:paraId="7387020F" w14:textId="77777777" w:rsidR="009E249B" w:rsidRDefault="009E249B">
            <w:pPr>
              <w:pStyle w:val="ListBulleted1"/>
            </w:pPr>
          </w:p>
        </w:tc>
      </w:tr>
    </w:tbl>
    <w:p w14:paraId="0EDD766E" w14:textId="77777777"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256"/>
      </w:tblGrid>
      <w:tr w:rsidR="009E249B" w14:paraId="13292879" w14:textId="77777777">
        <w:tblPrEx>
          <w:tblCellMar>
            <w:top w:w="0" w:type="dxa"/>
            <w:bottom w:w="0" w:type="dxa"/>
          </w:tblCellMar>
        </w:tblPrEx>
        <w:tc>
          <w:tcPr>
            <w:tcW w:w="8482" w:type="dxa"/>
            <w:tcBorders>
              <w:top w:val="single" w:sz="4" w:space="0" w:color="C0C0C0"/>
              <w:left w:val="single" w:sz="4" w:space="0" w:color="C0C0C0"/>
              <w:bottom w:val="single" w:sz="4" w:space="0" w:color="C0C0C0"/>
              <w:right w:val="single" w:sz="4" w:space="0" w:color="C0C0C0"/>
            </w:tcBorders>
            <w:shd w:val="clear" w:color="auto" w:fill="E6E6E6"/>
          </w:tcPr>
          <w:p w14:paraId="61150352" w14:textId="77777777" w:rsidR="009E249B" w:rsidRPr="009E249B" w:rsidRDefault="009E249B">
            <w:pPr>
              <w:pStyle w:val="z-table-instructions"/>
              <w:tabs>
                <w:tab w:val="clear" w:pos="8280"/>
                <w:tab w:val="right" w:pos="8165"/>
              </w:tabs>
              <w:rPr>
                <w:b/>
              </w:rPr>
            </w:pPr>
            <w:r>
              <w:lastRenderedPageBreak/>
              <w:br w:type="page"/>
            </w:r>
            <w:r w:rsidRPr="009E249B">
              <w:rPr>
                <w:b/>
              </w:rPr>
              <w:t>BACKGROUND</w:t>
            </w:r>
          </w:p>
          <w:p w14:paraId="7E2D44D1" w14:textId="77777777"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7" w:history="1">
              <w:r w:rsidRPr="009E249B">
                <w:rPr>
                  <w:rStyle w:val="Hyperlink"/>
                  <w:i/>
                </w:rPr>
                <w:t>Documenting Software Architecture: Views and Beyond</w:t>
              </w:r>
            </w:hyperlink>
            <w:r>
              <w:t xml:space="preserve"> (Addison Wesley, 2002).   The current version is available for </w:t>
            </w:r>
            <w:hyperlink r:id="rId8" w:history="1">
              <w:r w:rsidRPr="009E249B">
                <w:rPr>
                  <w:rStyle w:val="Hyperlink"/>
                </w:rPr>
                <w:t>free download</w:t>
              </w:r>
            </w:hyperlink>
            <w:r>
              <w:t xml:space="preserve"> from the SEI’s architecture web site.</w:t>
            </w:r>
          </w:p>
          <w:p w14:paraId="29B5F293" w14:textId="77777777" w:rsidR="009E249B" w:rsidRDefault="009E249B">
            <w:pPr>
              <w:pStyle w:val="z-table-instructions"/>
              <w:tabs>
                <w:tab w:val="clear" w:pos="8280"/>
                <w:tab w:val="right" w:pos="8165"/>
              </w:tabs>
              <w:rPr>
                <w:b/>
                <w:bCs/>
              </w:rPr>
            </w:pPr>
            <w:r>
              <w:rPr>
                <w:b/>
                <w:bCs/>
              </w:rPr>
              <w:t>TIPS FOR USING THIS TEMPLATE</w:t>
            </w:r>
            <w:r>
              <w:rPr>
                <w:b/>
                <w:bCs/>
              </w:rPr>
              <w:tab/>
            </w:r>
          </w:p>
          <w:p w14:paraId="4427B390" w14:textId="77777777" w:rsidR="009E249B" w:rsidRDefault="009E249B">
            <w:pPr>
              <w:pStyle w:val="z-table-instructions"/>
            </w:pPr>
            <w:r>
              <w:t>To create an instance of this document:</w:t>
            </w:r>
          </w:p>
          <w:p w14:paraId="42208410" w14:textId="77777777" w:rsidR="009E249B" w:rsidRDefault="009E249B">
            <w:pPr>
              <w:pStyle w:val="z-list-bulleted-1"/>
            </w:pPr>
            <w:r>
              <w:t>Insert relevant information on cover sheet</w:t>
            </w:r>
            <w:r w:rsidR="001B0C45">
              <w:t xml:space="preserve"> and in placeholders throughout</w:t>
            </w:r>
            <w:r>
              <w:t>.</w:t>
            </w:r>
          </w:p>
          <w:p w14:paraId="7477311A" w14:textId="77777777"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14:paraId="1BA3A3BD" w14:textId="77777777" w:rsidR="009E249B" w:rsidRDefault="009E249B">
            <w:pPr>
              <w:pStyle w:val="z-table-instructions"/>
            </w:pPr>
            <w:r>
              <w:t>To update the contents and page numbers in the Table of Contents, List of Figures, and List of Tables:</w:t>
            </w:r>
          </w:p>
          <w:p w14:paraId="6FCD55B6" w14:textId="77777777" w:rsidR="009E249B" w:rsidRDefault="009E249B">
            <w:pPr>
              <w:pStyle w:val="z-list-bulleted-1"/>
            </w:pPr>
            <w:r>
              <w:t>Position the cursor a</w:t>
            </w:r>
            <w:r w:rsidR="00756D89">
              <w:t>nywhere in the table to be updated</w:t>
            </w:r>
            <w:r>
              <w:t>.</w:t>
            </w:r>
          </w:p>
          <w:p w14:paraId="335E0EF8" w14:textId="77777777" w:rsidR="009E249B" w:rsidRDefault="009E249B">
            <w:pPr>
              <w:pStyle w:val="z-list-bulleted-1"/>
            </w:pPr>
            <w:r>
              <w:t xml:space="preserve">Click the </w:t>
            </w:r>
            <w:r>
              <w:rPr>
                <w:i/>
                <w:iCs/>
              </w:rPr>
              <w:t>F9</w:t>
            </w:r>
            <w:r>
              <w:t xml:space="preserve"> function key. </w:t>
            </w:r>
          </w:p>
          <w:p w14:paraId="3A7110A4" w14:textId="77777777" w:rsidR="009E249B" w:rsidRDefault="009E249B" w:rsidP="009E249B">
            <w:pPr>
              <w:pStyle w:val="z-list-bulleted-1"/>
            </w:pPr>
            <w:r>
              <w:t xml:space="preserve">Answer “Update entire </w:t>
            </w:r>
            <w:r w:rsidR="00756D89">
              <w:t>table”</w:t>
            </w:r>
            <w:r>
              <w:t>.</w:t>
            </w:r>
          </w:p>
          <w:p w14:paraId="1E984789" w14:textId="77777777" w:rsidR="009E249B" w:rsidRDefault="009E249B" w:rsidP="009E249B">
            <w:pPr>
              <w:pStyle w:val="z-table-instructions"/>
            </w:pPr>
            <w:r>
              <w:t>To insert a figure or table caption:</w:t>
            </w:r>
          </w:p>
          <w:p w14:paraId="52FD1215" w14:textId="77777777"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14:paraId="51AB9C20" w14:textId="77777777" w:rsidR="009E249B" w:rsidRDefault="009E249B">
            <w:pPr>
              <w:pStyle w:val="z-list-bulleted-1"/>
            </w:pPr>
            <w:r>
              <w:t>Click the OK button.</w:t>
            </w:r>
          </w:p>
          <w:p w14:paraId="3F915210" w14:textId="77777777" w:rsidR="009E249B" w:rsidRDefault="009E249B" w:rsidP="009E249B">
            <w:pPr>
              <w:pStyle w:val="z-list-bulleted-1"/>
            </w:pPr>
            <w:r>
              <w:t>Add a colon and a tab stop after the figure number in the caption itself.</w:t>
            </w:r>
          </w:p>
          <w:p w14:paraId="450612DE" w14:textId="77777777" w:rsidR="009E249B" w:rsidRDefault="009E249B" w:rsidP="009E249B">
            <w:pPr>
              <w:pStyle w:val="z-list-bulleted-1"/>
            </w:pPr>
            <w:r>
              <w:t xml:space="preserve">The caption should use the </w:t>
            </w:r>
            <w:r>
              <w:rPr>
                <w:i/>
                <w:iCs/>
              </w:rPr>
              <w:t>Caption</w:t>
            </w:r>
            <w:r>
              <w:t xml:space="preserve"> style.</w:t>
            </w:r>
          </w:p>
          <w:p w14:paraId="150EAD70" w14:textId="77777777" w:rsidR="009E249B" w:rsidRDefault="00756D89" w:rsidP="009E249B">
            <w:pPr>
              <w:pStyle w:val="z-list-bulleted-1"/>
            </w:pPr>
            <w:r>
              <w:t>A</w:t>
            </w:r>
            <w:r w:rsidR="009E249B">
              <w:t xml:space="preserve">dd a colon and a tab stop after the table/figure number in the caption itself. </w:t>
            </w:r>
          </w:p>
          <w:p w14:paraId="6F204C8B" w14:textId="77777777" w:rsidR="00EB0395" w:rsidRDefault="00EB0395" w:rsidP="00EB0395">
            <w:pPr>
              <w:pStyle w:val="z-list-bulleted-1"/>
              <w:numPr>
                <w:ilvl w:val="0"/>
                <w:numId w:val="0"/>
              </w:numPr>
              <w:ind w:left="360" w:hanging="360"/>
            </w:pPr>
          </w:p>
          <w:p w14:paraId="45256CCD" w14:textId="77777777" w:rsidR="00EB0395" w:rsidRPr="009E249B" w:rsidRDefault="009E249B" w:rsidP="00EB0395">
            <w:pPr>
              <w:pStyle w:val="z-list-bulleted-1"/>
              <w:numPr>
                <w:ilvl w:val="0"/>
                <w:numId w:val="0"/>
              </w:numPr>
              <w:ind w:left="360" w:hanging="360"/>
              <w:rPr>
                <w:b/>
              </w:rPr>
            </w:pPr>
            <w:r w:rsidRPr="009E249B">
              <w:rPr>
                <w:b/>
              </w:rPr>
              <w:t>TIPS FOR MAKING YOUR DOCUMENT MORE READABLE</w:t>
            </w:r>
          </w:p>
          <w:p w14:paraId="47CBDB80" w14:textId="77777777"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72B08DF8" w14:textId="77777777" w:rsidR="00EB0395" w:rsidRDefault="00EB0395" w:rsidP="00EB0395">
            <w:pPr>
              <w:pStyle w:val="z-list-bulleted-1"/>
            </w:pPr>
            <w:r>
              <w:t xml:space="preserve">Consider hyperlinking key words used in the document with their entries in the </w:t>
            </w:r>
            <w:hyperlink w:anchor="_Glossary" w:history="1">
              <w:r>
                <w:rPr>
                  <w:rStyle w:val="Hyperlink"/>
                </w:rPr>
                <w:t>Glossary</w:t>
              </w:r>
            </w:hyperlink>
            <w:r>
              <w:t xml:space="preserve"> or other location in which they are defined.  Choose </w:t>
            </w:r>
            <w:r w:rsidRPr="001B0C45">
              <w:rPr>
                <w:i/>
              </w:rPr>
              <w:t>Insert &gt; Hyperlink</w:t>
            </w:r>
            <w:r>
              <w:t>.</w:t>
            </w:r>
          </w:p>
          <w:p w14:paraId="7A436671" w14:textId="77777777"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14:paraId="06BDE6EE" w14:textId="77777777"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14:paraId="3E50DEE6" w14:textId="77777777" w:rsidR="009E249B" w:rsidRDefault="009E249B" w:rsidP="00EB0395">
            <w:pPr>
              <w:pStyle w:val="z-list-bulleted-1"/>
              <w:ind w:left="720"/>
            </w:pPr>
            <w:r>
              <w:rPr>
                <w:i/>
              </w:rPr>
              <w:t xml:space="preserve">A 2-Volume approach: </w:t>
            </w:r>
            <w:r>
              <w:t>Separate the documentation into two volumes; one that contains the views of the software architecture and one that contains everything else.  A common variant of this approach has one volume per view, and one volume for everything else.</w:t>
            </w:r>
          </w:p>
          <w:p w14:paraId="3F83FE5D" w14:textId="77777777"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14:paraId="45C20356" w14:textId="77777777" w:rsidR="009E249B" w:rsidRDefault="009E249B" w:rsidP="00EB0395">
            <w:pPr>
              <w:pStyle w:val="z-list-bulleted-1"/>
              <w:ind w:left="720"/>
            </w:pPr>
            <w:r>
              <w:rPr>
                <w:i/>
              </w:rPr>
              <w:t xml:space="preserve">A 4-Volume approach: </w:t>
            </w:r>
            <w:r>
              <w:t xml:space="preserve">Create one volume </w:t>
            </w:r>
            <w:r w:rsidR="00222232">
              <w:t>for each viewtype [Clements 2002</w:t>
            </w:r>
            <w:r>
              <w:t xml:space="preserve">] (module, component-and-connector, allocation) that contains the documentation for the relevant </w:t>
            </w:r>
            <w:hyperlink w:anchor="view" w:history="1">
              <w:r>
                <w:rPr>
                  <w:rStyle w:val="Hyperlink"/>
                </w:rPr>
                <w:t>views</w:t>
              </w:r>
            </w:hyperlink>
            <w:r>
              <w:t>.  Include all of the other information in the fourth volume.</w:t>
            </w:r>
          </w:p>
          <w:p w14:paraId="3F06D402" w14:textId="77777777" w:rsidR="009E249B" w:rsidRDefault="009E249B" w:rsidP="00EB0395">
            <w:pPr>
              <w:pStyle w:val="z-list-bulleted-1"/>
              <w:ind w:left="720"/>
            </w:pPr>
            <w:r>
              <w:t xml:space="preserve">Software interfaces are often documented in a separate volume.  </w:t>
            </w:r>
          </w:p>
          <w:p w14:paraId="04001B6F" w14:textId="77777777"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14:paraId="2D0277CF" w14:textId="77777777" w:rsidR="009E249B" w:rsidRDefault="009E249B">
      <w:pPr>
        <w:pStyle w:val="Heading1frontmatteronly"/>
        <w:sectPr w:rsidR="009E249B" w:rsidSect="0065011C">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52BB0F79" w14:textId="77777777" w:rsidR="009E249B" w:rsidRDefault="00F86C56">
      <w:pPr>
        <w:pStyle w:val="Heading1frontmatteronly"/>
        <w:tabs>
          <w:tab w:val="left" w:pos="2190"/>
        </w:tabs>
      </w:pPr>
      <w:r>
        <w:lastRenderedPageBreak/>
        <w:t xml:space="preserve">Table of </w:t>
      </w:r>
      <w:r w:rsidR="009E249B">
        <w:rPr>
          <w:lang w:val="el-GR"/>
        </w:rPr>
        <w:t>Contents</w:t>
      </w:r>
    </w:p>
    <w:p w14:paraId="6D4D758A" w14:textId="77777777" w:rsidR="007225A5" w:rsidRDefault="007225A5">
      <w:pPr>
        <w:pStyle w:val="TOC1"/>
        <w:rPr>
          <w:rFonts w:ascii="Times New Roman" w:hAnsi="Times New Roman"/>
          <w:b w:val="0"/>
          <w:kern w:val="0"/>
          <w:sz w:val="24"/>
          <w:szCs w:val="24"/>
        </w:rPr>
      </w:pPr>
      <w:r>
        <w:rPr>
          <w:b w:val="0"/>
        </w:rPr>
        <w:fldChar w:fldCharType="begin"/>
      </w:r>
      <w:r>
        <w:rPr>
          <w:b w:val="0"/>
        </w:rPr>
        <w:instrText xml:space="preserve"> TOC \o "1-5" \h \z \u </w:instrText>
      </w:r>
      <w:r>
        <w:rPr>
          <w:b w:val="0"/>
        </w:rPr>
        <w:fldChar w:fldCharType="separate"/>
      </w:r>
      <w:hyperlink w:anchor="_Toc126922689" w:history="1">
        <w:r w:rsidRPr="004342C6">
          <w:rPr>
            <w:rStyle w:val="Hyperlink"/>
          </w:rPr>
          <w:t>1</w:t>
        </w:r>
        <w:r>
          <w:rPr>
            <w:rFonts w:ascii="Times New Roman" w:hAnsi="Times New Roman"/>
            <w:b w:val="0"/>
            <w:kern w:val="0"/>
            <w:sz w:val="24"/>
            <w:szCs w:val="24"/>
          </w:rPr>
          <w:tab/>
        </w:r>
        <w:r w:rsidRPr="004342C6">
          <w:rPr>
            <w:rStyle w:val="Hyperlink"/>
          </w:rPr>
          <w:t>Documentation Roadmap</w:t>
        </w:r>
        <w:r>
          <w:rPr>
            <w:webHidden/>
          </w:rPr>
          <w:tab/>
        </w:r>
        <w:r>
          <w:rPr>
            <w:webHidden/>
          </w:rPr>
          <w:fldChar w:fldCharType="begin"/>
        </w:r>
        <w:r>
          <w:rPr>
            <w:webHidden/>
          </w:rPr>
          <w:instrText xml:space="preserve"> PAGEREF _Toc126922689 \h </w:instrText>
        </w:r>
        <w:r>
          <w:rPr>
            <w:webHidden/>
          </w:rPr>
          <w:fldChar w:fldCharType="separate"/>
        </w:r>
        <w:r>
          <w:rPr>
            <w:webHidden/>
          </w:rPr>
          <w:t>3</w:t>
        </w:r>
        <w:r>
          <w:rPr>
            <w:webHidden/>
          </w:rPr>
          <w:fldChar w:fldCharType="end"/>
        </w:r>
      </w:hyperlink>
    </w:p>
    <w:p w14:paraId="4FA30E24" w14:textId="77777777" w:rsidR="007225A5" w:rsidRDefault="007225A5">
      <w:pPr>
        <w:pStyle w:val="TOC2"/>
        <w:rPr>
          <w:rFonts w:ascii="Times New Roman" w:hAnsi="Times New Roman"/>
          <w:b w:val="0"/>
          <w:kern w:val="0"/>
          <w:sz w:val="24"/>
          <w:szCs w:val="24"/>
        </w:rPr>
      </w:pPr>
      <w:hyperlink w:anchor="_Toc126922690" w:history="1">
        <w:r w:rsidRPr="004342C6">
          <w:rPr>
            <w:rStyle w:val="Hyperlink"/>
          </w:rPr>
          <w:t>1.1</w:t>
        </w:r>
        <w:r>
          <w:rPr>
            <w:rFonts w:ascii="Times New Roman" w:hAnsi="Times New Roman"/>
            <w:b w:val="0"/>
            <w:kern w:val="0"/>
            <w:sz w:val="24"/>
            <w:szCs w:val="24"/>
          </w:rPr>
          <w:tab/>
        </w:r>
        <w:r w:rsidRPr="004342C6">
          <w:rPr>
            <w:rStyle w:val="Hyperlink"/>
          </w:rPr>
          <w:t>Document Management and Configuration Control Information</w:t>
        </w:r>
        <w:r>
          <w:rPr>
            <w:webHidden/>
          </w:rPr>
          <w:tab/>
        </w:r>
        <w:r>
          <w:rPr>
            <w:webHidden/>
          </w:rPr>
          <w:fldChar w:fldCharType="begin"/>
        </w:r>
        <w:r>
          <w:rPr>
            <w:webHidden/>
          </w:rPr>
          <w:instrText xml:space="preserve"> PAGEREF _Toc126922690 \h </w:instrText>
        </w:r>
        <w:r>
          <w:rPr>
            <w:webHidden/>
          </w:rPr>
          <w:fldChar w:fldCharType="separate"/>
        </w:r>
        <w:r>
          <w:rPr>
            <w:webHidden/>
          </w:rPr>
          <w:t>3</w:t>
        </w:r>
        <w:r>
          <w:rPr>
            <w:webHidden/>
          </w:rPr>
          <w:fldChar w:fldCharType="end"/>
        </w:r>
      </w:hyperlink>
    </w:p>
    <w:p w14:paraId="3D626135" w14:textId="77777777" w:rsidR="007225A5" w:rsidRDefault="007225A5">
      <w:pPr>
        <w:pStyle w:val="TOC2"/>
        <w:rPr>
          <w:rFonts w:ascii="Times New Roman" w:hAnsi="Times New Roman"/>
          <w:b w:val="0"/>
          <w:kern w:val="0"/>
          <w:sz w:val="24"/>
          <w:szCs w:val="24"/>
        </w:rPr>
      </w:pPr>
      <w:hyperlink w:anchor="_Toc126922691" w:history="1">
        <w:r w:rsidRPr="004342C6">
          <w:rPr>
            <w:rStyle w:val="Hyperlink"/>
          </w:rPr>
          <w:t>1.2</w:t>
        </w:r>
        <w:r>
          <w:rPr>
            <w:rFonts w:ascii="Times New Roman" w:hAnsi="Times New Roman"/>
            <w:b w:val="0"/>
            <w:kern w:val="0"/>
            <w:sz w:val="24"/>
            <w:szCs w:val="24"/>
          </w:rPr>
          <w:tab/>
        </w:r>
        <w:r w:rsidRPr="004342C6">
          <w:rPr>
            <w:rStyle w:val="Hyperlink"/>
          </w:rPr>
          <w:t>Purpose and Scope of the SAD</w:t>
        </w:r>
        <w:r>
          <w:rPr>
            <w:webHidden/>
          </w:rPr>
          <w:tab/>
        </w:r>
        <w:r>
          <w:rPr>
            <w:webHidden/>
          </w:rPr>
          <w:fldChar w:fldCharType="begin"/>
        </w:r>
        <w:r>
          <w:rPr>
            <w:webHidden/>
          </w:rPr>
          <w:instrText xml:space="preserve"> PAGEREF _Toc126922691 \h </w:instrText>
        </w:r>
        <w:r>
          <w:rPr>
            <w:webHidden/>
          </w:rPr>
          <w:fldChar w:fldCharType="separate"/>
        </w:r>
        <w:r>
          <w:rPr>
            <w:webHidden/>
          </w:rPr>
          <w:t>4</w:t>
        </w:r>
        <w:r>
          <w:rPr>
            <w:webHidden/>
          </w:rPr>
          <w:fldChar w:fldCharType="end"/>
        </w:r>
      </w:hyperlink>
    </w:p>
    <w:p w14:paraId="0237F7D6" w14:textId="77777777" w:rsidR="007225A5" w:rsidRDefault="007225A5">
      <w:pPr>
        <w:pStyle w:val="TOC2"/>
        <w:rPr>
          <w:rFonts w:ascii="Times New Roman" w:hAnsi="Times New Roman"/>
          <w:b w:val="0"/>
          <w:kern w:val="0"/>
          <w:sz w:val="24"/>
          <w:szCs w:val="24"/>
        </w:rPr>
      </w:pPr>
      <w:hyperlink w:anchor="_Toc126922692" w:history="1">
        <w:r w:rsidRPr="004342C6">
          <w:rPr>
            <w:rStyle w:val="Hyperlink"/>
          </w:rPr>
          <w:t>1.3</w:t>
        </w:r>
        <w:r>
          <w:rPr>
            <w:rFonts w:ascii="Times New Roman" w:hAnsi="Times New Roman"/>
            <w:b w:val="0"/>
            <w:kern w:val="0"/>
            <w:sz w:val="24"/>
            <w:szCs w:val="24"/>
          </w:rPr>
          <w:tab/>
        </w:r>
        <w:r w:rsidRPr="004342C6">
          <w:rPr>
            <w:rStyle w:val="Hyperlink"/>
          </w:rPr>
          <w:t>How the SAD Is Organized</w:t>
        </w:r>
        <w:r>
          <w:rPr>
            <w:webHidden/>
          </w:rPr>
          <w:tab/>
        </w:r>
        <w:r>
          <w:rPr>
            <w:webHidden/>
          </w:rPr>
          <w:fldChar w:fldCharType="begin"/>
        </w:r>
        <w:r>
          <w:rPr>
            <w:webHidden/>
          </w:rPr>
          <w:instrText xml:space="preserve"> PAGEREF _Toc126922692 \h </w:instrText>
        </w:r>
        <w:r>
          <w:rPr>
            <w:webHidden/>
          </w:rPr>
          <w:fldChar w:fldCharType="separate"/>
        </w:r>
        <w:r>
          <w:rPr>
            <w:webHidden/>
          </w:rPr>
          <w:t>6</w:t>
        </w:r>
        <w:r>
          <w:rPr>
            <w:webHidden/>
          </w:rPr>
          <w:fldChar w:fldCharType="end"/>
        </w:r>
      </w:hyperlink>
    </w:p>
    <w:p w14:paraId="382B8E75" w14:textId="77777777" w:rsidR="007225A5" w:rsidRDefault="007225A5">
      <w:pPr>
        <w:pStyle w:val="TOC2"/>
        <w:rPr>
          <w:rFonts w:ascii="Times New Roman" w:hAnsi="Times New Roman"/>
          <w:b w:val="0"/>
          <w:kern w:val="0"/>
          <w:sz w:val="24"/>
          <w:szCs w:val="24"/>
        </w:rPr>
      </w:pPr>
      <w:hyperlink w:anchor="_Toc126922693" w:history="1">
        <w:r w:rsidRPr="004342C6">
          <w:rPr>
            <w:rStyle w:val="Hyperlink"/>
          </w:rPr>
          <w:t>1.4</w:t>
        </w:r>
        <w:r>
          <w:rPr>
            <w:rFonts w:ascii="Times New Roman" w:hAnsi="Times New Roman"/>
            <w:b w:val="0"/>
            <w:kern w:val="0"/>
            <w:sz w:val="24"/>
            <w:szCs w:val="24"/>
          </w:rPr>
          <w:tab/>
        </w:r>
        <w:r w:rsidRPr="004342C6">
          <w:rPr>
            <w:rStyle w:val="Hyperlink"/>
          </w:rPr>
          <w:t>Stakeholder Representation</w:t>
        </w:r>
        <w:r>
          <w:rPr>
            <w:webHidden/>
          </w:rPr>
          <w:tab/>
        </w:r>
        <w:r>
          <w:rPr>
            <w:webHidden/>
          </w:rPr>
          <w:fldChar w:fldCharType="begin"/>
        </w:r>
        <w:r>
          <w:rPr>
            <w:webHidden/>
          </w:rPr>
          <w:instrText xml:space="preserve"> PAGEREF _Toc126922693 \h </w:instrText>
        </w:r>
        <w:r>
          <w:rPr>
            <w:webHidden/>
          </w:rPr>
          <w:fldChar w:fldCharType="separate"/>
        </w:r>
        <w:r>
          <w:rPr>
            <w:webHidden/>
          </w:rPr>
          <w:t>6</w:t>
        </w:r>
        <w:r>
          <w:rPr>
            <w:webHidden/>
          </w:rPr>
          <w:fldChar w:fldCharType="end"/>
        </w:r>
      </w:hyperlink>
    </w:p>
    <w:p w14:paraId="7A04DD71" w14:textId="77777777" w:rsidR="007225A5" w:rsidRDefault="007225A5">
      <w:pPr>
        <w:pStyle w:val="TOC2"/>
        <w:rPr>
          <w:rFonts w:ascii="Times New Roman" w:hAnsi="Times New Roman"/>
          <w:b w:val="0"/>
          <w:kern w:val="0"/>
          <w:sz w:val="24"/>
          <w:szCs w:val="24"/>
        </w:rPr>
      </w:pPr>
      <w:hyperlink w:anchor="_Toc126922694" w:history="1">
        <w:r w:rsidRPr="004342C6">
          <w:rPr>
            <w:rStyle w:val="Hyperlink"/>
          </w:rPr>
          <w:t>1.5</w:t>
        </w:r>
        <w:r>
          <w:rPr>
            <w:rFonts w:ascii="Times New Roman" w:hAnsi="Times New Roman"/>
            <w:b w:val="0"/>
            <w:kern w:val="0"/>
            <w:sz w:val="24"/>
            <w:szCs w:val="24"/>
          </w:rPr>
          <w:tab/>
        </w:r>
        <w:r w:rsidRPr="004342C6">
          <w:rPr>
            <w:rStyle w:val="Hyperlink"/>
          </w:rPr>
          <w:t>Viewpoint Definitions</w:t>
        </w:r>
        <w:r>
          <w:rPr>
            <w:webHidden/>
          </w:rPr>
          <w:tab/>
        </w:r>
        <w:r>
          <w:rPr>
            <w:webHidden/>
          </w:rPr>
          <w:fldChar w:fldCharType="begin"/>
        </w:r>
        <w:r>
          <w:rPr>
            <w:webHidden/>
          </w:rPr>
          <w:instrText xml:space="preserve"> PAGEREF _Toc126922694 \h </w:instrText>
        </w:r>
        <w:r>
          <w:rPr>
            <w:webHidden/>
          </w:rPr>
          <w:fldChar w:fldCharType="separate"/>
        </w:r>
        <w:r>
          <w:rPr>
            <w:webHidden/>
          </w:rPr>
          <w:t>7</w:t>
        </w:r>
        <w:r>
          <w:rPr>
            <w:webHidden/>
          </w:rPr>
          <w:fldChar w:fldCharType="end"/>
        </w:r>
      </w:hyperlink>
    </w:p>
    <w:p w14:paraId="27B03F13" w14:textId="77777777" w:rsidR="007225A5" w:rsidRDefault="007225A5">
      <w:pPr>
        <w:pStyle w:val="TOC3"/>
        <w:rPr>
          <w:rFonts w:ascii="Times New Roman" w:hAnsi="Times New Roman"/>
          <w:kern w:val="0"/>
          <w:sz w:val="24"/>
          <w:szCs w:val="24"/>
        </w:rPr>
      </w:pPr>
      <w:hyperlink w:anchor="_Toc126922695" w:history="1">
        <w:r w:rsidRPr="004342C6">
          <w:rPr>
            <w:rStyle w:val="Hyperlink"/>
          </w:rPr>
          <w:t>1.5.1</w:t>
        </w:r>
        <w:r>
          <w:rPr>
            <w:rFonts w:ascii="Times New Roman" w:hAnsi="Times New Roman"/>
            <w:kern w:val="0"/>
            <w:sz w:val="24"/>
            <w:szCs w:val="24"/>
          </w:rPr>
          <w:tab/>
        </w:r>
        <w:r w:rsidRPr="004342C6">
          <w:rPr>
            <w:rStyle w:val="Hyperlink"/>
          </w:rPr>
          <w:t>&lt;Insert name of viewpoint&gt; Viewpoint Definition</w:t>
        </w:r>
        <w:r>
          <w:rPr>
            <w:webHidden/>
          </w:rPr>
          <w:tab/>
        </w:r>
        <w:r>
          <w:rPr>
            <w:webHidden/>
          </w:rPr>
          <w:fldChar w:fldCharType="begin"/>
        </w:r>
        <w:r>
          <w:rPr>
            <w:webHidden/>
          </w:rPr>
          <w:instrText xml:space="preserve"> PAGEREF _Toc126922695 \h </w:instrText>
        </w:r>
        <w:r>
          <w:rPr>
            <w:webHidden/>
          </w:rPr>
          <w:fldChar w:fldCharType="separate"/>
        </w:r>
        <w:r>
          <w:rPr>
            <w:webHidden/>
          </w:rPr>
          <w:t>9</w:t>
        </w:r>
        <w:r>
          <w:rPr>
            <w:webHidden/>
          </w:rPr>
          <w:fldChar w:fldCharType="end"/>
        </w:r>
      </w:hyperlink>
    </w:p>
    <w:p w14:paraId="2F707BAB" w14:textId="77777777" w:rsidR="007225A5" w:rsidRDefault="007225A5">
      <w:pPr>
        <w:pStyle w:val="TOC4"/>
        <w:tabs>
          <w:tab w:val="left" w:pos="2894"/>
        </w:tabs>
        <w:rPr>
          <w:rFonts w:ascii="Times New Roman" w:hAnsi="Times New Roman"/>
          <w:kern w:val="0"/>
          <w:sz w:val="24"/>
          <w:szCs w:val="24"/>
        </w:rPr>
      </w:pPr>
      <w:hyperlink w:anchor="_Toc126922696" w:history="1">
        <w:r w:rsidRPr="004342C6">
          <w:rPr>
            <w:rStyle w:val="Hyperlink"/>
          </w:rPr>
          <w:t>1.5.1.1</w:t>
        </w:r>
        <w:r>
          <w:rPr>
            <w:rFonts w:ascii="Times New Roman" w:hAnsi="Times New Roman"/>
            <w:kern w:val="0"/>
            <w:sz w:val="24"/>
            <w:szCs w:val="24"/>
          </w:rPr>
          <w:tab/>
        </w:r>
        <w:r w:rsidRPr="004342C6">
          <w:rPr>
            <w:rStyle w:val="Hyperlink"/>
          </w:rPr>
          <w:t>Abstract</w:t>
        </w:r>
        <w:r>
          <w:rPr>
            <w:webHidden/>
          </w:rPr>
          <w:tab/>
        </w:r>
        <w:r>
          <w:rPr>
            <w:webHidden/>
          </w:rPr>
          <w:fldChar w:fldCharType="begin"/>
        </w:r>
        <w:r>
          <w:rPr>
            <w:webHidden/>
          </w:rPr>
          <w:instrText xml:space="preserve"> PAGEREF _Toc126922696 \h </w:instrText>
        </w:r>
        <w:r>
          <w:rPr>
            <w:webHidden/>
          </w:rPr>
          <w:fldChar w:fldCharType="separate"/>
        </w:r>
        <w:r>
          <w:rPr>
            <w:webHidden/>
          </w:rPr>
          <w:t>10</w:t>
        </w:r>
        <w:r>
          <w:rPr>
            <w:webHidden/>
          </w:rPr>
          <w:fldChar w:fldCharType="end"/>
        </w:r>
      </w:hyperlink>
    </w:p>
    <w:p w14:paraId="094518B4" w14:textId="77777777" w:rsidR="007225A5" w:rsidRDefault="007225A5">
      <w:pPr>
        <w:pStyle w:val="TOC4"/>
        <w:tabs>
          <w:tab w:val="left" w:pos="2894"/>
        </w:tabs>
        <w:rPr>
          <w:rFonts w:ascii="Times New Roman" w:hAnsi="Times New Roman"/>
          <w:kern w:val="0"/>
          <w:sz w:val="24"/>
          <w:szCs w:val="24"/>
        </w:rPr>
      </w:pPr>
      <w:hyperlink w:anchor="_Toc126922697" w:history="1">
        <w:r w:rsidRPr="004342C6">
          <w:rPr>
            <w:rStyle w:val="Hyperlink"/>
          </w:rPr>
          <w:t>1.5.1.2</w:t>
        </w:r>
        <w:r>
          <w:rPr>
            <w:rFonts w:ascii="Times New Roman" w:hAnsi="Times New Roman"/>
            <w:kern w:val="0"/>
            <w:sz w:val="24"/>
            <w:szCs w:val="24"/>
          </w:rPr>
          <w:tab/>
        </w:r>
        <w:r w:rsidRPr="004342C6">
          <w:rPr>
            <w:rStyle w:val="Hyperlink"/>
          </w:rPr>
          <w:t>Stakeholders and Their Concerns Addressed</w:t>
        </w:r>
        <w:r>
          <w:rPr>
            <w:webHidden/>
          </w:rPr>
          <w:tab/>
        </w:r>
        <w:r>
          <w:rPr>
            <w:webHidden/>
          </w:rPr>
          <w:fldChar w:fldCharType="begin"/>
        </w:r>
        <w:r>
          <w:rPr>
            <w:webHidden/>
          </w:rPr>
          <w:instrText xml:space="preserve"> PAGEREF _Toc126922697 \h </w:instrText>
        </w:r>
        <w:r>
          <w:rPr>
            <w:webHidden/>
          </w:rPr>
          <w:fldChar w:fldCharType="separate"/>
        </w:r>
        <w:r>
          <w:rPr>
            <w:webHidden/>
          </w:rPr>
          <w:t>10</w:t>
        </w:r>
        <w:r>
          <w:rPr>
            <w:webHidden/>
          </w:rPr>
          <w:fldChar w:fldCharType="end"/>
        </w:r>
      </w:hyperlink>
    </w:p>
    <w:p w14:paraId="3AD1731A" w14:textId="77777777" w:rsidR="007225A5" w:rsidRDefault="007225A5">
      <w:pPr>
        <w:pStyle w:val="TOC4"/>
        <w:tabs>
          <w:tab w:val="left" w:pos="2894"/>
        </w:tabs>
        <w:rPr>
          <w:rFonts w:ascii="Times New Roman" w:hAnsi="Times New Roman"/>
          <w:kern w:val="0"/>
          <w:sz w:val="24"/>
          <w:szCs w:val="24"/>
        </w:rPr>
      </w:pPr>
      <w:hyperlink w:anchor="_Toc126922698" w:history="1">
        <w:r w:rsidRPr="004342C6">
          <w:rPr>
            <w:rStyle w:val="Hyperlink"/>
          </w:rPr>
          <w:t>1.5.1.3</w:t>
        </w:r>
        <w:r>
          <w:rPr>
            <w:rFonts w:ascii="Times New Roman" w:hAnsi="Times New Roman"/>
            <w:kern w:val="0"/>
            <w:sz w:val="24"/>
            <w:szCs w:val="24"/>
          </w:rPr>
          <w:tab/>
        </w:r>
        <w:r w:rsidRPr="004342C6">
          <w:rPr>
            <w:rStyle w:val="Hyperlink"/>
          </w:rPr>
          <w:t>Elements, Relations, Properties, and Constraints</w:t>
        </w:r>
        <w:r>
          <w:rPr>
            <w:webHidden/>
          </w:rPr>
          <w:tab/>
        </w:r>
        <w:r>
          <w:rPr>
            <w:webHidden/>
          </w:rPr>
          <w:fldChar w:fldCharType="begin"/>
        </w:r>
        <w:r>
          <w:rPr>
            <w:webHidden/>
          </w:rPr>
          <w:instrText xml:space="preserve"> PAGEREF _Toc126922698 \h </w:instrText>
        </w:r>
        <w:r>
          <w:rPr>
            <w:webHidden/>
          </w:rPr>
          <w:fldChar w:fldCharType="separate"/>
        </w:r>
        <w:r>
          <w:rPr>
            <w:webHidden/>
          </w:rPr>
          <w:t>10</w:t>
        </w:r>
        <w:r>
          <w:rPr>
            <w:webHidden/>
          </w:rPr>
          <w:fldChar w:fldCharType="end"/>
        </w:r>
      </w:hyperlink>
    </w:p>
    <w:p w14:paraId="103991C0" w14:textId="77777777" w:rsidR="007225A5" w:rsidRDefault="007225A5">
      <w:pPr>
        <w:pStyle w:val="TOC4"/>
        <w:tabs>
          <w:tab w:val="left" w:pos="2894"/>
        </w:tabs>
        <w:rPr>
          <w:rFonts w:ascii="Times New Roman" w:hAnsi="Times New Roman"/>
          <w:kern w:val="0"/>
          <w:sz w:val="24"/>
          <w:szCs w:val="24"/>
        </w:rPr>
      </w:pPr>
      <w:hyperlink w:anchor="_Toc126922699" w:history="1">
        <w:r w:rsidRPr="004342C6">
          <w:rPr>
            <w:rStyle w:val="Hyperlink"/>
          </w:rPr>
          <w:t>1.5.1.4</w:t>
        </w:r>
        <w:r>
          <w:rPr>
            <w:rFonts w:ascii="Times New Roman" w:hAnsi="Times New Roman"/>
            <w:kern w:val="0"/>
            <w:sz w:val="24"/>
            <w:szCs w:val="24"/>
          </w:rPr>
          <w:tab/>
        </w:r>
        <w:r w:rsidRPr="004342C6">
          <w:rPr>
            <w:rStyle w:val="Hyperlink"/>
          </w:rPr>
          <w:t>Language(s) to Model/Represent Conforming Views</w:t>
        </w:r>
        <w:r>
          <w:rPr>
            <w:webHidden/>
          </w:rPr>
          <w:tab/>
        </w:r>
        <w:r>
          <w:rPr>
            <w:webHidden/>
          </w:rPr>
          <w:fldChar w:fldCharType="begin"/>
        </w:r>
        <w:r>
          <w:rPr>
            <w:webHidden/>
          </w:rPr>
          <w:instrText xml:space="preserve"> PAGEREF _Toc126922699 \h </w:instrText>
        </w:r>
        <w:r>
          <w:rPr>
            <w:webHidden/>
          </w:rPr>
          <w:fldChar w:fldCharType="separate"/>
        </w:r>
        <w:r>
          <w:rPr>
            <w:webHidden/>
          </w:rPr>
          <w:t>10</w:t>
        </w:r>
        <w:r>
          <w:rPr>
            <w:webHidden/>
          </w:rPr>
          <w:fldChar w:fldCharType="end"/>
        </w:r>
      </w:hyperlink>
    </w:p>
    <w:p w14:paraId="0B993C68" w14:textId="77777777" w:rsidR="007225A5" w:rsidRDefault="007225A5">
      <w:pPr>
        <w:pStyle w:val="TOC4"/>
        <w:tabs>
          <w:tab w:val="left" w:pos="2894"/>
        </w:tabs>
        <w:rPr>
          <w:rFonts w:ascii="Times New Roman" w:hAnsi="Times New Roman"/>
          <w:kern w:val="0"/>
          <w:sz w:val="24"/>
          <w:szCs w:val="24"/>
        </w:rPr>
      </w:pPr>
      <w:hyperlink w:anchor="_Toc126922700" w:history="1">
        <w:r w:rsidRPr="004342C6">
          <w:rPr>
            <w:rStyle w:val="Hyperlink"/>
          </w:rPr>
          <w:t>1.5.1.5</w:t>
        </w:r>
        <w:r>
          <w:rPr>
            <w:rFonts w:ascii="Times New Roman" w:hAnsi="Times New Roman"/>
            <w:kern w:val="0"/>
            <w:sz w:val="24"/>
            <w:szCs w:val="24"/>
          </w:rPr>
          <w:tab/>
        </w:r>
        <w:r w:rsidRPr="004342C6">
          <w:rPr>
            <w:rStyle w:val="Hyperlink"/>
          </w:rPr>
          <w:t>Applicable Evaluation/Analysis Techniques and Consistency/Completeness Criteria</w:t>
        </w:r>
        <w:r>
          <w:rPr>
            <w:webHidden/>
          </w:rPr>
          <w:tab/>
        </w:r>
        <w:r>
          <w:rPr>
            <w:webHidden/>
          </w:rPr>
          <w:fldChar w:fldCharType="begin"/>
        </w:r>
        <w:r>
          <w:rPr>
            <w:webHidden/>
          </w:rPr>
          <w:instrText xml:space="preserve"> PAGEREF _Toc126922700 \h </w:instrText>
        </w:r>
        <w:r>
          <w:rPr>
            <w:webHidden/>
          </w:rPr>
          <w:fldChar w:fldCharType="separate"/>
        </w:r>
        <w:r>
          <w:rPr>
            <w:webHidden/>
          </w:rPr>
          <w:t>10</w:t>
        </w:r>
        <w:r>
          <w:rPr>
            <w:webHidden/>
          </w:rPr>
          <w:fldChar w:fldCharType="end"/>
        </w:r>
      </w:hyperlink>
    </w:p>
    <w:p w14:paraId="10AF2A77" w14:textId="77777777" w:rsidR="007225A5" w:rsidRDefault="007225A5">
      <w:pPr>
        <w:pStyle w:val="TOC4"/>
        <w:tabs>
          <w:tab w:val="left" w:pos="2894"/>
        </w:tabs>
        <w:rPr>
          <w:rFonts w:ascii="Times New Roman" w:hAnsi="Times New Roman"/>
          <w:kern w:val="0"/>
          <w:sz w:val="24"/>
          <w:szCs w:val="24"/>
        </w:rPr>
      </w:pPr>
      <w:hyperlink w:anchor="_Toc126922701" w:history="1">
        <w:r w:rsidRPr="004342C6">
          <w:rPr>
            <w:rStyle w:val="Hyperlink"/>
          </w:rPr>
          <w:t>1.5.1.6</w:t>
        </w:r>
        <w:r>
          <w:rPr>
            <w:rFonts w:ascii="Times New Roman" w:hAnsi="Times New Roman"/>
            <w:kern w:val="0"/>
            <w:sz w:val="24"/>
            <w:szCs w:val="24"/>
          </w:rPr>
          <w:tab/>
        </w:r>
        <w:r w:rsidRPr="004342C6">
          <w:rPr>
            <w:rStyle w:val="Hyperlink"/>
          </w:rPr>
          <w:t>Viewpoint Source</w:t>
        </w:r>
        <w:r>
          <w:rPr>
            <w:webHidden/>
          </w:rPr>
          <w:tab/>
        </w:r>
        <w:r>
          <w:rPr>
            <w:webHidden/>
          </w:rPr>
          <w:fldChar w:fldCharType="begin"/>
        </w:r>
        <w:r>
          <w:rPr>
            <w:webHidden/>
          </w:rPr>
          <w:instrText xml:space="preserve"> PAGEREF _Toc126922701 \h </w:instrText>
        </w:r>
        <w:r>
          <w:rPr>
            <w:webHidden/>
          </w:rPr>
          <w:fldChar w:fldCharType="separate"/>
        </w:r>
        <w:r>
          <w:rPr>
            <w:webHidden/>
          </w:rPr>
          <w:t>10</w:t>
        </w:r>
        <w:r>
          <w:rPr>
            <w:webHidden/>
          </w:rPr>
          <w:fldChar w:fldCharType="end"/>
        </w:r>
      </w:hyperlink>
    </w:p>
    <w:p w14:paraId="2AFCD20D" w14:textId="77777777" w:rsidR="007225A5" w:rsidRDefault="007225A5">
      <w:pPr>
        <w:pStyle w:val="TOC2"/>
        <w:rPr>
          <w:rFonts w:ascii="Times New Roman" w:hAnsi="Times New Roman"/>
          <w:b w:val="0"/>
          <w:kern w:val="0"/>
          <w:sz w:val="24"/>
          <w:szCs w:val="24"/>
        </w:rPr>
      </w:pPr>
      <w:hyperlink w:anchor="_Toc126922702" w:history="1">
        <w:r w:rsidRPr="004342C6">
          <w:rPr>
            <w:rStyle w:val="Hyperlink"/>
          </w:rPr>
          <w:t>1.6</w:t>
        </w:r>
        <w:r>
          <w:rPr>
            <w:rFonts w:ascii="Times New Roman" w:hAnsi="Times New Roman"/>
            <w:b w:val="0"/>
            <w:kern w:val="0"/>
            <w:sz w:val="24"/>
            <w:szCs w:val="24"/>
          </w:rPr>
          <w:tab/>
        </w:r>
        <w:r w:rsidRPr="004342C6">
          <w:rPr>
            <w:rStyle w:val="Hyperlink"/>
          </w:rPr>
          <w:t>How a View is Documented</w:t>
        </w:r>
        <w:r>
          <w:rPr>
            <w:webHidden/>
          </w:rPr>
          <w:tab/>
        </w:r>
        <w:r>
          <w:rPr>
            <w:webHidden/>
          </w:rPr>
          <w:fldChar w:fldCharType="begin"/>
        </w:r>
        <w:r>
          <w:rPr>
            <w:webHidden/>
          </w:rPr>
          <w:instrText xml:space="preserve"> PAGEREF _Toc126922702 \h </w:instrText>
        </w:r>
        <w:r>
          <w:rPr>
            <w:webHidden/>
          </w:rPr>
          <w:fldChar w:fldCharType="separate"/>
        </w:r>
        <w:r>
          <w:rPr>
            <w:webHidden/>
          </w:rPr>
          <w:t>10</w:t>
        </w:r>
        <w:r>
          <w:rPr>
            <w:webHidden/>
          </w:rPr>
          <w:fldChar w:fldCharType="end"/>
        </w:r>
      </w:hyperlink>
    </w:p>
    <w:p w14:paraId="401306C1" w14:textId="77777777" w:rsidR="007225A5" w:rsidRDefault="007225A5">
      <w:pPr>
        <w:pStyle w:val="TOC2"/>
        <w:rPr>
          <w:rFonts w:ascii="Times New Roman" w:hAnsi="Times New Roman"/>
          <w:b w:val="0"/>
          <w:kern w:val="0"/>
          <w:sz w:val="24"/>
          <w:szCs w:val="24"/>
        </w:rPr>
      </w:pPr>
      <w:hyperlink w:anchor="_Toc126922703" w:history="1">
        <w:r w:rsidRPr="004342C6">
          <w:rPr>
            <w:rStyle w:val="Hyperlink"/>
          </w:rPr>
          <w:t>1.7</w:t>
        </w:r>
        <w:r>
          <w:rPr>
            <w:rFonts w:ascii="Times New Roman" w:hAnsi="Times New Roman"/>
            <w:b w:val="0"/>
            <w:kern w:val="0"/>
            <w:sz w:val="24"/>
            <w:szCs w:val="24"/>
          </w:rPr>
          <w:tab/>
        </w:r>
        <w:r w:rsidRPr="004342C6">
          <w:rPr>
            <w:rStyle w:val="Hyperlink"/>
          </w:rPr>
          <w:t>Relationship to Other SADs</w:t>
        </w:r>
        <w:r>
          <w:rPr>
            <w:webHidden/>
          </w:rPr>
          <w:tab/>
        </w:r>
        <w:r>
          <w:rPr>
            <w:webHidden/>
          </w:rPr>
          <w:fldChar w:fldCharType="begin"/>
        </w:r>
        <w:r>
          <w:rPr>
            <w:webHidden/>
          </w:rPr>
          <w:instrText xml:space="preserve"> PAGEREF _Toc126922703 \h </w:instrText>
        </w:r>
        <w:r>
          <w:rPr>
            <w:webHidden/>
          </w:rPr>
          <w:fldChar w:fldCharType="separate"/>
        </w:r>
        <w:r>
          <w:rPr>
            <w:webHidden/>
          </w:rPr>
          <w:t>12</w:t>
        </w:r>
        <w:r>
          <w:rPr>
            <w:webHidden/>
          </w:rPr>
          <w:fldChar w:fldCharType="end"/>
        </w:r>
      </w:hyperlink>
    </w:p>
    <w:p w14:paraId="34F6DF46" w14:textId="77777777" w:rsidR="007225A5" w:rsidRDefault="007225A5">
      <w:pPr>
        <w:pStyle w:val="TOC2"/>
        <w:rPr>
          <w:rFonts w:ascii="Times New Roman" w:hAnsi="Times New Roman"/>
          <w:b w:val="0"/>
          <w:kern w:val="0"/>
          <w:sz w:val="24"/>
          <w:szCs w:val="24"/>
        </w:rPr>
      </w:pPr>
      <w:hyperlink w:anchor="_Toc126922704" w:history="1">
        <w:r w:rsidRPr="004342C6">
          <w:rPr>
            <w:rStyle w:val="Hyperlink"/>
          </w:rPr>
          <w:t>1.8</w:t>
        </w:r>
        <w:r>
          <w:rPr>
            <w:rFonts w:ascii="Times New Roman" w:hAnsi="Times New Roman"/>
            <w:b w:val="0"/>
            <w:kern w:val="0"/>
            <w:sz w:val="24"/>
            <w:szCs w:val="24"/>
          </w:rPr>
          <w:tab/>
        </w:r>
        <w:r w:rsidRPr="004342C6">
          <w:rPr>
            <w:rStyle w:val="Hyperlink"/>
          </w:rPr>
          <w:t>Process for Updating this SAD</w:t>
        </w:r>
        <w:r>
          <w:rPr>
            <w:webHidden/>
          </w:rPr>
          <w:tab/>
        </w:r>
        <w:r>
          <w:rPr>
            <w:webHidden/>
          </w:rPr>
          <w:fldChar w:fldCharType="begin"/>
        </w:r>
        <w:r>
          <w:rPr>
            <w:webHidden/>
          </w:rPr>
          <w:instrText xml:space="preserve"> PAGEREF _Toc126922704 \h </w:instrText>
        </w:r>
        <w:r>
          <w:rPr>
            <w:webHidden/>
          </w:rPr>
          <w:fldChar w:fldCharType="separate"/>
        </w:r>
        <w:r>
          <w:rPr>
            <w:webHidden/>
          </w:rPr>
          <w:t>12</w:t>
        </w:r>
        <w:r>
          <w:rPr>
            <w:webHidden/>
          </w:rPr>
          <w:fldChar w:fldCharType="end"/>
        </w:r>
      </w:hyperlink>
    </w:p>
    <w:p w14:paraId="7DE04D01" w14:textId="77777777" w:rsidR="007225A5" w:rsidRDefault="007225A5">
      <w:pPr>
        <w:pStyle w:val="TOC1"/>
        <w:rPr>
          <w:rFonts w:ascii="Times New Roman" w:hAnsi="Times New Roman"/>
          <w:b w:val="0"/>
          <w:kern w:val="0"/>
          <w:sz w:val="24"/>
          <w:szCs w:val="24"/>
        </w:rPr>
      </w:pPr>
      <w:hyperlink w:anchor="_Toc126922705" w:history="1">
        <w:r w:rsidRPr="004342C6">
          <w:rPr>
            <w:rStyle w:val="Hyperlink"/>
          </w:rPr>
          <w:t>2</w:t>
        </w:r>
        <w:r>
          <w:rPr>
            <w:rFonts w:ascii="Times New Roman" w:hAnsi="Times New Roman"/>
            <w:b w:val="0"/>
            <w:kern w:val="0"/>
            <w:sz w:val="24"/>
            <w:szCs w:val="24"/>
          </w:rPr>
          <w:tab/>
        </w:r>
        <w:r w:rsidRPr="004342C6">
          <w:rPr>
            <w:rStyle w:val="Hyperlink"/>
          </w:rPr>
          <w:t>Architecture Background</w:t>
        </w:r>
        <w:r>
          <w:rPr>
            <w:webHidden/>
          </w:rPr>
          <w:tab/>
        </w:r>
        <w:r>
          <w:rPr>
            <w:webHidden/>
          </w:rPr>
          <w:fldChar w:fldCharType="begin"/>
        </w:r>
        <w:r>
          <w:rPr>
            <w:webHidden/>
          </w:rPr>
          <w:instrText xml:space="preserve"> PAGEREF _Toc126922705 \h </w:instrText>
        </w:r>
        <w:r>
          <w:rPr>
            <w:webHidden/>
          </w:rPr>
          <w:fldChar w:fldCharType="separate"/>
        </w:r>
        <w:r>
          <w:rPr>
            <w:webHidden/>
          </w:rPr>
          <w:t>13</w:t>
        </w:r>
        <w:r>
          <w:rPr>
            <w:webHidden/>
          </w:rPr>
          <w:fldChar w:fldCharType="end"/>
        </w:r>
      </w:hyperlink>
    </w:p>
    <w:p w14:paraId="20F711A2" w14:textId="77777777" w:rsidR="007225A5" w:rsidRDefault="007225A5">
      <w:pPr>
        <w:pStyle w:val="TOC2"/>
        <w:rPr>
          <w:rFonts w:ascii="Times New Roman" w:hAnsi="Times New Roman"/>
          <w:b w:val="0"/>
          <w:kern w:val="0"/>
          <w:sz w:val="24"/>
          <w:szCs w:val="24"/>
        </w:rPr>
      </w:pPr>
      <w:hyperlink w:anchor="_Toc126922706" w:history="1">
        <w:r w:rsidRPr="004342C6">
          <w:rPr>
            <w:rStyle w:val="Hyperlink"/>
          </w:rPr>
          <w:t>2.1</w:t>
        </w:r>
        <w:r>
          <w:rPr>
            <w:rFonts w:ascii="Times New Roman" w:hAnsi="Times New Roman"/>
            <w:b w:val="0"/>
            <w:kern w:val="0"/>
            <w:sz w:val="24"/>
            <w:szCs w:val="24"/>
          </w:rPr>
          <w:tab/>
        </w:r>
        <w:r w:rsidRPr="004342C6">
          <w:rPr>
            <w:rStyle w:val="Hyperlink"/>
          </w:rPr>
          <w:t>Problem Background</w:t>
        </w:r>
        <w:r>
          <w:rPr>
            <w:webHidden/>
          </w:rPr>
          <w:tab/>
        </w:r>
        <w:r>
          <w:rPr>
            <w:webHidden/>
          </w:rPr>
          <w:fldChar w:fldCharType="begin"/>
        </w:r>
        <w:r>
          <w:rPr>
            <w:webHidden/>
          </w:rPr>
          <w:instrText xml:space="preserve"> PAGEREF _Toc126922706 \h </w:instrText>
        </w:r>
        <w:r>
          <w:rPr>
            <w:webHidden/>
          </w:rPr>
          <w:fldChar w:fldCharType="separate"/>
        </w:r>
        <w:r>
          <w:rPr>
            <w:webHidden/>
          </w:rPr>
          <w:t>13</w:t>
        </w:r>
        <w:r>
          <w:rPr>
            <w:webHidden/>
          </w:rPr>
          <w:fldChar w:fldCharType="end"/>
        </w:r>
      </w:hyperlink>
    </w:p>
    <w:p w14:paraId="416C277A" w14:textId="77777777" w:rsidR="007225A5" w:rsidRDefault="007225A5">
      <w:pPr>
        <w:pStyle w:val="TOC3"/>
        <w:rPr>
          <w:rFonts w:ascii="Times New Roman" w:hAnsi="Times New Roman"/>
          <w:kern w:val="0"/>
          <w:sz w:val="24"/>
          <w:szCs w:val="24"/>
        </w:rPr>
      </w:pPr>
      <w:hyperlink w:anchor="_Toc126922707" w:history="1">
        <w:r w:rsidRPr="004342C6">
          <w:rPr>
            <w:rStyle w:val="Hyperlink"/>
          </w:rPr>
          <w:t>2.1.1</w:t>
        </w:r>
        <w:r>
          <w:rPr>
            <w:rFonts w:ascii="Times New Roman" w:hAnsi="Times New Roman"/>
            <w:kern w:val="0"/>
            <w:sz w:val="24"/>
            <w:szCs w:val="24"/>
          </w:rPr>
          <w:tab/>
        </w:r>
        <w:r w:rsidRPr="004342C6">
          <w:rPr>
            <w:rStyle w:val="Hyperlink"/>
          </w:rPr>
          <w:t>System Overview</w:t>
        </w:r>
        <w:r>
          <w:rPr>
            <w:webHidden/>
          </w:rPr>
          <w:tab/>
        </w:r>
        <w:r>
          <w:rPr>
            <w:webHidden/>
          </w:rPr>
          <w:fldChar w:fldCharType="begin"/>
        </w:r>
        <w:r>
          <w:rPr>
            <w:webHidden/>
          </w:rPr>
          <w:instrText xml:space="preserve"> PAGEREF _Toc126922707 \h </w:instrText>
        </w:r>
        <w:r>
          <w:rPr>
            <w:webHidden/>
          </w:rPr>
          <w:fldChar w:fldCharType="separate"/>
        </w:r>
        <w:r>
          <w:rPr>
            <w:webHidden/>
          </w:rPr>
          <w:t>13</w:t>
        </w:r>
        <w:r>
          <w:rPr>
            <w:webHidden/>
          </w:rPr>
          <w:fldChar w:fldCharType="end"/>
        </w:r>
      </w:hyperlink>
    </w:p>
    <w:p w14:paraId="6D3352ED" w14:textId="77777777" w:rsidR="007225A5" w:rsidRDefault="007225A5">
      <w:pPr>
        <w:pStyle w:val="TOC3"/>
        <w:rPr>
          <w:rFonts w:ascii="Times New Roman" w:hAnsi="Times New Roman"/>
          <w:kern w:val="0"/>
          <w:sz w:val="24"/>
          <w:szCs w:val="24"/>
        </w:rPr>
      </w:pPr>
      <w:hyperlink w:anchor="_Toc126922708" w:history="1">
        <w:r w:rsidRPr="004342C6">
          <w:rPr>
            <w:rStyle w:val="Hyperlink"/>
          </w:rPr>
          <w:t>2.1.2</w:t>
        </w:r>
        <w:r>
          <w:rPr>
            <w:rFonts w:ascii="Times New Roman" w:hAnsi="Times New Roman"/>
            <w:kern w:val="0"/>
            <w:sz w:val="24"/>
            <w:szCs w:val="24"/>
          </w:rPr>
          <w:tab/>
        </w:r>
        <w:r w:rsidRPr="004342C6">
          <w:rPr>
            <w:rStyle w:val="Hyperlink"/>
          </w:rPr>
          <w:t>Goals and Context</w:t>
        </w:r>
        <w:r>
          <w:rPr>
            <w:webHidden/>
          </w:rPr>
          <w:tab/>
        </w:r>
        <w:r>
          <w:rPr>
            <w:webHidden/>
          </w:rPr>
          <w:fldChar w:fldCharType="begin"/>
        </w:r>
        <w:r>
          <w:rPr>
            <w:webHidden/>
          </w:rPr>
          <w:instrText xml:space="preserve"> PAGEREF _Toc126922708 \h </w:instrText>
        </w:r>
        <w:r>
          <w:rPr>
            <w:webHidden/>
          </w:rPr>
          <w:fldChar w:fldCharType="separate"/>
        </w:r>
        <w:r>
          <w:rPr>
            <w:webHidden/>
          </w:rPr>
          <w:t>13</w:t>
        </w:r>
        <w:r>
          <w:rPr>
            <w:webHidden/>
          </w:rPr>
          <w:fldChar w:fldCharType="end"/>
        </w:r>
      </w:hyperlink>
    </w:p>
    <w:p w14:paraId="6501459B" w14:textId="77777777" w:rsidR="007225A5" w:rsidRDefault="007225A5">
      <w:pPr>
        <w:pStyle w:val="TOC3"/>
        <w:rPr>
          <w:rFonts w:ascii="Times New Roman" w:hAnsi="Times New Roman"/>
          <w:kern w:val="0"/>
          <w:sz w:val="24"/>
          <w:szCs w:val="24"/>
        </w:rPr>
      </w:pPr>
      <w:hyperlink w:anchor="_Toc126922709" w:history="1">
        <w:r w:rsidRPr="004342C6">
          <w:rPr>
            <w:rStyle w:val="Hyperlink"/>
          </w:rPr>
          <w:t>2.1.3</w:t>
        </w:r>
        <w:r>
          <w:rPr>
            <w:rFonts w:ascii="Times New Roman" w:hAnsi="Times New Roman"/>
            <w:kern w:val="0"/>
            <w:sz w:val="24"/>
            <w:szCs w:val="24"/>
          </w:rPr>
          <w:tab/>
        </w:r>
        <w:r w:rsidRPr="004342C6">
          <w:rPr>
            <w:rStyle w:val="Hyperlink"/>
          </w:rPr>
          <w:t>Significant Driving Requirements</w:t>
        </w:r>
        <w:r>
          <w:rPr>
            <w:webHidden/>
          </w:rPr>
          <w:tab/>
        </w:r>
        <w:r>
          <w:rPr>
            <w:webHidden/>
          </w:rPr>
          <w:fldChar w:fldCharType="begin"/>
        </w:r>
        <w:r>
          <w:rPr>
            <w:webHidden/>
          </w:rPr>
          <w:instrText xml:space="preserve"> PAGEREF _Toc126922709 \h </w:instrText>
        </w:r>
        <w:r>
          <w:rPr>
            <w:webHidden/>
          </w:rPr>
          <w:fldChar w:fldCharType="separate"/>
        </w:r>
        <w:r>
          <w:rPr>
            <w:webHidden/>
          </w:rPr>
          <w:t>13</w:t>
        </w:r>
        <w:r>
          <w:rPr>
            <w:webHidden/>
          </w:rPr>
          <w:fldChar w:fldCharType="end"/>
        </w:r>
      </w:hyperlink>
    </w:p>
    <w:p w14:paraId="7CD840B8" w14:textId="77777777" w:rsidR="007225A5" w:rsidRDefault="007225A5">
      <w:pPr>
        <w:pStyle w:val="TOC2"/>
        <w:rPr>
          <w:rFonts w:ascii="Times New Roman" w:hAnsi="Times New Roman"/>
          <w:b w:val="0"/>
          <w:kern w:val="0"/>
          <w:sz w:val="24"/>
          <w:szCs w:val="24"/>
        </w:rPr>
      </w:pPr>
      <w:hyperlink w:anchor="_Toc126922710" w:history="1">
        <w:r w:rsidRPr="004342C6">
          <w:rPr>
            <w:rStyle w:val="Hyperlink"/>
          </w:rPr>
          <w:t>2.2</w:t>
        </w:r>
        <w:r>
          <w:rPr>
            <w:rFonts w:ascii="Times New Roman" w:hAnsi="Times New Roman"/>
            <w:b w:val="0"/>
            <w:kern w:val="0"/>
            <w:sz w:val="24"/>
            <w:szCs w:val="24"/>
          </w:rPr>
          <w:tab/>
        </w:r>
        <w:r w:rsidRPr="004342C6">
          <w:rPr>
            <w:rStyle w:val="Hyperlink"/>
          </w:rPr>
          <w:t>Solution Background</w:t>
        </w:r>
        <w:r>
          <w:rPr>
            <w:webHidden/>
          </w:rPr>
          <w:tab/>
        </w:r>
        <w:r>
          <w:rPr>
            <w:webHidden/>
          </w:rPr>
          <w:fldChar w:fldCharType="begin"/>
        </w:r>
        <w:r>
          <w:rPr>
            <w:webHidden/>
          </w:rPr>
          <w:instrText xml:space="preserve"> PAGEREF _Toc126922710 \h </w:instrText>
        </w:r>
        <w:r>
          <w:rPr>
            <w:webHidden/>
          </w:rPr>
          <w:fldChar w:fldCharType="separate"/>
        </w:r>
        <w:r>
          <w:rPr>
            <w:webHidden/>
          </w:rPr>
          <w:t>13</w:t>
        </w:r>
        <w:r>
          <w:rPr>
            <w:webHidden/>
          </w:rPr>
          <w:fldChar w:fldCharType="end"/>
        </w:r>
      </w:hyperlink>
    </w:p>
    <w:p w14:paraId="0F37C4E3" w14:textId="77777777" w:rsidR="007225A5" w:rsidRDefault="007225A5">
      <w:pPr>
        <w:pStyle w:val="TOC3"/>
        <w:rPr>
          <w:rFonts w:ascii="Times New Roman" w:hAnsi="Times New Roman"/>
          <w:kern w:val="0"/>
          <w:sz w:val="24"/>
          <w:szCs w:val="24"/>
        </w:rPr>
      </w:pPr>
      <w:hyperlink w:anchor="_Toc126922711" w:history="1">
        <w:r w:rsidRPr="004342C6">
          <w:rPr>
            <w:rStyle w:val="Hyperlink"/>
          </w:rPr>
          <w:t>2.2.1</w:t>
        </w:r>
        <w:r>
          <w:rPr>
            <w:rFonts w:ascii="Times New Roman" w:hAnsi="Times New Roman"/>
            <w:kern w:val="0"/>
            <w:sz w:val="24"/>
            <w:szCs w:val="24"/>
          </w:rPr>
          <w:tab/>
        </w:r>
        <w:r w:rsidRPr="004342C6">
          <w:rPr>
            <w:rStyle w:val="Hyperlink"/>
          </w:rPr>
          <w:t>Architectural Approaches</w:t>
        </w:r>
        <w:r>
          <w:rPr>
            <w:webHidden/>
          </w:rPr>
          <w:tab/>
        </w:r>
        <w:r>
          <w:rPr>
            <w:webHidden/>
          </w:rPr>
          <w:fldChar w:fldCharType="begin"/>
        </w:r>
        <w:r>
          <w:rPr>
            <w:webHidden/>
          </w:rPr>
          <w:instrText xml:space="preserve"> PAGEREF _Toc126922711 \h </w:instrText>
        </w:r>
        <w:r>
          <w:rPr>
            <w:webHidden/>
          </w:rPr>
          <w:fldChar w:fldCharType="separate"/>
        </w:r>
        <w:r>
          <w:rPr>
            <w:webHidden/>
          </w:rPr>
          <w:t>14</w:t>
        </w:r>
        <w:r>
          <w:rPr>
            <w:webHidden/>
          </w:rPr>
          <w:fldChar w:fldCharType="end"/>
        </w:r>
      </w:hyperlink>
    </w:p>
    <w:p w14:paraId="6988FD9F" w14:textId="77777777" w:rsidR="007225A5" w:rsidRDefault="007225A5">
      <w:pPr>
        <w:pStyle w:val="TOC3"/>
        <w:rPr>
          <w:rFonts w:ascii="Times New Roman" w:hAnsi="Times New Roman"/>
          <w:kern w:val="0"/>
          <w:sz w:val="24"/>
          <w:szCs w:val="24"/>
        </w:rPr>
      </w:pPr>
      <w:hyperlink w:anchor="_Toc126922712" w:history="1">
        <w:r w:rsidRPr="004342C6">
          <w:rPr>
            <w:rStyle w:val="Hyperlink"/>
          </w:rPr>
          <w:t>2.2.2</w:t>
        </w:r>
        <w:r>
          <w:rPr>
            <w:rFonts w:ascii="Times New Roman" w:hAnsi="Times New Roman"/>
            <w:kern w:val="0"/>
            <w:sz w:val="24"/>
            <w:szCs w:val="24"/>
          </w:rPr>
          <w:tab/>
        </w:r>
        <w:r w:rsidRPr="004342C6">
          <w:rPr>
            <w:rStyle w:val="Hyperlink"/>
          </w:rPr>
          <w:t>Analysis Results</w:t>
        </w:r>
        <w:r>
          <w:rPr>
            <w:webHidden/>
          </w:rPr>
          <w:tab/>
        </w:r>
        <w:r>
          <w:rPr>
            <w:webHidden/>
          </w:rPr>
          <w:fldChar w:fldCharType="begin"/>
        </w:r>
        <w:r>
          <w:rPr>
            <w:webHidden/>
          </w:rPr>
          <w:instrText xml:space="preserve"> PAGEREF _Toc126922712 \h </w:instrText>
        </w:r>
        <w:r>
          <w:rPr>
            <w:webHidden/>
          </w:rPr>
          <w:fldChar w:fldCharType="separate"/>
        </w:r>
        <w:r>
          <w:rPr>
            <w:webHidden/>
          </w:rPr>
          <w:t>14</w:t>
        </w:r>
        <w:r>
          <w:rPr>
            <w:webHidden/>
          </w:rPr>
          <w:fldChar w:fldCharType="end"/>
        </w:r>
      </w:hyperlink>
    </w:p>
    <w:p w14:paraId="4776AFB4" w14:textId="77777777" w:rsidR="007225A5" w:rsidRDefault="007225A5">
      <w:pPr>
        <w:pStyle w:val="TOC3"/>
        <w:rPr>
          <w:rFonts w:ascii="Times New Roman" w:hAnsi="Times New Roman"/>
          <w:kern w:val="0"/>
          <w:sz w:val="24"/>
          <w:szCs w:val="24"/>
        </w:rPr>
      </w:pPr>
      <w:hyperlink w:anchor="_Toc126922713" w:history="1">
        <w:r w:rsidRPr="004342C6">
          <w:rPr>
            <w:rStyle w:val="Hyperlink"/>
          </w:rPr>
          <w:t>2.2.3</w:t>
        </w:r>
        <w:r>
          <w:rPr>
            <w:rFonts w:ascii="Times New Roman" w:hAnsi="Times New Roman"/>
            <w:kern w:val="0"/>
            <w:sz w:val="24"/>
            <w:szCs w:val="24"/>
          </w:rPr>
          <w:tab/>
        </w:r>
        <w:r w:rsidRPr="004342C6">
          <w:rPr>
            <w:rStyle w:val="Hyperlink"/>
          </w:rPr>
          <w:t>Requirements Coverage</w:t>
        </w:r>
        <w:r>
          <w:rPr>
            <w:webHidden/>
          </w:rPr>
          <w:tab/>
        </w:r>
        <w:r>
          <w:rPr>
            <w:webHidden/>
          </w:rPr>
          <w:fldChar w:fldCharType="begin"/>
        </w:r>
        <w:r>
          <w:rPr>
            <w:webHidden/>
          </w:rPr>
          <w:instrText xml:space="preserve"> PAGEREF _Toc126922713 \h </w:instrText>
        </w:r>
        <w:r>
          <w:rPr>
            <w:webHidden/>
          </w:rPr>
          <w:fldChar w:fldCharType="separate"/>
        </w:r>
        <w:r>
          <w:rPr>
            <w:webHidden/>
          </w:rPr>
          <w:t>14</w:t>
        </w:r>
        <w:r>
          <w:rPr>
            <w:webHidden/>
          </w:rPr>
          <w:fldChar w:fldCharType="end"/>
        </w:r>
      </w:hyperlink>
    </w:p>
    <w:p w14:paraId="2F3F584B" w14:textId="77777777" w:rsidR="007225A5" w:rsidRDefault="007225A5">
      <w:pPr>
        <w:pStyle w:val="TOC3"/>
        <w:rPr>
          <w:rFonts w:ascii="Times New Roman" w:hAnsi="Times New Roman"/>
          <w:kern w:val="0"/>
          <w:sz w:val="24"/>
          <w:szCs w:val="24"/>
        </w:rPr>
      </w:pPr>
      <w:hyperlink w:anchor="_Toc126922714" w:history="1">
        <w:r w:rsidRPr="004342C6">
          <w:rPr>
            <w:rStyle w:val="Hyperlink"/>
          </w:rPr>
          <w:t>2.2.4</w:t>
        </w:r>
        <w:r>
          <w:rPr>
            <w:rFonts w:ascii="Times New Roman" w:hAnsi="Times New Roman"/>
            <w:kern w:val="0"/>
            <w:sz w:val="24"/>
            <w:szCs w:val="24"/>
          </w:rPr>
          <w:tab/>
        </w:r>
        <w:r w:rsidRPr="004342C6">
          <w:rPr>
            <w:rStyle w:val="Hyperlink"/>
          </w:rPr>
          <w:t>Summary of Background Changes Reflected in Current Version</w:t>
        </w:r>
        <w:r>
          <w:rPr>
            <w:webHidden/>
          </w:rPr>
          <w:tab/>
        </w:r>
        <w:r>
          <w:rPr>
            <w:webHidden/>
          </w:rPr>
          <w:fldChar w:fldCharType="begin"/>
        </w:r>
        <w:r>
          <w:rPr>
            <w:webHidden/>
          </w:rPr>
          <w:instrText xml:space="preserve"> PAGEREF _Toc126922714 \h </w:instrText>
        </w:r>
        <w:r>
          <w:rPr>
            <w:webHidden/>
          </w:rPr>
          <w:fldChar w:fldCharType="separate"/>
        </w:r>
        <w:r>
          <w:rPr>
            <w:webHidden/>
          </w:rPr>
          <w:t>14</w:t>
        </w:r>
        <w:r>
          <w:rPr>
            <w:webHidden/>
          </w:rPr>
          <w:fldChar w:fldCharType="end"/>
        </w:r>
      </w:hyperlink>
    </w:p>
    <w:p w14:paraId="2C2B0F29" w14:textId="77777777" w:rsidR="007225A5" w:rsidRDefault="007225A5">
      <w:pPr>
        <w:pStyle w:val="TOC2"/>
        <w:rPr>
          <w:rFonts w:ascii="Times New Roman" w:hAnsi="Times New Roman"/>
          <w:b w:val="0"/>
          <w:kern w:val="0"/>
          <w:sz w:val="24"/>
          <w:szCs w:val="24"/>
        </w:rPr>
      </w:pPr>
      <w:hyperlink w:anchor="_Toc126922715" w:history="1">
        <w:r w:rsidRPr="004342C6">
          <w:rPr>
            <w:rStyle w:val="Hyperlink"/>
          </w:rPr>
          <w:t>2.3</w:t>
        </w:r>
        <w:r>
          <w:rPr>
            <w:rFonts w:ascii="Times New Roman" w:hAnsi="Times New Roman"/>
            <w:b w:val="0"/>
            <w:kern w:val="0"/>
            <w:sz w:val="24"/>
            <w:szCs w:val="24"/>
          </w:rPr>
          <w:tab/>
        </w:r>
        <w:r w:rsidRPr="004342C6">
          <w:rPr>
            <w:rStyle w:val="Hyperlink"/>
          </w:rPr>
          <w:t>Product Line Reuse Considerations</w:t>
        </w:r>
        <w:r>
          <w:rPr>
            <w:webHidden/>
          </w:rPr>
          <w:tab/>
        </w:r>
        <w:r>
          <w:rPr>
            <w:webHidden/>
          </w:rPr>
          <w:fldChar w:fldCharType="begin"/>
        </w:r>
        <w:r>
          <w:rPr>
            <w:webHidden/>
          </w:rPr>
          <w:instrText xml:space="preserve"> PAGEREF _Toc126922715 \h </w:instrText>
        </w:r>
        <w:r>
          <w:rPr>
            <w:webHidden/>
          </w:rPr>
          <w:fldChar w:fldCharType="separate"/>
        </w:r>
        <w:r>
          <w:rPr>
            <w:webHidden/>
          </w:rPr>
          <w:t>14</w:t>
        </w:r>
        <w:r>
          <w:rPr>
            <w:webHidden/>
          </w:rPr>
          <w:fldChar w:fldCharType="end"/>
        </w:r>
      </w:hyperlink>
    </w:p>
    <w:p w14:paraId="0AF1708A" w14:textId="77777777" w:rsidR="007225A5" w:rsidRDefault="007225A5">
      <w:pPr>
        <w:pStyle w:val="TOC1"/>
        <w:rPr>
          <w:rFonts w:ascii="Times New Roman" w:hAnsi="Times New Roman"/>
          <w:b w:val="0"/>
          <w:kern w:val="0"/>
          <w:sz w:val="24"/>
          <w:szCs w:val="24"/>
        </w:rPr>
      </w:pPr>
      <w:hyperlink w:anchor="_Toc126922716" w:history="1">
        <w:r w:rsidRPr="004342C6">
          <w:rPr>
            <w:rStyle w:val="Hyperlink"/>
          </w:rPr>
          <w:t>3</w:t>
        </w:r>
        <w:r>
          <w:rPr>
            <w:rFonts w:ascii="Times New Roman" w:hAnsi="Times New Roman"/>
            <w:b w:val="0"/>
            <w:kern w:val="0"/>
            <w:sz w:val="24"/>
            <w:szCs w:val="24"/>
          </w:rPr>
          <w:tab/>
        </w:r>
        <w:r w:rsidRPr="004342C6">
          <w:rPr>
            <w:rStyle w:val="Hyperlink"/>
          </w:rPr>
          <w:t>Views</w:t>
        </w:r>
        <w:r>
          <w:rPr>
            <w:webHidden/>
          </w:rPr>
          <w:tab/>
        </w:r>
        <w:r>
          <w:rPr>
            <w:webHidden/>
          </w:rPr>
          <w:fldChar w:fldCharType="begin"/>
        </w:r>
        <w:r>
          <w:rPr>
            <w:webHidden/>
          </w:rPr>
          <w:instrText xml:space="preserve"> PAGEREF _Toc126922716 \h </w:instrText>
        </w:r>
        <w:r>
          <w:rPr>
            <w:webHidden/>
          </w:rPr>
          <w:fldChar w:fldCharType="separate"/>
        </w:r>
        <w:r>
          <w:rPr>
            <w:webHidden/>
          </w:rPr>
          <w:t>15</w:t>
        </w:r>
        <w:r>
          <w:rPr>
            <w:webHidden/>
          </w:rPr>
          <w:fldChar w:fldCharType="end"/>
        </w:r>
      </w:hyperlink>
    </w:p>
    <w:p w14:paraId="6B770D09" w14:textId="77777777" w:rsidR="007225A5" w:rsidRDefault="007225A5">
      <w:pPr>
        <w:pStyle w:val="TOC2"/>
        <w:rPr>
          <w:rFonts w:ascii="Times New Roman" w:hAnsi="Times New Roman"/>
          <w:b w:val="0"/>
          <w:kern w:val="0"/>
          <w:sz w:val="24"/>
          <w:szCs w:val="24"/>
        </w:rPr>
      </w:pPr>
      <w:hyperlink w:anchor="_Toc126922717" w:history="1">
        <w:r w:rsidRPr="004342C6">
          <w:rPr>
            <w:rStyle w:val="Hyperlink"/>
          </w:rPr>
          <w:t>3.1</w:t>
        </w:r>
        <w:r>
          <w:rPr>
            <w:rFonts w:ascii="Times New Roman" w:hAnsi="Times New Roman"/>
            <w:b w:val="0"/>
            <w:kern w:val="0"/>
            <w:sz w:val="24"/>
            <w:szCs w:val="24"/>
          </w:rPr>
          <w:tab/>
        </w:r>
        <w:r w:rsidRPr="004342C6">
          <w:rPr>
            <w:rStyle w:val="Hyperlink"/>
          </w:rPr>
          <w:t>&lt;Insert view name&gt; View</w:t>
        </w:r>
        <w:r>
          <w:rPr>
            <w:webHidden/>
          </w:rPr>
          <w:tab/>
        </w:r>
        <w:r>
          <w:rPr>
            <w:webHidden/>
          </w:rPr>
          <w:fldChar w:fldCharType="begin"/>
        </w:r>
        <w:r>
          <w:rPr>
            <w:webHidden/>
          </w:rPr>
          <w:instrText xml:space="preserve"> PAGEREF _Toc126922717 \h </w:instrText>
        </w:r>
        <w:r>
          <w:rPr>
            <w:webHidden/>
          </w:rPr>
          <w:fldChar w:fldCharType="separate"/>
        </w:r>
        <w:r>
          <w:rPr>
            <w:webHidden/>
          </w:rPr>
          <w:t>16</w:t>
        </w:r>
        <w:r>
          <w:rPr>
            <w:webHidden/>
          </w:rPr>
          <w:fldChar w:fldCharType="end"/>
        </w:r>
      </w:hyperlink>
    </w:p>
    <w:p w14:paraId="513C073B" w14:textId="77777777" w:rsidR="007225A5" w:rsidRDefault="007225A5">
      <w:pPr>
        <w:pStyle w:val="TOC3"/>
        <w:rPr>
          <w:rFonts w:ascii="Times New Roman" w:hAnsi="Times New Roman"/>
          <w:kern w:val="0"/>
          <w:sz w:val="24"/>
          <w:szCs w:val="24"/>
        </w:rPr>
      </w:pPr>
      <w:hyperlink w:anchor="_Toc126922718" w:history="1">
        <w:r w:rsidRPr="004342C6">
          <w:rPr>
            <w:rStyle w:val="Hyperlink"/>
          </w:rPr>
          <w:t>3.1.1</w:t>
        </w:r>
        <w:r>
          <w:rPr>
            <w:rFonts w:ascii="Times New Roman" w:hAnsi="Times New Roman"/>
            <w:kern w:val="0"/>
            <w:sz w:val="24"/>
            <w:szCs w:val="24"/>
          </w:rPr>
          <w:tab/>
        </w:r>
        <w:r w:rsidRPr="004342C6">
          <w:rPr>
            <w:rStyle w:val="Hyperlink"/>
          </w:rPr>
          <w:t>View Description</w:t>
        </w:r>
        <w:r>
          <w:rPr>
            <w:webHidden/>
          </w:rPr>
          <w:tab/>
        </w:r>
        <w:r>
          <w:rPr>
            <w:webHidden/>
          </w:rPr>
          <w:fldChar w:fldCharType="begin"/>
        </w:r>
        <w:r>
          <w:rPr>
            <w:webHidden/>
          </w:rPr>
          <w:instrText xml:space="preserve"> PAGEREF _Toc126922718 \h </w:instrText>
        </w:r>
        <w:r>
          <w:rPr>
            <w:webHidden/>
          </w:rPr>
          <w:fldChar w:fldCharType="separate"/>
        </w:r>
        <w:r>
          <w:rPr>
            <w:webHidden/>
          </w:rPr>
          <w:t>16</w:t>
        </w:r>
        <w:r>
          <w:rPr>
            <w:webHidden/>
          </w:rPr>
          <w:fldChar w:fldCharType="end"/>
        </w:r>
      </w:hyperlink>
    </w:p>
    <w:p w14:paraId="06EE511B" w14:textId="77777777" w:rsidR="007225A5" w:rsidRDefault="007225A5">
      <w:pPr>
        <w:pStyle w:val="TOC3"/>
        <w:rPr>
          <w:rFonts w:ascii="Times New Roman" w:hAnsi="Times New Roman"/>
          <w:kern w:val="0"/>
          <w:sz w:val="24"/>
          <w:szCs w:val="24"/>
        </w:rPr>
      </w:pPr>
      <w:hyperlink w:anchor="_Toc126922719" w:history="1">
        <w:r w:rsidRPr="004342C6">
          <w:rPr>
            <w:rStyle w:val="Hyperlink"/>
          </w:rPr>
          <w:t>3.1.2</w:t>
        </w:r>
        <w:r>
          <w:rPr>
            <w:rFonts w:ascii="Times New Roman" w:hAnsi="Times New Roman"/>
            <w:kern w:val="0"/>
            <w:sz w:val="24"/>
            <w:szCs w:val="24"/>
          </w:rPr>
          <w:tab/>
        </w:r>
        <w:r w:rsidRPr="004342C6">
          <w:rPr>
            <w:rStyle w:val="Hyperlink"/>
          </w:rPr>
          <w:t>View Packet Overview</w:t>
        </w:r>
        <w:r>
          <w:rPr>
            <w:webHidden/>
          </w:rPr>
          <w:tab/>
        </w:r>
        <w:r>
          <w:rPr>
            <w:webHidden/>
          </w:rPr>
          <w:fldChar w:fldCharType="begin"/>
        </w:r>
        <w:r>
          <w:rPr>
            <w:webHidden/>
          </w:rPr>
          <w:instrText xml:space="preserve"> PAGEREF _Toc126922719 \h </w:instrText>
        </w:r>
        <w:r>
          <w:rPr>
            <w:webHidden/>
          </w:rPr>
          <w:fldChar w:fldCharType="separate"/>
        </w:r>
        <w:r>
          <w:rPr>
            <w:webHidden/>
          </w:rPr>
          <w:t>16</w:t>
        </w:r>
        <w:r>
          <w:rPr>
            <w:webHidden/>
          </w:rPr>
          <w:fldChar w:fldCharType="end"/>
        </w:r>
      </w:hyperlink>
    </w:p>
    <w:p w14:paraId="7FAA3725" w14:textId="77777777" w:rsidR="007225A5" w:rsidRDefault="007225A5">
      <w:pPr>
        <w:pStyle w:val="TOC3"/>
        <w:rPr>
          <w:rFonts w:ascii="Times New Roman" w:hAnsi="Times New Roman"/>
          <w:kern w:val="0"/>
          <w:sz w:val="24"/>
          <w:szCs w:val="24"/>
        </w:rPr>
      </w:pPr>
      <w:hyperlink w:anchor="_Toc126922720" w:history="1">
        <w:r w:rsidRPr="004342C6">
          <w:rPr>
            <w:rStyle w:val="Hyperlink"/>
          </w:rPr>
          <w:t>3.1.3</w:t>
        </w:r>
        <w:r>
          <w:rPr>
            <w:rFonts w:ascii="Times New Roman" w:hAnsi="Times New Roman"/>
            <w:kern w:val="0"/>
            <w:sz w:val="24"/>
            <w:szCs w:val="24"/>
          </w:rPr>
          <w:tab/>
        </w:r>
        <w:r w:rsidRPr="004342C6">
          <w:rPr>
            <w:rStyle w:val="Hyperlink"/>
          </w:rPr>
          <w:t>Architecture Background</w:t>
        </w:r>
        <w:r>
          <w:rPr>
            <w:webHidden/>
          </w:rPr>
          <w:tab/>
        </w:r>
        <w:r>
          <w:rPr>
            <w:webHidden/>
          </w:rPr>
          <w:fldChar w:fldCharType="begin"/>
        </w:r>
        <w:r>
          <w:rPr>
            <w:webHidden/>
          </w:rPr>
          <w:instrText xml:space="preserve"> PAGEREF _Toc126922720 \h </w:instrText>
        </w:r>
        <w:r>
          <w:rPr>
            <w:webHidden/>
          </w:rPr>
          <w:fldChar w:fldCharType="separate"/>
        </w:r>
        <w:r>
          <w:rPr>
            <w:webHidden/>
          </w:rPr>
          <w:t>17</w:t>
        </w:r>
        <w:r>
          <w:rPr>
            <w:webHidden/>
          </w:rPr>
          <w:fldChar w:fldCharType="end"/>
        </w:r>
      </w:hyperlink>
    </w:p>
    <w:p w14:paraId="40128B70" w14:textId="77777777" w:rsidR="007225A5" w:rsidRDefault="007225A5">
      <w:pPr>
        <w:pStyle w:val="TOC3"/>
        <w:rPr>
          <w:rFonts w:ascii="Times New Roman" w:hAnsi="Times New Roman"/>
          <w:kern w:val="0"/>
          <w:sz w:val="24"/>
          <w:szCs w:val="24"/>
        </w:rPr>
      </w:pPr>
      <w:hyperlink w:anchor="_Toc126922721" w:history="1">
        <w:r w:rsidRPr="004342C6">
          <w:rPr>
            <w:rStyle w:val="Hyperlink"/>
          </w:rPr>
          <w:t>3.1.4</w:t>
        </w:r>
        <w:r>
          <w:rPr>
            <w:rFonts w:ascii="Times New Roman" w:hAnsi="Times New Roman"/>
            <w:kern w:val="0"/>
            <w:sz w:val="24"/>
            <w:szCs w:val="24"/>
          </w:rPr>
          <w:tab/>
        </w:r>
        <w:r w:rsidRPr="004342C6">
          <w:rPr>
            <w:rStyle w:val="Hyperlink"/>
          </w:rPr>
          <w:t>Variability Mechanisms</w:t>
        </w:r>
        <w:r>
          <w:rPr>
            <w:webHidden/>
          </w:rPr>
          <w:tab/>
        </w:r>
        <w:r>
          <w:rPr>
            <w:webHidden/>
          </w:rPr>
          <w:fldChar w:fldCharType="begin"/>
        </w:r>
        <w:r>
          <w:rPr>
            <w:webHidden/>
          </w:rPr>
          <w:instrText xml:space="preserve"> PAGEREF _Toc126922721 \h </w:instrText>
        </w:r>
        <w:r>
          <w:rPr>
            <w:webHidden/>
          </w:rPr>
          <w:fldChar w:fldCharType="separate"/>
        </w:r>
        <w:r>
          <w:rPr>
            <w:webHidden/>
          </w:rPr>
          <w:t>17</w:t>
        </w:r>
        <w:r>
          <w:rPr>
            <w:webHidden/>
          </w:rPr>
          <w:fldChar w:fldCharType="end"/>
        </w:r>
      </w:hyperlink>
    </w:p>
    <w:p w14:paraId="227C316A" w14:textId="77777777" w:rsidR="007225A5" w:rsidRDefault="007225A5">
      <w:pPr>
        <w:pStyle w:val="TOC3"/>
        <w:rPr>
          <w:rFonts w:ascii="Times New Roman" w:hAnsi="Times New Roman"/>
          <w:kern w:val="0"/>
          <w:sz w:val="24"/>
          <w:szCs w:val="24"/>
        </w:rPr>
      </w:pPr>
      <w:hyperlink w:anchor="_Toc126922722" w:history="1">
        <w:r w:rsidRPr="004342C6">
          <w:rPr>
            <w:rStyle w:val="Hyperlink"/>
          </w:rPr>
          <w:t>3.1.5</w:t>
        </w:r>
        <w:r>
          <w:rPr>
            <w:rFonts w:ascii="Times New Roman" w:hAnsi="Times New Roman"/>
            <w:kern w:val="0"/>
            <w:sz w:val="24"/>
            <w:szCs w:val="24"/>
          </w:rPr>
          <w:tab/>
        </w:r>
        <w:r w:rsidRPr="004342C6">
          <w:rPr>
            <w:rStyle w:val="Hyperlink"/>
          </w:rPr>
          <w:t>View Packets</w:t>
        </w:r>
        <w:r>
          <w:rPr>
            <w:webHidden/>
          </w:rPr>
          <w:tab/>
        </w:r>
        <w:r>
          <w:rPr>
            <w:webHidden/>
          </w:rPr>
          <w:fldChar w:fldCharType="begin"/>
        </w:r>
        <w:r>
          <w:rPr>
            <w:webHidden/>
          </w:rPr>
          <w:instrText xml:space="preserve"> PAGEREF _Toc126922722 \h </w:instrText>
        </w:r>
        <w:r>
          <w:rPr>
            <w:webHidden/>
          </w:rPr>
          <w:fldChar w:fldCharType="separate"/>
        </w:r>
        <w:r>
          <w:rPr>
            <w:webHidden/>
          </w:rPr>
          <w:t>17</w:t>
        </w:r>
        <w:r>
          <w:rPr>
            <w:webHidden/>
          </w:rPr>
          <w:fldChar w:fldCharType="end"/>
        </w:r>
      </w:hyperlink>
    </w:p>
    <w:p w14:paraId="11806E4D" w14:textId="77777777" w:rsidR="007225A5" w:rsidRDefault="007225A5">
      <w:pPr>
        <w:pStyle w:val="TOC4"/>
        <w:tabs>
          <w:tab w:val="left" w:pos="2894"/>
        </w:tabs>
        <w:rPr>
          <w:rFonts w:ascii="Times New Roman" w:hAnsi="Times New Roman"/>
          <w:kern w:val="0"/>
          <w:sz w:val="24"/>
          <w:szCs w:val="24"/>
        </w:rPr>
      </w:pPr>
      <w:hyperlink w:anchor="_Toc126922723" w:history="1">
        <w:r w:rsidRPr="004342C6">
          <w:rPr>
            <w:rStyle w:val="Hyperlink"/>
          </w:rPr>
          <w:t>3.1.5.1</w:t>
        </w:r>
        <w:r>
          <w:rPr>
            <w:rFonts w:ascii="Times New Roman" w:hAnsi="Times New Roman"/>
            <w:kern w:val="0"/>
            <w:sz w:val="24"/>
            <w:szCs w:val="24"/>
          </w:rPr>
          <w:tab/>
        </w:r>
        <w:r w:rsidRPr="004342C6">
          <w:rPr>
            <w:rStyle w:val="Hyperlink"/>
          </w:rPr>
          <w:t>View packet # j</w:t>
        </w:r>
        <w:r>
          <w:rPr>
            <w:webHidden/>
          </w:rPr>
          <w:tab/>
        </w:r>
        <w:r>
          <w:rPr>
            <w:webHidden/>
          </w:rPr>
          <w:fldChar w:fldCharType="begin"/>
        </w:r>
        <w:r>
          <w:rPr>
            <w:webHidden/>
          </w:rPr>
          <w:instrText xml:space="preserve"> PAGEREF _Toc126922723 \h </w:instrText>
        </w:r>
        <w:r>
          <w:rPr>
            <w:webHidden/>
          </w:rPr>
          <w:fldChar w:fldCharType="separate"/>
        </w:r>
        <w:r>
          <w:rPr>
            <w:webHidden/>
          </w:rPr>
          <w:t>17</w:t>
        </w:r>
        <w:r>
          <w:rPr>
            <w:webHidden/>
          </w:rPr>
          <w:fldChar w:fldCharType="end"/>
        </w:r>
      </w:hyperlink>
    </w:p>
    <w:p w14:paraId="07143BB2" w14:textId="77777777" w:rsidR="007225A5" w:rsidRDefault="007225A5">
      <w:pPr>
        <w:pStyle w:val="TOC5"/>
        <w:rPr>
          <w:rFonts w:ascii="Times New Roman" w:hAnsi="Times New Roman"/>
          <w:sz w:val="24"/>
          <w:szCs w:val="24"/>
        </w:rPr>
      </w:pPr>
      <w:hyperlink w:anchor="_Toc126922724" w:history="1">
        <w:r w:rsidRPr="004342C6">
          <w:rPr>
            <w:rStyle w:val="Hyperlink"/>
          </w:rPr>
          <w:t>3.1.5.1.1</w:t>
        </w:r>
        <w:r>
          <w:rPr>
            <w:rFonts w:ascii="Times New Roman" w:hAnsi="Times New Roman"/>
            <w:sz w:val="24"/>
            <w:szCs w:val="24"/>
          </w:rPr>
          <w:tab/>
        </w:r>
        <w:r w:rsidRPr="004342C6">
          <w:rPr>
            <w:rStyle w:val="Hyperlink"/>
          </w:rPr>
          <w:t>Primary Presentation</w:t>
        </w:r>
        <w:r>
          <w:rPr>
            <w:webHidden/>
          </w:rPr>
          <w:tab/>
        </w:r>
        <w:r>
          <w:rPr>
            <w:webHidden/>
          </w:rPr>
          <w:fldChar w:fldCharType="begin"/>
        </w:r>
        <w:r>
          <w:rPr>
            <w:webHidden/>
          </w:rPr>
          <w:instrText xml:space="preserve"> PAGEREF _Toc126922724 \h </w:instrText>
        </w:r>
        <w:r>
          <w:rPr>
            <w:webHidden/>
          </w:rPr>
          <w:fldChar w:fldCharType="separate"/>
        </w:r>
        <w:r>
          <w:rPr>
            <w:webHidden/>
          </w:rPr>
          <w:t>17</w:t>
        </w:r>
        <w:r>
          <w:rPr>
            <w:webHidden/>
          </w:rPr>
          <w:fldChar w:fldCharType="end"/>
        </w:r>
      </w:hyperlink>
    </w:p>
    <w:p w14:paraId="2E42C63A" w14:textId="77777777" w:rsidR="007225A5" w:rsidRDefault="007225A5">
      <w:pPr>
        <w:pStyle w:val="TOC5"/>
        <w:rPr>
          <w:rFonts w:ascii="Times New Roman" w:hAnsi="Times New Roman"/>
          <w:sz w:val="24"/>
          <w:szCs w:val="24"/>
        </w:rPr>
      </w:pPr>
      <w:hyperlink w:anchor="_Toc126922725" w:history="1">
        <w:r w:rsidRPr="004342C6">
          <w:rPr>
            <w:rStyle w:val="Hyperlink"/>
          </w:rPr>
          <w:t>3.1.5.1.2</w:t>
        </w:r>
        <w:r>
          <w:rPr>
            <w:rFonts w:ascii="Times New Roman" w:hAnsi="Times New Roman"/>
            <w:sz w:val="24"/>
            <w:szCs w:val="24"/>
          </w:rPr>
          <w:tab/>
        </w:r>
        <w:r w:rsidRPr="004342C6">
          <w:rPr>
            <w:rStyle w:val="Hyperlink"/>
          </w:rPr>
          <w:t>Element Catalog</w:t>
        </w:r>
        <w:r>
          <w:rPr>
            <w:webHidden/>
          </w:rPr>
          <w:tab/>
        </w:r>
        <w:r>
          <w:rPr>
            <w:webHidden/>
          </w:rPr>
          <w:fldChar w:fldCharType="begin"/>
        </w:r>
        <w:r>
          <w:rPr>
            <w:webHidden/>
          </w:rPr>
          <w:instrText xml:space="preserve"> PAGEREF _Toc126922725 \h </w:instrText>
        </w:r>
        <w:r>
          <w:rPr>
            <w:webHidden/>
          </w:rPr>
          <w:fldChar w:fldCharType="separate"/>
        </w:r>
        <w:r>
          <w:rPr>
            <w:webHidden/>
          </w:rPr>
          <w:t>17</w:t>
        </w:r>
        <w:r>
          <w:rPr>
            <w:webHidden/>
          </w:rPr>
          <w:fldChar w:fldCharType="end"/>
        </w:r>
      </w:hyperlink>
    </w:p>
    <w:p w14:paraId="52BB5924" w14:textId="77777777" w:rsidR="007225A5" w:rsidRDefault="007225A5">
      <w:pPr>
        <w:pStyle w:val="TOC5"/>
        <w:rPr>
          <w:rFonts w:ascii="Times New Roman" w:hAnsi="Times New Roman"/>
          <w:sz w:val="24"/>
          <w:szCs w:val="24"/>
        </w:rPr>
      </w:pPr>
      <w:hyperlink w:anchor="_Toc126922726" w:history="1">
        <w:r w:rsidRPr="004342C6">
          <w:rPr>
            <w:rStyle w:val="Hyperlink"/>
          </w:rPr>
          <w:t>3.1.5.1.3</w:t>
        </w:r>
        <w:r>
          <w:rPr>
            <w:rFonts w:ascii="Times New Roman" w:hAnsi="Times New Roman"/>
            <w:sz w:val="24"/>
            <w:szCs w:val="24"/>
          </w:rPr>
          <w:tab/>
        </w:r>
        <w:r w:rsidRPr="004342C6">
          <w:rPr>
            <w:rStyle w:val="Hyperlink"/>
          </w:rPr>
          <w:t>Context Diagram</w:t>
        </w:r>
        <w:r>
          <w:rPr>
            <w:webHidden/>
          </w:rPr>
          <w:tab/>
        </w:r>
        <w:r>
          <w:rPr>
            <w:webHidden/>
          </w:rPr>
          <w:fldChar w:fldCharType="begin"/>
        </w:r>
        <w:r>
          <w:rPr>
            <w:webHidden/>
          </w:rPr>
          <w:instrText xml:space="preserve"> PAGEREF _Toc126922726 \h </w:instrText>
        </w:r>
        <w:r>
          <w:rPr>
            <w:webHidden/>
          </w:rPr>
          <w:fldChar w:fldCharType="separate"/>
        </w:r>
        <w:r>
          <w:rPr>
            <w:webHidden/>
          </w:rPr>
          <w:t>17</w:t>
        </w:r>
        <w:r>
          <w:rPr>
            <w:webHidden/>
          </w:rPr>
          <w:fldChar w:fldCharType="end"/>
        </w:r>
      </w:hyperlink>
    </w:p>
    <w:p w14:paraId="78578B26" w14:textId="77777777" w:rsidR="007225A5" w:rsidRDefault="007225A5">
      <w:pPr>
        <w:pStyle w:val="TOC5"/>
        <w:rPr>
          <w:rFonts w:ascii="Times New Roman" w:hAnsi="Times New Roman"/>
          <w:sz w:val="24"/>
          <w:szCs w:val="24"/>
        </w:rPr>
      </w:pPr>
      <w:hyperlink w:anchor="_Toc126922727" w:history="1">
        <w:r w:rsidRPr="004342C6">
          <w:rPr>
            <w:rStyle w:val="Hyperlink"/>
          </w:rPr>
          <w:t>3.1.5.1.4</w:t>
        </w:r>
        <w:r>
          <w:rPr>
            <w:rFonts w:ascii="Times New Roman" w:hAnsi="Times New Roman"/>
            <w:sz w:val="24"/>
            <w:szCs w:val="24"/>
          </w:rPr>
          <w:tab/>
        </w:r>
        <w:r w:rsidRPr="004342C6">
          <w:rPr>
            <w:rStyle w:val="Hyperlink"/>
          </w:rPr>
          <w:t>Variability Mechanisms</w:t>
        </w:r>
        <w:r>
          <w:rPr>
            <w:webHidden/>
          </w:rPr>
          <w:tab/>
        </w:r>
        <w:r>
          <w:rPr>
            <w:webHidden/>
          </w:rPr>
          <w:fldChar w:fldCharType="begin"/>
        </w:r>
        <w:r>
          <w:rPr>
            <w:webHidden/>
          </w:rPr>
          <w:instrText xml:space="preserve"> PAGEREF _Toc126922727 \h </w:instrText>
        </w:r>
        <w:r>
          <w:rPr>
            <w:webHidden/>
          </w:rPr>
          <w:fldChar w:fldCharType="separate"/>
        </w:r>
        <w:r>
          <w:rPr>
            <w:webHidden/>
          </w:rPr>
          <w:t>17</w:t>
        </w:r>
        <w:r>
          <w:rPr>
            <w:webHidden/>
          </w:rPr>
          <w:fldChar w:fldCharType="end"/>
        </w:r>
      </w:hyperlink>
    </w:p>
    <w:p w14:paraId="51821F2C" w14:textId="77777777" w:rsidR="007225A5" w:rsidRDefault="007225A5">
      <w:pPr>
        <w:pStyle w:val="TOC5"/>
        <w:rPr>
          <w:rFonts w:ascii="Times New Roman" w:hAnsi="Times New Roman"/>
          <w:sz w:val="24"/>
          <w:szCs w:val="24"/>
        </w:rPr>
      </w:pPr>
      <w:hyperlink w:anchor="_Toc126922728" w:history="1">
        <w:r w:rsidRPr="004342C6">
          <w:rPr>
            <w:rStyle w:val="Hyperlink"/>
          </w:rPr>
          <w:t>3.1.5.1.5</w:t>
        </w:r>
        <w:r>
          <w:rPr>
            <w:rFonts w:ascii="Times New Roman" w:hAnsi="Times New Roman"/>
            <w:sz w:val="24"/>
            <w:szCs w:val="24"/>
          </w:rPr>
          <w:tab/>
        </w:r>
        <w:r w:rsidRPr="004342C6">
          <w:rPr>
            <w:rStyle w:val="Hyperlink"/>
          </w:rPr>
          <w:t>Architecture Background</w:t>
        </w:r>
        <w:r>
          <w:rPr>
            <w:webHidden/>
          </w:rPr>
          <w:tab/>
        </w:r>
        <w:r>
          <w:rPr>
            <w:webHidden/>
          </w:rPr>
          <w:fldChar w:fldCharType="begin"/>
        </w:r>
        <w:r>
          <w:rPr>
            <w:webHidden/>
          </w:rPr>
          <w:instrText xml:space="preserve"> PAGEREF _Toc126922728 \h </w:instrText>
        </w:r>
        <w:r>
          <w:rPr>
            <w:webHidden/>
          </w:rPr>
          <w:fldChar w:fldCharType="separate"/>
        </w:r>
        <w:r>
          <w:rPr>
            <w:webHidden/>
          </w:rPr>
          <w:t>17</w:t>
        </w:r>
        <w:r>
          <w:rPr>
            <w:webHidden/>
          </w:rPr>
          <w:fldChar w:fldCharType="end"/>
        </w:r>
      </w:hyperlink>
    </w:p>
    <w:p w14:paraId="07F2CA42" w14:textId="77777777" w:rsidR="007225A5" w:rsidRDefault="007225A5">
      <w:pPr>
        <w:pStyle w:val="TOC5"/>
        <w:rPr>
          <w:rFonts w:ascii="Times New Roman" w:hAnsi="Times New Roman"/>
          <w:sz w:val="24"/>
          <w:szCs w:val="24"/>
        </w:rPr>
      </w:pPr>
      <w:hyperlink w:anchor="_Toc126922729" w:history="1">
        <w:r w:rsidRPr="004342C6">
          <w:rPr>
            <w:rStyle w:val="Hyperlink"/>
          </w:rPr>
          <w:t>3.1.5.1.6</w:t>
        </w:r>
        <w:r>
          <w:rPr>
            <w:rFonts w:ascii="Times New Roman" w:hAnsi="Times New Roman"/>
            <w:sz w:val="24"/>
            <w:szCs w:val="24"/>
          </w:rPr>
          <w:tab/>
        </w:r>
        <w:r w:rsidRPr="004342C6">
          <w:rPr>
            <w:rStyle w:val="Hyperlink"/>
          </w:rPr>
          <w:t>Related View Packets</w:t>
        </w:r>
        <w:r>
          <w:rPr>
            <w:webHidden/>
          </w:rPr>
          <w:tab/>
        </w:r>
        <w:r>
          <w:rPr>
            <w:webHidden/>
          </w:rPr>
          <w:fldChar w:fldCharType="begin"/>
        </w:r>
        <w:r>
          <w:rPr>
            <w:webHidden/>
          </w:rPr>
          <w:instrText xml:space="preserve"> PAGEREF _Toc126922729 \h </w:instrText>
        </w:r>
        <w:r>
          <w:rPr>
            <w:webHidden/>
          </w:rPr>
          <w:fldChar w:fldCharType="separate"/>
        </w:r>
        <w:r>
          <w:rPr>
            <w:webHidden/>
          </w:rPr>
          <w:t>17</w:t>
        </w:r>
        <w:r>
          <w:rPr>
            <w:webHidden/>
          </w:rPr>
          <w:fldChar w:fldCharType="end"/>
        </w:r>
      </w:hyperlink>
    </w:p>
    <w:p w14:paraId="0845EF57" w14:textId="77777777" w:rsidR="007225A5" w:rsidRDefault="007225A5">
      <w:pPr>
        <w:pStyle w:val="TOC1"/>
        <w:rPr>
          <w:rFonts w:ascii="Times New Roman" w:hAnsi="Times New Roman"/>
          <w:b w:val="0"/>
          <w:kern w:val="0"/>
          <w:sz w:val="24"/>
          <w:szCs w:val="24"/>
        </w:rPr>
      </w:pPr>
      <w:hyperlink w:anchor="_Toc126922730" w:history="1">
        <w:r w:rsidRPr="004342C6">
          <w:rPr>
            <w:rStyle w:val="Hyperlink"/>
          </w:rPr>
          <w:t>4</w:t>
        </w:r>
        <w:r>
          <w:rPr>
            <w:rFonts w:ascii="Times New Roman" w:hAnsi="Times New Roman"/>
            <w:b w:val="0"/>
            <w:kern w:val="0"/>
            <w:sz w:val="24"/>
            <w:szCs w:val="24"/>
          </w:rPr>
          <w:tab/>
        </w:r>
        <w:r w:rsidRPr="004342C6">
          <w:rPr>
            <w:rStyle w:val="Hyperlink"/>
          </w:rPr>
          <w:t>Relations Among Views</w:t>
        </w:r>
        <w:r>
          <w:rPr>
            <w:webHidden/>
          </w:rPr>
          <w:tab/>
        </w:r>
        <w:r>
          <w:rPr>
            <w:webHidden/>
          </w:rPr>
          <w:fldChar w:fldCharType="begin"/>
        </w:r>
        <w:r>
          <w:rPr>
            <w:webHidden/>
          </w:rPr>
          <w:instrText xml:space="preserve"> PAGEREF _Toc126922730 \h </w:instrText>
        </w:r>
        <w:r>
          <w:rPr>
            <w:webHidden/>
          </w:rPr>
          <w:fldChar w:fldCharType="separate"/>
        </w:r>
        <w:r>
          <w:rPr>
            <w:webHidden/>
          </w:rPr>
          <w:t>18</w:t>
        </w:r>
        <w:r>
          <w:rPr>
            <w:webHidden/>
          </w:rPr>
          <w:fldChar w:fldCharType="end"/>
        </w:r>
      </w:hyperlink>
    </w:p>
    <w:p w14:paraId="7DFB9A45" w14:textId="77777777" w:rsidR="007225A5" w:rsidRDefault="007225A5">
      <w:pPr>
        <w:pStyle w:val="TOC2"/>
        <w:rPr>
          <w:rFonts w:ascii="Times New Roman" w:hAnsi="Times New Roman"/>
          <w:b w:val="0"/>
          <w:kern w:val="0"/>
          <w:sz w:val="24"/>
          <w:szCs w:val="24"/>
        </w:rPr>
      </w:pPr>
      <w:hyperlink w:anchor="_Toc126922731" w:history="1">
        <w:r w:rsidRPr="004342C6">
          <w:rPr>
            <w:rStyle w:val="Hyperlink"/>
          </w:rPr>
          <w:t>4.1</w:t>
        </w:r>
        <w:r>
          <w:rPr>
            <w:rFonts w:ascii="Times New Roman" w:hAnsi="Times New Roman"/>
            <w:b w:val="0"/>
            <w:kern w:val="0"/>
            <w:sz w:val="24"/>
            <w:szCs w:val="24"/>
          </w:rPr>
          <w:tab/>
        </w:r>
        <w:r w:rsidRPr="004342C6">
          <w:rPr>
            <w:rStyle w:val="Hyperlink"/>
          </w:rPr>
          <w:t>General Relations Among Views</w:t>
        </w:r>
        <w:r>
          <w:rPr>
            <w:webHidden/>
          </w:rPr>
          <w:tab/>
        </w:r>
        <w:r>
          <w:rPr>
            <w:webHidden/>
          </w:rPr>
          <w:fldChar w:fldCharType="begin"/>
        </w:r>
        <w:r>
          <w:rPr>
            <w:webHidden/>
          </w:rPr>
          <w:instrText xml:space="preserve"> PAGEREF _Toc126922731 \h </w:instrText>
        </w:r>
        <w:r>
          <w:rPr>
            <w:webHidden/>
          </w:rPr>
          <w:fldChar w:fldCharType="separate"/>
        </w:r>
        <w:r>
          <w:rPr>
            <w:webHidden/>
          </w:rPr>
          <w:t>18</w:t>
        </w:r>
        <w:r>
          <w:rPr>
            <w:webHidden/>
          </w:rPr>
          <w:fldChar w:fldCharType="end"/>
        </w:r>
      </w:hyperlink>
    </w:p>
    <w:p w14:paraId="385A35B7" w14:textId="77777777" w:rsidR="007225A5" w:rsidRDefault="007225A5">
      <w:pPr>
        <w:pStyle w:val="TOC2"/>
        <w:rPr>
          <w:rFonts w:ascii="Times New Roman" w:hAnsi="Times New Roman"/>
          <w:b w:val="0"/>
          <w:kern w:val="0"/>
          <w:sz w:val="24"/>
          <w:szCs w:val="24"/>
        </w:rPr>
      </w:pPr>
      <w:hyperlink w:anchor="_Toc126922732" w:history="1">
        <w:r w:rsidRPr="004342C6">
          <w:rPr>
            <w:rStyle w:val="Hyperlink"/>
          </w:rPr>
          <w:t>4.2</w:t>
        </w:r>
        <w:r>
          <w:rPr>
            <w:rFonts w:ascii="Times New Roman" w:hAnsi="Times New Roman"/>
            <w:b w:val="0"/>
            <w:kern w:val="0"/>
            <w:sz w:val="24"/>
            <w:szCs w:val="24"/>
          </w:rPr>
          <w:tab/>
        </w:r>
        <w:r w:rsidRPr="004342C6">
          <w:rPr>
            <w:rStyle w:val="Hyperlink"/>
          </w:rPr>
          <w:t>View-to-View Relations</w:t>
        </w:r>
        <w:r>
          <w:rPr>
            <w:webHidden/>
          </w:rPr>
          <w:tab/>
        </w:r>
        <w:r>
          <w:rPr>
            <w:webHidden/>
          </w:rPr>
          <w:fldChar w:fldCharType="begin"/>
        </w:r>
        <w:r>
          <w:rPr>
            <w:webHidden/>
          </w:rPr>
          <w:instrText xml:space="preserve"> PAGEREF _Toc126922732 \h </w:instrText>
        </w:r>
        <w:r>
          <w:rPr>
            <w:webHidden/>
          </w:rPr>
          <w:fldChar w:fldCharType="separate"/>
        </w:r>
        <w:r>
          <w:rPr>
            <w:webHidden/>
          </w:rPr>
          <w:t>18</w:t>
        </w:r>
        <w:r>
          <w:rPr>
            <w:webHidden/>
          </w:rPr>
          <w:fldChar w:fldCharType="end"/>
        </w:r>
      </w:hyperlink>
    </w:p>
    <w:p w14:paraId="77CB6FA4" w14:textId="77777777" w:rsidR="007225A5" w:rsidRDefault="007225A5">
      <w:pPr>
        <w:pStyle w:val="TOC1"/>
        <w:rPr>
          <w:rFonts w:ascii="Times New Roman" w:hAnsi="Times New Roman"/>
          <w:b w:val="0"/>
          <w:kern w:val="0"/>
          <w:sz w:val="24"/>
          <w:szCs w:val="24"/>
        </w:rPr>
      </w:pPr>
      <w:hyperlink w:anchor="_Toc126922733" w:history="1">
        <w:r w:rsidRPr="004342C6">
          <w:rPr>
            <w:rStyle w:val="Hyperlink"/>
          </w:rPr>
          <w:t>5</w:t>
        </w:r>
        <w:r>
          <w:rPr>
            <w:rFonts w:ascii="Times New Roman" w:hAnsi="Times New Roman"/>
            <w:b w:val="0"/>
            <w:kern w:val="0"/>
            <w:sz w:val="24"/>
            <w:szCs w:val="24"/>
          </w:rPr>
          <w:tab/>
        </w:r>
        <w:r w:rsidRPr="004342C6">
          <w:rPr>
            <w:rStyle w:val="Hyperlink"/>
          </w:rPr>
          <w:t>Referenced Materials</w:t>
        </w:r>
        <w:r>
          <w:rPr>
            <w:webHidden/>
          </w:rPr>
          <w:tab/>
        </w:r>
        <w:r>
          <w:rPr>
            <w:webHidden/>
          </w:rPr>
          <w:fldChar w:fldCharType="begin"/>
        </w:r>
        <w:r>
          <w:rPr>
            <w:webHidden/>
          </w:rPr>
          <w:instrText xml:space="preserve"> PAGEREF _Toc126922733 \h </w:instrText>
        </w:r>
        <w:r>
          <w:rPr>
            <w:webHidden/>
          </w:rPr>
          <w:fldChar w:fldCharType="separate"/>
        </w:r>
        <w:r>
          <w:rPr>
            <w:webHidden/>
          </w:rPr>
          <w:t>19</w:t>
        </w:r>
        <w:r>
          <w:rPr>
            <w:webHidden/>
          </w:rPr>
          <w:fldChar w:fldCharType="end"/>
        </w:r>
      </w:hyperlink>
    </w:p>
    <w:p w14:paraId="5286CF54" w14:textId="77777777" w:rsidR="007225A5" w:rsidRDefault="007225A5">
      <w:pPr>
        <w:pStyle w:val="TOC1"/>
        <w:rPr>
          <w:rFonts w:ascii="Times New Roman" w:hAnsi="Times New Roman"/>
          <w:b w:val="0"/>
          <w:kern w:val="0"/>
          <w:sz w:val="24"/>
          <w:szCs w:val="24"/>
        </w:rPr>
      </w:pPr>
      <w:hyperlink w:anchor="_Toc126922734" w:history="1">
        <w:r w:rsidRPr="004342C6">
          <w:rPr>
            <w:rStyle w:val="Hyperlink"/>
          </w:rPr>
          <w:t>6</w:t>
        </w:r>
        <w:r>
          <w:rPr>
            <w:rFonts w:ascii="Times New Roman" w:hAnsi="Times New Roman"/>
            <w:b w:val="0"/>
            <w:kern w:val="0"/>
            <w:sz w:val="24"/>
            <w:szCs w:val="24"/>
          </w:rPr>
          <w:tab/>
        </w:r>
        <w:r w:rsidRPr="004342C6">
          <w:rPr>
            <w:rStyle w:val="Hyperlink"/>
          </w:rPr>
          <w:t>Directory</w:t>
        </w:r>
        <w:r>
          <w:rPr>
            <w:webHidden/>
          </w:rPr>
          <w:tab/>
        </w:r>
        <w:r>
          <w:rPr>
            <w:webHidden/>
          </w:rPr>
          <w:fldChar w:fldCharType="begin"/>
        </w:r>
        <w:r>
          <w:rPr>
            <w:webHidden/>
          </w:rPr>
          <w:instrText xml:space="preserve"> PAGEREF _Toc126922734 \h </w:instrText>
        </w:r>
        <w:r>
          <w:rPr>
            <w:webHidden/>
          </w:rPr>
          <w:fldChar w:fldCharType="separate"/>
        </w:r>
        <w:r>
          <w:rPr>
            <w:webHidden/>
          </w:rPr>
          <w:t>20</w:t>
        </w:r>
        <w:r>
          <w:rPr>
            <w:webHidden/>
          </w:rPr>
          <w:fldChar w:fldCharType="end"/>
        </w:r>
      </w:hyperlink>
    </w:p>
    <w:p w14:paraId="18CCA0F6" w14:textId="77777777" w:rsidR="007225A5" w:rsidRDefault="007225A5">
      <w:pPr>
        <w:pStyle w:val="TOC2"/>
        <w:rPr>
          <w:rFonts w:ascii="Times New Roman" w:hAnsi="Times New Roman"/>
          <w:b w:val="0"/>
          <w:kern w:val="0"/>
          <w:sz w:val="24"/>
          <w:szCs w:val="24"/>
        </w:rPr>
      </w:pPr>
      <w:hyperlink w:anchor="_Toc126922735" w:history="1">
        <w:r w:rsidRPr="004342C6">
          <w:rPr>
            <w:rStyle w:val="Hyperlink"/>
          </w:rPr>
          <w:t>6.1</w:t>
        </w:r>
        <w:r>
          <w:rPr>
            <w:rFonts w:ascii="Times New Roman" w:hAnsi="Times New Roman"/>
            <w:b w:val="0"/>
            <w:kern w:val="0"/>
            <w:sz w:val="24"/>
            <w:szCs w:val="24"/>
          </w:rPr>
          <w:tab/>
        </w:r>
        <w:r w:rsidRPr="004342C6">
          <w:rPr>
            <w:rStyle w:val="Hyperlink"/>
          </w:rPr>
          <w:t>Index</w:t>
        </w:r>
        <w:r>
          <w:rPr>
            <w:webHidden/>
          </w:rPr>
          <w:tab/>
        </w:r>
        <w:r>
          <w:rPr>
            <w:webHidden/>
          </w:rPr>
          <w:fldChar w:fldCharType="begin"/>
        </w:r>
        <w:r>
          <w:rPr>
            <w:webHidden/>
          </w:rPr>
          <w:instrText xml:space="preserve"> PAGEREF _Toc126922735 \h </w:instrText>
        </w:r>
        <w:r>
          <w:rPr>
            <w:webHidden/>
          </w:rPr>
          <w:fldChar w:fldCharType="separate"/>
        </w:r>
        <w:r>
          <w:rPr>
            <w:webHidden/>
          </w:rPr>
          <w:t>20</w:t>
        </w:r>
        <w:r>
          <w:rPr>
            <w:webHidden/>
          </w:rPr>
          <w:fldChar w:fldCharType="end"/>
        </w:r>
      </w:hyperlink>
    </w:p>
    <w:p w14:paraId="7D47AFDE" w14:textId="77777777" w:rsidR="007225A5" w:rsidRDefault="007225A5">
      <w:pPr>
        <w:pStyle w:val="TOC2"/>
        <w:rPr>
          <w:rFonts w:ascii="Times New Roman" w:hAnsi="Times New Roman"/>
          <w:b w:val="0"/>
          <w:kern w:val="0"/>
          <w:sz w:val="24"/>
          <w:szCs w:val="24"/>
        </w:rPr>
      </w:pPr>
      <w:hyperlink w:anchor="_Toc126922736" w:history="1">
        <w:r w:rsidRPr="004342C6">
          <w:rPr>
            <w:rStyle w:val="Hyperlink"/>
          </w:rPr>
          <w:t>6.2</w:t>
        </w:r>
        <w:r>
          <w:rPr>
            <w:rFonts w:ascii="Times New Roman" w:hAnsi="Times New Roman"/>
            <w:b w:val="0"/>
            <w:kern w:val="0"/>
            <w:sz w:val="24"/>
            <w:szCs w:val="24"/>
          </w:rPr>
          <w:tab/>
        </w:r>
        <w:r w:rsidRPr="004342C6">
          <w:rPr>
            <w:rStyle w:val="Hyperlink"/>
          </w:rPr>
          <w:t>Glossary</w:t>
        </w:r>
        <w:r>
          <w:rPr>
            <w:webHidden/>
          </w:rPr>
          <w:tab/>
        </w:r>
        <w:r>
          <w:rPr>
            <w:webHidden/>
          </w:rPr>
          <w:fldChar w:fldCharType="begin"/>
        </w:r>
        <w:r>
          <w:rPr>
            <w:webHidden/>
          </w:rPr>
          <w:instrText xml:space="preserve"> PAGEREF _Toc126922736 \h </w:instrText>
        </w:r>
        <w:r>
          <w:rPr>
            <w:webHidden/>
          </w:rPr>
          <w:fldChar w:fldCharType="separate"/>
        </w:r>
        <w:r>
          <w:rPr>
            <w:webHidden/>
          </w:rPr>
          <w:t>20</w:t>
        </w:r>
        <w:r>
          <w:rPr>
            <w:webHidden/>
          </w:rPr>
          <w:fldChar w:fldCharType="end"/>
        </w:r>
      </w:hyperlink>
    </w:p>
    <w:p w14:paraId="4232C1D2" w14:textId="77777777" w:rsidR="007225A5" w:rsidRDefault="007225A5">
      <w:pPr>
        <w:pStyle w:val="TOC2"/>
        <w:rPr>
          <w:rFonts w:ascii="Times New Roman" w:hAnsi="Times New Roman"/>
          <w:b w:val="0"/>
          <w:kern w:val="0"/>
          <w:sz w:val="24"/>
          <w:szCs w:val="24"/>
        </w:rPr>
      </w:pPr>
      <w:hyperlink w:anchor="_Toc126922737" w:history="1">
        <w:r w:rsidRPr="004342C6">
          <w:rPr>
            <w:rStyle w:val="Hyperlink"/>
          </w:rPr>
          <w:t>6.3</w:t>
        </w:r>
        <w:r>
          <w:rPr>
            <w:rFonts w:ascii="Times New Roman" w:hAnsi="Times New Roman"/>
            <w:b w:val="0"/>
            <w:kern w:val="0"/>
            <w:sz w:val="24"/>
            <w:szCs w:val="24"/>
          </w:rPr>
          <w:tab/>
        </w:r>
        <w:r w:rsidRPr="004342C6">
          <w:rPr>
            <w:rStyle w:val="Hyperlink"/>
          </w:rPr>
          <w:t>Acronym List</w:t>
        </w:r>
        <w:r>
          <w:rPr>
            <w:webHidden/>
          </w:rPr>
          <w:tab/>
        </w:r>
        <w:r>
          <w:rPr>
            <w:webHidden/>
          </w:rPr>
          <w:fldChar w:fldCharType="begin"/>
        </w:r>
        <w:r>
          <w:rPr>
            <w:webHidden/>
          </w:rPr>
          <w:instrText xml:space="preserve"> PAGEREF _Toc126922737 \h </w:instrText>
        </w:r>
        <w:r>
          <w:rPr>
            <w:webHidden/>
          </w:rPr>
          <w:fldChar w:fldCharType="separate"/>
        </w:r>
        <w:r>
          <w:rPr>
            <w:webHidden/>
          </w:rPr>
          <w:t>21</w:t>
        </w:r>
        <w:r>
          <w:rPr>
            <w:webHidden/>
          </w:rPr>
          <w:fldChar w:fldCharType="end"/>
        </w:r>
      </w:hyperlink>
    </w:p>
    <w:p w14:paraId="30427DF7" w14:textId="77777777" w:rsidR="007225A5" w:rsidRDefault="007225A5">
      <w:pPr>
        <w:pStyle w:val="TOC1"/>
        <w:rPr>
          <w:rFonts w:ascii="Times New Roman" w:hAnsi="Times New Roman"/>
          <w:b w:val="0"/>
          <w:kern w:val="0"/>
          <w:sz w:val="24"/>
          <w:szCs w:val="24"/>
        </w:rPr>
      </w:pPr>
      <w:hyperlink w:anchor="_Toc126922738" w:history="1">
        <w:r w:rsidRPr="004342C6">
          <w:rPr>
            <w:rStyle w:val="Hyperlink"/>
          </w:rPr>
          <w:t>7</w:t>
        </w:r>
        <w:r>
          <w:rPr>
            <w:rFonts w:ascii="Times New Roman" w:hAnsi="Times New Roman"/>
            <w:b w:val="0"/>
            <w:kern w:val="0"/>
            <w:sz w:val="24"/>
            <w:szCs w:val="24"/>
          </w:rPr>
          <w:tab/>
        </w:r>
        <w:r w:rsidRPr="004342C6">
          <w:rPr>
            <w:rStyle w:val="Hyperlink"/>
          </w:rPr>
          <w:t>Sample Figures &amp; Tables</w:t>
        </w:r>
        <w:r>
          <w:rPr>
            <w:webHidden/>
          </w:rPr>
          <w:tab/>
        </w:r>
        <w:r>
          <w:rPr>
            <w:webHidden/>
          </w:rPr>
          <w:fldChar w:fldCharType="begin"/>
        </w:r>
        <w:r>
          <w:rPr>
            <w:webHidden/>
          </w:rPr>
          <w:instrText xml:space="preserve"> PAGEREF _Toc126922738 \h </w:instrText>
        </w:r>
        <w:r>
          <w:rPr>
            <w:webHidden/>
          </w:rPr>
          <w:fldChar w:fldCharType="separate"/>
        </w:r>
        <w:r>
          <w:rPr>
            <w:webHidden/>
          </w:rPr>
          <w:t>23</w:t>
        </w:r>
        <w:r>
          <w:rPr>
            <w:webHidden/>
          </w:rPr>
          <w:fldChar w:fldCharType="end"/>
        </w:r>
      </w:hyperlink>
    </w:p>
    <w:p w14:paraId="01E73D0F" w14:textId="77777777" w:rsidR="009E249B" w:rsidRDefault="007225A5">
      <w:pPr>
        <w:pStyle w:val="Heading1frontmatteronly"/>
        <w:rPr>
          <w:b w:val="0"/>
          <w:kern w:val="22"/>
          <w:sz w:val="22"/>
        </w:rPr>
      </w:pPr>
      <w:r>
        <w:rPr>
          <w:b w:val="0"/>
          <w:noProof/>
          <w:kern w:val="22"/>
          <w:sz w:val="22"/>
        </w:rPr>
        <w:fldChar w:fldCharType="end"/>
      </w:r>
    </w:p>
    <w:p w14:paraId="1F1E1123" w14:textId="77777777" w:rsidR="009E249B" w:rsidRDefault="009E249B">
      <w:pPr>
        <w:pStyle w:val="Heading1frontmatteronly"/>
        <w:rPr>
          <w:b w:val="0"/>
          <w:kern w:val="22"/>
          <w:sz w:val="22"/>
        </w:rPr>
        <w:sectPr w:rsidR="009E249B" w:rsidSect="0065011C">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p>
    <w:p w14:paraId="5F843765" w14:textId="77777777" w:rsidR="009E249B" w:rsidRDefault="009E249B">
      <w:pPr>
        <w:pStyle w:val="Heading1frontmatteronly"/>
      </w:pPr>
      <w:r>
        <w:rPr>
          <w:lang w:val="el-GR"/>
        </w:rPr>
        <w:lastRenderedPageBreak/>
        <w:t>List of Figures</w:t>
      </w:r>
    </w:p>
    <w:p w14:paraId="6E4DF9B3" w14:textId="77777777" w:rsidR="009E249B" w:rsidRDefault="009E249B">
      <w:pPr>
        <w:pStyle w:val="TableofFigur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yperlink"/>
            <w:noProof/>
            <w:szCs w:val="22"/>
          </w:rPr>
          <w:t>Figure 1:</w:t>
        </w:r>
        <w:r>
          <w:rPr>
            <w:rFonts w:ascii="Times New Roman" w:hAnsi="Times New Roman"/>
            <w:noProof/>
            <w:sz w:val="24"/>
            <w:szCs w:val="24"/>
          </w:rPr>
          <w:tab/>
        </w:r>
        <w:r>
          <w:rPr>
            <w:rStyle w:val="Hyperlink"/>
            <w:noProof/>
            <w:szCs w:val="22"/>
          </w:rPr>
          <w:t>Sample Figure</w:t>
        </w:r>
        <w:r>
          <w:rPr>
            <w:noProof/>
            <w:webHidden/>
          </w:rPr>
          <w:tab/>
        </w:r>
        <w:r>
          <w:rPr>
            <w:noProof/>
            <w:webHidden/>
          </w:rPr>
          <w:fldChar w:fldCharType="begin"/>
        </w:r>
        <w:r>
          <w:rPr>
            <w:noProof/>
            <w:webHidden/>
          </w:rPr>
          <w:instrText xml:space="preserve"> PAGEREF _Toc51125206 \h </w:instrText>
        </w:r>
        <w:r>
          <w:rPr>
            <w:noProof/>
          </w:rPr>
        </w:r>
        <w:r>
          <w:rPr>
            <w:noProof/>
            <w:webHidden/>
          </w:rPr>
          <w:fldChar w:fldCharType="separate"/>
        </w:r>
        <w:r w:rsidR="004C26BF">
          <w:rPr>
            <w:noProof/>
            <w:webHidden/>
          </w:rPr>
          <w:t>22</w:t>
        </w:r>
        <w:r>
          <w:rPr>
            <w:noProof/>
            <w:webHidden/>
          </w:rPr>
          <w:fldChar w:fldCharType="end"/>
        </w:r>
      </w:hyperlink>
    </w:p>
    <w:p w14:paraId="40714A54" w14:textId="77777777" w:rsidR="009E249B" w:rsidRDefault="009E249B">
      <w:pPr>
        <w:rPr>
          <w:rFonts w:ascii="Arial" w:hAnsi="Arial"/>
          <w:kern w:val="22"/>
          <w:sz w:val="22"/>
          <w:lang w:val="el-GR"/>
        </w:rPr>
      </w:pPr>
      <w:r>
        <w:rPr>
          <w:rFonts w:ascii="Arial" w:hAnsi="Arial"/>
          <w:kern w:val="22"/>
          <w:sz w:val="22"/>
          <w:lang w:val="el-GR"/>
        </w:rPr>
        <w:fldChar w:fldCharType="end"/>
      </w:r>
    </w:p>
    <w:p w14:paraId="553D4D8F" w14:textId="77777777" w:rsidR="009E249B" w:rsidRDefault="009E249B">
      <w:pPr>
        <w:rPr>
          <w:rFonts w:ascii="Arial" w:hAnsi="Arial"/>
          <w:kern w:val="22"/>
          <w:sz w:val="22"/>
          <w:lang w:val="el-GR"/>
        </w:rPr>
      </w:pPr>
      <w:r>
        <w:rPr>
          <w:rFonts w:ascii="Arial" w:hAnsi="Arial"/>
          <w:kern w:val="22"/>
          <w:sz w:val="22"/>
          <w:lang w:val="el-GR"/>
        </w:rPr>
        <w:br w:type="page"/>
      </w:r>
    </w:p>
    <w:p w14:paraId="2BD54702" w14:textId="77777777" w:rsidR="009E249B" w:rsidRDefault="009E249B"/>
    <w:p w14:paraId="3011EC52" w14:textId="77777777" w:rsidR="009E249B" w:rsidRDefault="009E249B">
      <w:pPr>
        <w:pStyle w:val="Heading1frontmatteronly"/>
        <w:rPr>
          <w:lang w:val="el-GR"/>
        </w:rPr>
      </w:pPr>
      <w:r>
        <w:rPr>
          <w:lang w:val="el-GR"/>
        </w:rPr>
        <w:t xml:space="preserve"> List of Tables</w:t>
      </w:r>
    </w:p>
    <w:p w14:paraId="3AA3E267" w14:textId="77777777" w:rsidR="009E249B" w:rsidRDefault="009E249B">
      <w:pPr>
        <w:pStyle w:val="TableofFigur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yperlink"/>
            <w:noProof/>
          </w:rPr>
          <w:t>Table 1:</w:t>
        </w:r>
        <w:r>
          <w:rPr>
            <w:rFonts w:ascii="Times New Roman" w:hAnsi="Times New Roman"/>
            <w:noProof/>
            <w:sz w:val="24"/>
            <w:szCs w:val="24"/>
          </w:rPr>
          <w:tab/>
        </w:r>
        <w:r>
          <w:rPr>
            <w:rStyle w:val="Hyperlink"/>
            <w:noProof/>
          </w:rPr>
          <w:t>Stakeholders and Relevant Viewpoints</w:t>
        </w:r>
        <w:r>
          <w:rPr>
            <w:noProof/>
            <w:webHidden/>
          </w:rPr>
          <w:tab/>
        </w:r>
        <w:r>
          <w:rPr>
            <w:noProof/>
            <w:webHidden/>
          </w:rPr>
          <w:fldChar w:fldCharType="begin"/>
        </w:r>
        <w:r>
          <w:rPr>
            <w:noProof/>
            <w:webHidden/>
          </w:rPr>
          <w:instrText xml:space="preserve"> PAGEREF _Toc87083002 \h </w:instrText>
        </w:r>
        <w:r>
          <w:rPr>
            <w:noProof/>
          </w:rPr>
        </w:r>
        <w:r>
          <w:rPr>
            <w:noProof/>
            <w:webHidden/>
          </w:rPr>
          <w:fldChar w:fldCharType="separate"/>
        </w:r>
        <w:r w:rsidR="004C26BF">
          <w:rPr>
            <w:noProof/>
            <w:webHidden/>
          </w:rPr>
          <w:t>8</w:t>
        </w:r>
        <w:r>
          <w:rPr>
            <w:noProof/>
            <w:webHidden/>
          </w:rPr>
          <w:fldChar w:fldCharType="end"/>
        </w:r>
      </w:hyperlink>
    </w:p>
    <w:p w14:paraId="3C315060" w14:textId="77777777" w:rsidR="009E249B" w:rsidRDefault="009E249B">
      <w:pPr>
        <w:pStyle w:val="TableofFigures"/>
        <w:rPr>
          <w:rFonts w:ascii="Times New Roman" w:hAnsi="Times New Roman"/>
          <w:noProof/>
          <w:sz w:val="24"/>
          <w:szCs w:val="24"/>
        </w:rPr>
      </w:pPr>
      <w:hyperlink w:anchor="_Toc87083003" w:history="1">
        <w:r>
          <w:rPr>
            <w:rStyle w:val="Hyperlink"/>
            <w:noProof/>
          </w:rPr>
          <w:t>Table 2:</w:t>
        </w:r>
        <w:r>
          <w:rPr>
            <w:rFonts w:ascii="Times New Roman" w:hAnsi="Times New Roman"/>
            <w:noProof/>
            <w:sz w:val="24"/>
            <w:szCs w:val="24"/>
          </w:rPr>
          <w:tab/>
        </w:r>
        <w:r>
          <w:rPr>
            <w:rStyle w:val="Hyperlink"/>
            <w:noProof/>
          </w:rPr>
          <w:t>Sample Table</w:t>
        </w:r>
        <w:r>
          <w:rPr>
            <w:noProof/>
            <w:webHidden/>
          </w:rPr>
          <w:tab/>
        </w:r>
        <w:r>
          <w:rPr>
            <w:noProof/>
            <w:webHidden/>
          </w:rPr>
          <w:fldChar w:fldCharType="begin"/>
        </w:r>
        <w:r>
          <w:rPr>
            <w:noProof/>
            <w:webHidden/>
          </w:rPr>
          <w:instrText xml:space="preserve"> PAGEREF _Toc87083003 \h </w:instrText>
        </w:r>
        <w:r>
          <w:rPr>
            <w:noProof/>
          </w:rPr>
        </w:r>
        <w:r>
          <w:rPr>
            <w:noProof/>
            <w:webHidden/>
          </w:rPr>
          <w:fldChar w:fldCharType="separate"/>
        </w:r>
        <w:r w:rsidR="004C26BF">
          <w:rPr>
            <w:noProof/>
            <w:webHidden/>
          </w:rPr>
          <w:t>22</w:t>
        </w:r>
        <w:r>
          <w:rPr>
            <w:noProof/>
            <w:webHidden/>
          </w:rPr>
          <w:fldChar w:fldCharType="end"/>
        </w:r>
      </w:hyperlink>
    </w:p>
    <w:p w14:paraId="4AE54D3D" w14:textId="77777777" w:rsidR="009E249B" w:rsidRDefault="009E249B">
      <w:pPr>
        <w:rPr>
          <w:lang w:val="el-GR"/>
        </w:rPr>
      </w:pPr>
      <w:r>
        <w:rPr>
          <w:lang w:val="el-GR"/>
        </w:rPr>
        <w:fldChar w:fldCharType="end"/>
      </w:r>
    </w:p>
    <w:p w14:paraId="59D0F93F" w14:textId="77777777" w:rsidR="009E249B" w:rsidRDefault="009E249B">
      <w:pPr>
        <w:pStyle w:val="Heading1"/>
      </w:pPr>
      <w:bookmarkStart w:id="1" w:name="_Toc64867645"/>
      <w:bookmarkStart w:id="2" w:name="_Toc87146856"/>
      <w:bookmarkStart w:id="3" w:name="_Ref126906777"/>
      <w:bookmarkStart w:id="4" w:name="_Ref126906930"/>
      <w:bookmarkStart w:id="5" w:name="_Ref126906949"/>
      <w:bookmarkStart w:id="6" w:name="_Ref126906977"/>
      <w:bookmarkStart w:id="7" w:name="_Ref126913115"/>
      <w:bookmarkStart w:id="8" w:name="_Ref126913171"/>
      <w:bookmarkStart w:id="9" w:name="_Ref126913382"/>
      <w:bookmarkStart w:id="10" w:name="_Ref126914234"/>
      <w:bookmarkStart w:id="11" w:name="_Toc126922689"/>
      <w:r>
        <w:lastRenderedPageBreak/>
        <w:t>Documentation Roadmap</w:t>
      </w:r>
      <w:bookmarkEnd w:id="1"/>
      <w:bookmarkEnd w:id="2"/>
      <w:bookmarkEnd w:id="3"/>
      <w:bookmarkEnd w:id="4"/>
      <w:bookmarkEnd w:id="5"/>
      <w:bookmarkEnd w:id="6"/>
      <w:bookmarkEnd w:id="7"/>
      <w:bookmarkEnd w:id="8"/>
      <w:bookmarkEnd w:id="9"/>
      <w:bookmarkEnd w:id="10"/>
      <w:bookmarkEnd w:id="11"/>
    </w:p>
    <w:p w14:paraId="40F6C8CB" w14:textId="77777777" w:rsidR="009E249B" w:rsidRDefault="009E249B">
      <w:pPr>
        <w:pStyle w:val="Body"/>
      </w:pPr>
      <w:r>
        <w:t xml:space="preserve">The Documentation Roadmap should be the first place a new reader of the SAD begins.  </w:t>
      </w:r>
      <w:r w:rsidR="001B0C45">
        <w:t>But for new and returning readers, i</w:t>
      </w:r>
      <w:r>
        <w:t>t is intended to describe how the SAD is organized so that a reader with specific interests who does not wish to read the SAD cover-to-cover can find desired info</w:t>
      </w:r>
      <w:r>
        <w:t>r</w:t>
      </w:r>
      <w:r>
        <w:t xml:space="preserve">mation </w:t>
      </w:r>
      <w:r w:rsidR="001B0C45">
        <w:t xml:space="preserve">quickly and directly. </w:t>
      </w:r>
      <w:r>
        <w:t xml:space="preserve"> </w:t>
      </w:r>
      <w:r w:rsidR="001B0C45">
        <w:t xml:space="preserve"> </w:t>
      </w:r>
    </w:p>
    <w:p w14:paraId="5681E498" w14:textId="77777777" w:rsidR="009E249B" w:rsidRDefault="009E249B">
      <w:pPr>
        <w:pStyle w:val="Body"/>
        <w:rPr>
          <w:b/>
        </w:rPr>
      </w:pPr>
      <w:r>
        <w:t xml:space="preserve">Sub-sections of Section 1 include the following.  </w:t>
      </w:r>
    </w:p>
    <w:p w14:paraId="502B74AF"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A611CA">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A611CA">
        <w:t>Document Management and Configuration Control Information</w:t>
      </w:r>
      <w:r>
        <w:rPr>
          <w:bCs/>
        </w:rPr>
        <w:fldChar w:fldCharType="end"/>
      </w:r>
      <w:r>
        <w:rPr>
          <w:bCs/>
        </w:rPr>
        <w:t>”) explains revision history.  This tells you if you’re looking at the correct ve</w:t>
      </w:r>
      <w:r>
        <w:rPr>
          <w:bCs/>
        </w:rPr>
        <w:t>r</w:t>
      </w:r>
      <w:r>
        <w:rPr>
          <w:bCs/>
        </w:rPr>
        <w:t>sion of the SAD.</w:t>
      </w:r>
    </w:p>
    <w:p w14:paraId="2E2832C5"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A611CA">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A611CA">
        <w:t>Purpose and Scope of the SAD</w:t>
      </w:r>
      <w:r>
        <w:rPr>
          <w:bCs/>
        </w:rPr>
        <w:fldChar w:fldCharType="end"/>
      </w:r>
      <w:r>
        <w:rPr>
          <w:bCs/>
        </w:rPr>
        <w:t>”) explains the purpose and scope of the SAD, and indicates what information is and is not included.  This tells you if the inform</w:t>
      </w:r>
      <w:r>
        <w:rPr>
          <w:bCs/>
        </w:rPr>
        <w:t>a</w:t>
      </w:r>
      <w:r>
        <w:rPr>
          <w:bCs/>
        </w:rPr>
        <w:t>tion you’re seeking is likely to be in this document.</w:t>
      </w:r>
    </w:p>
    <w:p w14:paraId="57307732"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w:instrText>
      </w:r>
      <w:r>
        <w:rPr>
          <w:bCs/>
        </w:rPr>
      </w:r>
      <w:r>
        <w:rPr>
          <w:bCs/>
        </w:rPr>
        <w:instrText xml:space="preserve"> \* MERGEFORMAT </w:instrText>
      </w:r>
      <w:r>
        <w:rPr>
          <w:bCs/>
        </w:rPr>
        <w:fldChar w:fldCharType="separate"/>
      </w:r>
      <w:r w:rsidR="00A611CA">
        <w:rPr>
          <w:bCs/>
        </w:rPr>
        <w:t>1.3</w:t>
      </w:r>
      <w:r>
        <w:rPr>
          <w:bCs/>
        </w:rPr>
        <w:fldChar w:fldCharType="end"/>
      </w:r>
      <w:r>
        <w:rPr>
          <w:bCs/>
        </w:rPr>
        <w:t xml:space="preserve"> (“</w:t>
      </w:r>
      <w:r>
        <w:rPr>
          <w:bCs/>
        </w:rPr>
        <w:fldChar w:fldCharType="begin"/>
      </w:r>
      <w:r>
        <w:rPr>
          <w:bCs/>
        </w:rPr>
        <w:instrText xml:space="preserve"> REF _Ref126907005 \h </w:instrText>
      </w:r>
      <w:r>
        <w:rPr>
          <w:bCs/>
        </w:rPr>
      </w:r>
      <w:r>
        <w:rPr>
          <w:bCs/>
        </w:rPr>
        <w:instrText xml:space="preserve"> \* MERGEFORMAT </w:instrText>
      </w:r>
      <w:r>
        <w:rPr>
          <w:bCs/>
        </w:rPr>
        <w:fldChar w:fldCharType="separate"/>
      </w:r>
      <w:r w:rsidR="00A611CA" w:rsidRPr="00A611CA">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14:paraId="7959ABE0"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w:instrText>
      </w:r>
      <w:r>
        <w:rPr>
          <w:bCs/>
        </w:rPr>
      </w:r>
      <w:r>
        <w:rPr>
          <w:bCs/>
        </w:rPr>
        <w:instrText xml:space="preserve"> \* MERGEFORMAT </w:instrText>
      </w:r>
      <w:r>
        <w:rPr>
          <w:bCs/>
        </w:rPr>
        <w:fldChar w:fldCharType="separate"/>
      </w:r>
      <w:r w:rsidR="00A611CA">
        <w:rPr>
          <w:bCs/>
        </w:rPr>
        <w:t>1.4</w:t>
      </w:r>
      <w:r>
        <w:rPr>
          <w:bCs/>
        </w:rPr>
        <w:fldChar w:fldCharType="end"/>
      </w:r>
      <w:r>
        <w:rPr>
          <w:bCs/>
        </w:rPr>
        <w:t xml:space="preserve"> (“</w:t>
      </w:r>
      <w:r>
        <w:rPr>
          <w:bCs/>
        </w:rPr>
        <w:fldChar w:fldCharType="begin"/>
      </w:r>
      <w:r>
        <w:rPr>
          <w:bCs/>
        </w:rPr>
        <w:instrText xml:space="preserve"> REF _Ref126907033 \h </w:instrText>
      </w:r>
      <w:r>
        <w:rPr>
          <w:bCs/>
        </w:rPr>
      </w:r>
      <w:r>
        <w:rPr>
          <w:bCs/>
        </w:rPr>
        <w:instrText xml:space="preserve"> \* MERGEFORMAT </w:instrText>
      </w:r>
      <w:r>
        <w:rPr>
          <w:bCs/>
        </w:rPr>
        <w:fldChar w:fldCharType="separate"/>
      </w:r>
      <w:r w:rsidR="00A611CA" w:rsidRPr="00A611CA">
        <w:rPr>
          <w:bCs/>
        </w:rPr>
        <w:t>Stakeholder Representation</w:t>
      </w:r>
      <w:r>
        <w:rPr>
          <w:bCs/>
        </w:rPr>
        <w:fldChar w:fldCharType="end"/>
      </w:r>
      <w:r>
        <w:rPr>
          <w:bCs/>
        </w:rPr>
        <w:t>”) explains the stakeholders for which the SAD has been particularly aimed.  This tells you how you might use the SAD to do your job.</w:t>
      </w:r>
    </w:p>
    <w:p w14:paraId="0023B41A"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A611CA">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A611CA">
        <w:t>Viewpoint Definitions</w:t>
      </w:r>
      <w:r>
        <w:rPr>
          <w:bCs/>
        </w:rPr>
        <w:fldChar w:fldCharType="end"/>
      </w:r>
      <w:r>
        <w:rPr>
          <w:bCs/>
        </w:rPr>
        <w:t xml:space="preserve">”) explains the </w:t>
      </w:r>
      <w:r>
        <w:rPr>
          <w:bCs/>
          <w:i/>
          <w:iCs/>
        </w:rPr>
        <w:t>viewpoints</w:t>
      </w:r>
      <w:r>
        <w:rPr>
          <w:bCs/>
        </w:rPr>
        <w:t xml:space="preserve"> (as defined by IEEE Sta</w:t>
      </w:r>
      <w:r>
        <w:rPr>
          <w:bCs/>
        </w:rPr>
        <w:t>n</w:t>
      </w:r>
      <w:r>
        <w:rPr>
          <w:bCs/>
        </w:rPr>
        <w:t>dard 1471-2000) used in this SAD.  For each viewpoint defined in Se</w:t>
      </w:r>
      <w:r>
        <w:rPr>
          <w:bCs/>
        </w:rPr>
        <w:t>c</w:t>
      </w:r>
      <w:r>
        <w:rPr>
          <w:bCs/>
        </w:rPr>
        <w:t xml:space="preserve">tion </w:t>
      </w:r>
      <w:r>
        <w:rPr>
          <w:bCs/>
        </w:rPr>
        <w:fldChar w:fldCharType="begin"/>
      </w:r>
      <w:r>
        <w:rPr>
          <w:bCs/>
        </w:rPr>
        <w:instrText xml:space="preserve"> REF _Ref126907165 \w \h </w:instrText>
      </w:r>
      <w:r>
        <w:rPr>
          <w:bCs/>
        </w:rPr>
      </w:r>
      <w:r>
        <w:rPr>
          <w:bCs/>
        </w:rPr>
        <w:fldChar w:fldCharType="separate"/>
      </w:r>
      <w:r w:rsidR="00A611CA">
        <w:rPr>
          <w:bCs/>
        </w:rPr>
        <w:t>1.5</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Pr>
          <w:bCs/>
        </w:rPr>
      </w:r>
      <w:r>
        <w:rPr>
          <w:bCs/>
        </w:rPr>
        <w:fldChar w:fldCharType="separate"/>
      </w:r>
      <w:r w:rsidR="00A611CA">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A611CA">
        <w:t>Views</w:t>
      </w:r>
      <w:r>
        <w:rPr>
          <w:bCs/>
        </w:rPr>
        <w:fldChar w:fldCharType="end"/>
      </w:r>
      <w:r>
        <w:rPr>
          <w:bCs/>
        </w:rPr>
        <w:t>”).  This tells you how the architectural information has been partitioned, and what views are most likely to contain the inform</w:t>
      </w:r>
      <w:r>
        <w:rPr>
          <w:bCs/>
        </w:rPr>
        <w:t>a</w:t>
      </w:r>
      <w:r>
        <w:rPr>
          <w:bCs/>
        </w:rPr>
        <w:t>tion you seek.</w:t>
      </w:r>
    </w:p>
    <w:p w14:paraId="74C10982" w14:textId="77777777"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A611CA">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A611CA">
        <w:t>How a View is Documented</w:t>
      </w:r>
      <w:r>
        <w:rPr>
          <w:bCs/>
        </w:rPr>
        <w:fldChar w:fldCharType="end"/>
      </w:r>
      <w:r>
        <w:rPr>
          <w:bCs/>
        </w:rPr>
        <w:t>”) explains</w:t>
      </w:r>
      <w:r>
        <w:t xml:space="preserve"> the standard organization used to document architectural views in this SAD.  This tells you what section within a view you should read in order to find the information you seek.</w:t>
      </w:r>
    </w:p>
    <w:p w14:paraId="2C96A5AF" w14:textId="77777777" w:rsidR="009E249B" w:rsidRDefault="009E249B">
      <w:pPr>
        <w:pStyle w:val="Heading2"/>
      </w:pPr>
      <w:bookmarkStart w:id="12" w:name="_Toc64867646"/>
      <w:bookmarkStart w:id="13" w:name="_Toc87146857"/>
      <w:bookmarkStart w:id="14" w:name="_Ref126907920"/>
      <w:bookmarkStart w:id="15" w:name="_Ref126907933"/>
      <w:bookmarkStart w:id="16" w:name="_Toc126922690"/>
      <w:r>
        <w:t>Document Management and Configuration Control Information</w:t>
      </w:r>
      <w:bookmarkEnd w:id="12"/>
      <w:bookmarkEnd w:id="13"/>
      <w:bookmarkEnd w:id="14"/>
      <w:bookmarkEnd w:id="15"/>
      <w:bookmarkEnd w:id="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164B1572"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A5EEA31" w14:textId="77777777" w:rsidR="009E249B" w:rsidRDefault="009E249B">
            <w:pPr>
              <w:pStyle w:val="z-table-instructions"/>
              <w:rPr>
                <w:color w:val="auto"/>
              </w:rPr>
            </w:pPr>
            <w:r>
              <w:rPr>
                <w:b/>
                <w:bCs/>
              </w:rPr>
              <w:t>CONTENTS OF THIS SECTION</w:t>
            </w:r>
            <w:r>
              <w:t>: This section identifies the version, release date, and other relevant management and configuration control information associated with the current version of the document. Optional items for this section include: change history and an overview of si</w:t>
            </w:r>
            <w:r>
              <w:t>g</w:t>
            </w:r>
            <w:r>
              <w:t>nificant changes from version to version.</w:t>
            </w:r>
          </w:p>
        </w:tc>
      </w:tr>
    </w:tbl>
    <w:p w14:paraId="5982805E" w14:textId="77777777" w:rsidR="009E249B" w:rsidRDefault="009E249B">
      <w:pPr>
        <w:pStyle w:val="ListBulleted1"/>
      </w:pPr>
      <w:r>
        <w:t>Revision Number: &lt;&lt; &gt;&gt;</w:t>
      </w:r>
    </w:p>
    <w:p w14:paraId="7E837AB3" w14:textId="77777777" w:rsidR="009E249B" w:rsidRDefault="009E249B">
      <w:pPr>
        <w:pStyle w:val="ListBulleted1"/>
      </w:pPr>
      <w:r>
        <w:lastRenderedPageBreak/>
        <w:t xml:space="preserve">Revision </w:t>
      </w:r>
      <w:r w:rsidR="001664C0">
        <w:t xml:space="preserve">Release </w:t>
      </w:r>
      <w:r>
        <w:t>Date: &lt;&lt;</w:t>
      </w:r>
      <w:r>
        <w:rPr>
          <w:i/>
        </w:rPr>
        <w:t xml:space="preserve"> &gt;</w:t>
      </w:r>
      <w:r>
        <w:t>&gt;</w:t>
      </w:r>
    </w:p>
    <w:p w14:paraId="15071C17" w14:textId="77777777" w:rsidR="009E249B" w:rsidRDefault="009E249B">
      <w:pPr>
        <w:pStyle w:val="ListBulleted1"/>
      </w:pPr>
      <w:r>
        <w:t>Purpose of Revision: &lt;&lt; &gt;&gt;</w:t>
      </w:r>
    </w:p>
    <w:p w14:paraId="4CCD69F5" w14:textId="77777777"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r>
        <w:rPr>
          <w:i/>
        </w:rPr>
        <w:t>&gt;&gt;</w:t>
      </w:r>
    </w:p>
    <w:p w14:paraId="7F66C067" w14:textId="77777777" w:rsidR="009E249B" w:rsidRDefault="009E249B">
      <w:pPr>
        <w:pStyle w:val="Heading2"/>
      </w:pPr>
      <w:bookmarkStart w:id="17" w:name="_Toc64867647"/>
      <w:bookmarkStart w:id="18" w:name="_Toc87146858"/>
      <w:bookmarkStart w:id="19" w:name="_Ref126907963"/>
      <w:bookmarkStart w:id="20" w:name="_Ref126907967"/>
      <w:bookmarkStart w:id="21" w:name="_Ref126914456"/>
      <w:bookmarkStart w:id="22" w:name="_Ref126916691"/>
      <w:bookmarkStart w:id="23" w:name="_Toc126922691"/>
      <w:r>
        <w:t>Purpose and Scope of the SAD</w:t>
      </w:r>
      <w:bookmarkEnd w:id="17"/>
      <w:bookmarkEnd w:id="18"/>
      <w:bookmarkEnd w:id="19"/>
      <w:bookmarkEnd w:id="20"/>
      <w:bookmarkEnd w:id="21"/>
      <w:bookmarkEnd w:id="22"/>
      <w:bookmarkEnd w:id="2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52AA1E20"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3F03EE8" w14:textId="77777777" w:rsidR="009E249B" w:rsidRDefault="009E249B">
            <w:pPr>
              <w:pStyle w:val="z-table-instructions"/>
              <w:rPr>
                <w:color w:val="auto"/>
              </w:rPr>
            </w:pPr>
            <w:r>
              <w:rPr>
                <w:b/>
                <w:bCs/>
              </w:rPr>
              <w:t>CONTENTS OF THIS SECTION</w:t>
            </w:r>
            <w:r>
              <w:t>: This section explains the SAD’s overall purpose and scope, the criteria for deciding which design decisions are architectural (and therefore documented in the SAD), and which design decisions are non-architectural (and therefore documented els</w:t>
            </w:r>
            <w:r>
              <w:t>e</w:t>
            </w:r>
            <w:r>
              <w:t>where).</w:t>
            </w:r>
          </w:p>
        </w:tc>
      </w:tr>
    </w:tbl>
    <w:p w14:paraId="63529547" w14:textId="77777777" w:rsidR="009E249B" w:rsidRDefault="009E249B">
      <w:pPr>
        <w:pStyle w:val="Body"/>
      </w:pPr>
      <w:r>
        <w:t xml:space="preserve">This SAD specifies the software architecture for </w:t>
      </w:r>
      <w:r>
        <w:rPr>
          <w:b/>
        </w:rPr>
        <w:t>&lt;insert scope of SAD&gt;.</w:t>
      </w:r>
      <w:r>
        <w:t xml:space="preserve">  All information regar</w:t>
      </w:r>
      <w:r>
        <w:t>d</w:t>
      </w:r>
      <w:r>
        <w:t>ing the software architecture may be found in this document, although much information is inco</w:t>
      </w:r>
      <w:r>
        <w:t>r</w:t>
      </w:r>
      <w:r>
        <w:t>porated by re</w:t>
      </w:r>
      <w:r>
        <w:t>f</w:t>
      </w:r>
      <w:r>
        <w:t>erence to other documents.</w:t>
      </w:r>
    </w:p>
    <w:p w14:paraId="7235B4F5" w14:textId="77777777" w:rsidR="009E249B" w:rsidRDefault="00BF1F5E">
      <w:pPr>
        <w:pStyle w:val="Body"/>
      </w:pPr>
      <w:r w:rsidRPr="00BF1F5E">
        <w:rPr>
          <w:b/>
        </w:rPr>
        <w:t>What is software architecture?</w:t>
      </w:r>
      <w:r>
        <w:t xml:space="preserve"> </w:t>
      </w:r>
      <w:r w:rsidR="009E249B">
        <w:t>The software architecture for a system</w:t>
      </w:r>
      <w:r w:rsidR="009E249B">
        <w:rPr>
          <w:rStyle w:val="FootnoteReference"/>
        </w:rPr>
        <w:footnoteReference w:id="1"/>
      </w:r>
      <w:r w:rsidR="009E249B">
        <w:t xml:space="preserve"> is the structure or stru</w:t>
      </w:r>
      <w:r w:rsidR="009E249B">
        <w:t>c</w:t>
      </w:r>
      <w:r w:rsidR="009E249B">
        <w:t>tures of that system, which comprise software elements, the externally-visible properties of those elements, and the relatio</w:t>
      </w:r>
      <w:r w:rsidR="009E249B">
        <w:t>n</w:t>
      </w:r>
      <w:r w:rsidR="009E249B">
        <w:t>ships among them [Bass 2003].  "Externally visible” properties refers to those assumptions other elements can make of an element, such as its provided services, perfor</w:t>
      </w:r>
      <w:r w:rsidR="009E249B">
        <w:t>m</w:t>
      </w:r>
      <w:r w:rsidR="009E249B">
        <w:t>ance chara</w:t>
      </w:r>
      <w:r w:rsidR="009E249B">
        <w:t>c</w:t>
      </w:r>
      <w:r w:rsidR="009E249B">
        <w:t>teris</w:t>
      </w:r>
      <w:r w:rsidR="009E249B">
        <w:softHyphen/>
        <w:t>tics, fault handling, shared resource usage, and so on.   This definition provides the basic litmus test for what information is included in this SAD, and what information is rel</w:t>
      </w:r>
      <w:r w:rsidR="009E249B">
        <w:t>e</w:t>
      </w:r>
      <w:r w:rsidR="009E249B">
        <w:t>gated to downstream documentation.</w:t>
      </w:r>
    </w:p>
    <w:p w14:paraId="116C17FD" w14:textId="77777777" w:rsidR="009E249B" w:rsidRDefault="001664C0">
      <w:pPr>
        <w:pStyle w:val="Body"/>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w:t>
      </w:r>
      <w:r w:rsidR="009E249B">
        <w:t>r</w:t>
      </w:r>
      <w:r w:rsidR="009E249B">
        <w:t>tain information about elements that does not pertain to their inter</w:t>
      </w:r>
      <w:r w:rsidR="009E249B">
        <w:softHyphen/>
        <w:t>action. Thus, a software arch</w:t>
      </w:r>
      <w:r w:rsidR="009E249B">
        <w:t>i</w:t>
      </w:r>
      <w:r w:rsidR="009E249B">
        <w:t xml:space="preserve">tecture is an </w:t>
      </w:r>
      <w:r w:rsidR="009E249B">
        <w:rPr>
          <w:i/>
          <w:iCs/>
        </w:rPr>
        <w:t>abstraction</w:t>
      </w:r>
      <w:r w:rsidR="009E249B">
        <w:t xml:space="preserve"> of a system that suppresses details of el</w:t>
      </w:r>
      <w:r w:rsidR="009E249B">
        <w:t>e</w:t>
      </w:r>
      <w:r w:rsidR="009E249B">
        <w:t>ments that do not affect how they use, are used by, relate to, or interact with other elements.  Elements interact with each other by means of interfaces that partition details about an element into public and private parts. Sof</w:t>
      </w:r>
      <w:r w:rsidR="009E249B">
        <w:t>t</w:t>
      </w:r>
      <w:r w:rsidR="009E249B">
        <w:t>ware archite</w:t>
      </w:r>
      <w:r w:rsidR="009E249B">
        <w:t>c</w:t>
      </w:r>
      <w:r w:rsidR="009E249B">
        <w:t>ture is concerned with the public side of this division, and that will be documented in this SAD accordingly.  On the other hand, private details of elements—details having to do solely with internal implementation—are not architectural and will not be doc</w:t>
      </w:r>
      <w:r w:rsidR="009E249B">
        <w:t>u</w:t>
      </w:r>
      <w:r w:rsidR="009E249B">
        <w:t>mented in a SAD.</w:t>
      </w:r>
    </w:p>
    <w:p w14:paraId="7AE0F77C" w14:textId="77777777" w:rsidR="009E249B" w:rsidRDefault="001664C0">
      <w:pPr>
        <w:pStyle w:val="Body"/>
      </w:pPr>
      <w:r w:rsidRPr="001664C0">
        <w:rPr>
          <w:b/>
        </w:rPr>
        <w:t>Multiple structures.</w:t>
      </w:r>
      <w:r>
        <w:t xml:space="preserve"> </w:t>
      </w:r>
      <w:r w:rsidR="009E249B">
        <w:t>The definition of software architecture makes it clear that systems can and do co</w:t>
      </w:r>
      <w:r w:rsidR="009E249B">
        <w:t>m</w:t>
      </w:r>
      <w:r w:rsidR="009E249B">
        <w:t>prise more than one structure and that no one structure holds the irrefutable claim to being the archite</w:t>
      </w:r>
      <w:r w:rsidR="009E249B">
        <w:t>c</w:t>
      </w:r>
      <w:r w:rsidR="009E249B">
        <w:t>ture. The neurologist, the orthopedist, the hematologist, and the dermatologist all take a different perspective on the structure of a human body. Ophthalmologists, cardiolo</w:t>
      </w:r>
      <w:r w:rsidR="009E249B">
        <w:softHyphen/>
        <w:t>gists, and p</w:t>
      </w:r>
      <w:r w:rsidR="009E249B">
        <w:t>o</w:t>
      </w:r>
      <w:r w:rsidR="009E249B">
        <w:t>diatrists concentrate on subsystems. And the kinesiologist and psy</w:t>
      </w:r>
      <w:r w:rsidR="009E249B">
        <w:softHyphen/>
        <w:t>chiatrist are concerned with different aspects of the entire arrangement’s behavior. A</w:t>
      </w:r>
      <w:r w:rsidR="009E249B">
        <w:t>l</w:t>
      </w:r>
      <w:r w:rsidR="009E249B">
        <w:t>though these perspectives are pictured differently and have very different properties, all are inherently related; together they describe the archite</w:t>
      </w:r>
      <w:r w:rsidR="009E249B">
        <w:t>c</w:t>
      </w:r>
      <w:r w:rsidR="009E249B">
        <w:t xml:space="preserve">ture of the human body.  So it is with software. Modern systems are more than complex </w:t>
      </w:r>
      <w:r w:rsidR="009E249B">
        <w:lastRenderedPageBreak/>
        <w:t>enough to make it difficult to grasp them all at once. I</w:t>
      </w:r>
      <w:r w:rsidR="009E249B">
        <w:t>n</w:t>
      </w:r>
      <w:r w:rsidR="009E249B">
        <w:t>stead, we restrict our attention at any one moment to one (or a small number) of the software system’s structures. To communicate mea</w:t>
      </w:r>
      <w:r w:rsidR="009E249B">
        <w:t>n</w:t>
      </w:r>
      <w:r w:rsidR="009E249B">
        <w:t xml:space="preserve">ingfully about an architecture, we must make clear which structure or structures we are discussing at the moment—which </w:t>
      </w:r>
      <w:r w:rsidR="009E249B">
        <w:rPr>
          <w:i/>
        </w:rPr>
        <w:t>view</w:t>
      </w:r>
      <w:r w:rsidR="009E249B">
        <w:t xml:space="preserve"> we are tak</w:t>
      </w:r>
      <w:r w:rsidR="009E249B">
        <w:softHyphen/>
        <w:t>ing of the architecture.   Thus, this SAD follows the pri</w:t>
      </w:r>
      <w:r w:rsidR="009E249B">
        <w:t>n</w:t>
      </w:r>
      <w:r w:rsidR="009E249B">
        <w:t>ciple that documenting a software architecture is a matter of documenting the relevant views and then doc</w:t>
      </w:r>
      <w:r w:rsidR="009E249B">
        <w:t>u</w:t>
      </w:r>
      <w:r w:rsidR="009E249B">
        <w:t>menting information that applies to more than one view.</w:t>
      </w:r>
    </w:p>
    <w:p w14:paraId="23834131" w14:textId="77777777" w:rsidR="009E249B" w:rsidRDefault="009E249B">
      <w:pPr>
        <w:pStyle w:val="Body"/>
      </w:pPr>
      <w:r>
        <w:t>For example, all non-trivial software systems are partitioned into imple</w:t>
      </w:r>
      <w:r>
        <w:softHyphen/>
        <w:t>mentation units; these units are given specific responsibilities, and are the basis of work a</w:t>
      </w:r>
      <w:r>
        <w:t>s</w:t>
      </w:r>
      <w:r>
        <w:t>signments for programming teams. This kind of element will comprise programs and data that software in other implement</w:t>
      </w:r>
      <w:r>
        <w:t>a</w:t>
      </w:r>
      <w:r>
        <w:t>tion units can call or access, and programs and data that are private. In large projects, the el</w:t>
      </w:r>
      <w:r>
        <w:t>e</w:t>
      </w:r>
      <w:r>
        <w:t>ments will almost certainly be subdivided for assignment to sub-teams. This is one kind of stru</w:t>
      </w:r>
      <w:r>
        <w:t>c</w:t>
      </w:r>
      <w:r>
        <w:t>ture often used to describe a system. It is a very static structure, in that it focuses on the way the system’s functionality is divided up and a</w:t>
      </w:r>
      <w:r>
        <w:t>s</w:t>
      </w:r>
      <w:r>
        <w:t xml:space="preserve">signed to implementation teams. </w:t>
      </w:r>
    </w:p>
    <w:p w14:paraId="7D68B310" w14:textId="77777777" w:rsidR="009E249B" w:rsidRDefault="009E249B">
      <w:pPr>
        <w:pStyle w:val="Body"/>
      </w:pPr>
      <w:r>
        <w:t>Other structures are much more focused on the way the elements interact with each other at ru</w:t>
      </w:r>
      <w:r>
        <w:t>n</w:t>
      </w:r>
      <w:r>
        <w:t>time to carry out the system’s function. Suppose the system is to be built as a set of parallel pro</w:t>
      </w:r>
      <w:r>
        <w:t>c</w:t>
      </w:r>
      <w:r>
        <w:t>esses. The set of processes that will exist at runtime, the programs in the various implementation units described previously that are strung together sequentially to form each process, and the sy</w:t>
      </w:r>
      <w:r>
        <w:t>n</w:t>
      </w:r>
      <w:r>
        <w:t>chroniza</w:t>
      </w:r>
      <w:r>
        <w:softHyphen/>
        <w:t>tion relations among the processes form another kind of structure often used to describe a sy</w:t>
      </w:r>
      <w:r>
        <w:t>s</w:t>
      </w:r>
      <w:r>
        <w:t xml:space="preserve">tem. </w:t>
      </w:r>
    </w:p>
    <w:p w14:paraId="34AA6AD8" w14:textId="77777777" w:rsidR="00344AF1" w:rsidRDefault="009E249B">
      <w:pPr>
        <w:pStyle w:val="Body"/>
      </w:pPr>
      <w:r>
        <w:t xml:space="preserve">None of these structures alone is </w:t>
      </w:r>
      <w:r>
        <w:rPr>
          <w:i/>
          <w:iCs/>
        </w:rPr>
        <w:t>the</w:t>
      </w:r>
      <w:r>
        <w:t xml:space="preserve"> architecture, although they all convey architectural inform</w:t>
      </w:r>
      <w:r>
        <w:t>a</w:t>
      </w:r>
      <w:r>
        <w:t>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w:t>
      </w:r>
      <w:r>
        <w:t>e</w:t>
      </w:r>
      <w:r>
        <w:t>ments (e.g., subdivision and synchroniz</w:t>
      </w:r>
      <w:r>
        <w:t>a</w:t>
      </w:r>
      <w:r>
        <w:t>tion), and even more than one context (e.g., development time versus runtime). By intention, the definition does not specify what the architectural elements and relationships are. Is a software ele</w:t>
      </w:r>
      <w:r>
        <w:softHyphen/>
        <w:t>ment an object? A process? A library? A database? A co</w:t>
      </w:r>
      <w:r>
        <w:t>m</w:t>
      </w:r>
      <w:r>
        <w:t xml:space="preserve">mercial product? It can be any of these things and more. </w:t>
      </w:r>
    </w:p>
    <w:p w14:paraId="08D1A807" w14:textId="77777777" w:rsidR="00344AF1" w:rsidRDefault="00344AF1">
      <w:pPr>
        <w:pStyle w:val="Body"/>
      </w:pPr>
      <w:r>
        <w:t xml:space="preserve">These structures will be represented in the views of the software architecture that are provided in Section </w:t>
      </w:r>
      <w:r>
        <w:fldChar w:fldCharType="begin"/>
      </w:r>
      <w:r>
        <w:instrText xml:space="preserve"> REF _Ref126916742 \w \h </w:instrText>
      </w:r>
      <w:r>
        <w:fldChar w:fldCharType="separate"/>
      </w:r>
      <w:r w:rsidR="00A611CA">
        <w:t>3</w:t>
      </w:r>
      <w:r>
        <w:fldChar w:fldCharType="end"/>
      </w:r>
      <w:r>
        <w:t>.</w:t>
      </w:r>
    </w:p>
    <w:p w14:paraId="6E27D9ED" w14:textId="77777777" w:rsidR="009E249B" w:rsidRDefault="001664C0">
      <w:pPr>
        <w:pStyle w:val="Body"/>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w:t>
      </w:r>
      <w:r w:rsidR="009E249B">
        <w:t>s</w:t>
      </w:r>
      <w:r w:rsidR="009E249B">
        <w:t>cerned from the point of view of another ele</w:t>
      </w:r>
      <w:r w:rsidR="009E249B">
        <w:softHyphen/>
        <w:t>ment. This behavior is what allows elements to inte</w:t>
      </w:r>
      <w:r w:rsidR="009E249B">
        <w:t>r</w:t>
      </w:r>
      <w:r w:rsidR="009E249B">
        <w:t>act with each other, which is clearly part of the sof</w:t>
      </w:r>
      <w:r w:rsidR="009E249B">
        <w:t>t</w:t>
      </w:r>
      <w:r w:rsidR="009E249B">
        <w:t>ware architecture and will be documented in the SAD as such.  Behavior is documented in the element catalog of each view.</w:t>
      </w:r>
    </w:p>
    <w:p w14:paraId="09E03A95" w14:textId="77777777" w:rsidR="009E249B" w:rsidRDefault="009E249B">
      <w:pPr>
        <w:pStyle w:val="Heading2"/>
      </w:pPr>
      <w:bookmarkStart w:id="24" w:name="_Toc64867648"/>
      <w:bookmarkStart w:id="25" w:name="_Toc87146859"/>
      <w:bookmarkStart w:id="26" w:name="_Ref126906842"/>
      <w:bookmarkStart w:id="27" w:name="_Ref126906909"/>
      <w:bookmarkStart w:id="28" w:name="_Ref126906998"/>
      <w:bookmarkStart w:id="29" w:name="_Ref126907005"/>
      <w:bookmarkStart w:id="30" w:name="_Toc126922692"/>
      <w:r>
        <w:lastRenderedPageBreak/>
        <w:t>How the SAD Is Organized</w:t>
      </w:r>
      <w:bookmarkEnd w:id="24"/>
      <w:bookmarkEnd w:id="25"/>
      <w:bookmarkEnd w:id="26"/>
      <w:bookmarkEnd w:id="27"/>
      <w:bookmarkEnd w:id="28"/>
      <w:bookmarkEnd w:id="29"/>
      <w:bookmarkEnd w:id="3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3D98CC08"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A3425BD" w14:textId="77777777" w:rsidR="009E249B" w:rsidRDefault="009E249B">
            <w:pPr>
              <w:pStyle w:val="z-table-instructions"/>
              <w:rPr>
                <w:color w:val="auto"/>
              </w:rPr>
            </w:pPr>
            <w:r>
              <w:rPr>
                <w:b/>
                <w:bCs/>
              </w:rPr>
              <w:t>CONTENTS OF THIS SECTION</w:t>
            </w:r>
            <w:r>
              <w:t>: This section pr</w:t>
            </w:r>
            <w:r>
              <w:t>o</w:t>
            </w:r>
            <w:r>
              <w:t xml:space="preserve">vides a narrative description of the major sections of the SAD and the overall contents of each.   Readers seeking specific </w:t>
            </w:r>
            <w:r w:rsidR="0056646E">
              <w:t xml:space="preserve">information can use this section </w:t>
            </w:r>
            <w:r>
              <w:t>to help them locate it more quickly.</w:t>
            </w:r>
          </w:p>
        </w:tc>
      </w:tr>
    </w:tbl>
    <w:p w14:paraId="29D818DD" w14:textId="77777777" w:rsidR="009E249B" w:rsidRDefault="009E249B">
      <w:pPr>
        <w:pStyle w:val="Body"/>
      </w:pPr>
      <w:r>
        <w:t xml:space="preserve">This SAD </w:t>
      </w:r>
      <w:r w:rsidR="005B235F">
        <w:t>is organized into the following</w:t>
      </w:r>
      <w:r>
        <w:t xml:space="preserve"> sections:</w:t>
      </w:r>
    </w:p>
    <w:p w14:paraId="623E9479" w14:textId="77777777"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Pr="005B235F">
        <w:rPr>
          <w:b/>
        </w:rPr>
      </w:r>
      <w:r w:rsidR="005B235F" w:rsidRPr="005B235F">
        <w:rPr>
          <w:b/>
        </w:rPr>
        <w:instrText xml:space="preserve"> \* MERGEFORMAT </w:instrText>
      </w:r>
      <w:r w:rsidR="0056646E" w:rsidRPr="005B235F">
        <w:rPr>
          <w:b/>
        </w:rPr>
        <w:fldChar w:fldCharType="separate"/>
      </w:r>
      <w:r w:rsidR="00A611CA">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w:instrText>
      </w:r>
      <w:r w:rsidRPr="005B235F">
        <w:rPr>
          <w:b/>
        </w:rPr>
      </w:r>
      <w:r w:rsidR="005B235F" w:rsidRPr="005B235F">
        <w:rPr>
          <w:b/>
        </w:rPr>
        <w:instrText xml:space="preserve"> \* MERGEFORMAT </w:instrText>
      </w:r>
      <w:r w:rsidR="005B235F" w:rsidRPr="005B235F">
        <w:rPr>
          <w:b/>
        </w:rPr>
        <w:fldChar w:fldCharType="separate"/>
      </w:r>
      <w:r w:rsidR="00A611CA" w:rsidRPr="00A611CA">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15D2DD05" w14:textId="77777777"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w:instrText>
      </w:r>
      <w:r w:rsidRPr="005B235F">
        <w:rPr>
          <w:b/>
        </w:rPr>
      </w:r>
      <w:r w:rsidR="005B235F" w:rsidRPr="005B235F">
        <w:rPr>
          <w:b/>
        </w:rPr>
        <w:instrText xml:space="preserve"> \* MERGEFORMAT </w:instrText>
      </w:r>
      <w:r w:rsidR="005B235F" w:rsidRPr="005B235F">
        <w:rPr>
          <w:b/>
        </w:rPr>
        <w:fldChar w:fldCharType="separate"/>
      </w:r>
      <w:r w:rsidR="00A611CA" w:rsidRPr="00A611CA">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5575D458" w14:textId="77777777"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Pr="005B235F">
        <w:rPr>
          <w:b/>
        </w:rPr>
      </w:r>
      <w:r w:rsidR="005B235F" w:rsidRPr="005B235F">
        <w:rPr>
          <w:b/>
        </w:rPr>
        <w:instrText xml:space="preserve"> \* MERGEFORMAT </w:instrText>
      </w:r>
      <w:r w:rsidR="0056646E" w:rsidRPr="005B235F">
        <w:rPr>
          <w:b/>
        </w:rPr>
        <w:fldChar w:fldCharType="separate"/>
      </w:r>
      <w:r w:rsidR="00A611CA">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w:instrText>
      </w:r>
      <w:r w:rsidRPr="005B235F">
        <w:rPr>
          <w:b/>
        </w:rPr>
      </w:r>
      <w:r w:rsidR="005B235F" w:rsidRPr="005B235F">
        <w:rPr>
          <w:b/>
        </w:rPr>
        <w:instrText xml:space="preserve"> \* MERGEFORMAT </w:instrText>
      </w:r>
      <w:r w:rsidR="005B235F" w:rsidRPr="005B235F">
        <w:rPr>
          <w:b/>
        </w:rPr>
        <w:fldChar w:fldCharType="separate"/>
      </w:r>
      <w:r w:rsidR="00A611CA" w:rsidRPr="00A611CA">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Pr="005B235F">
        <w:rPr>
          <w:b/>
        </w:rPr>
      </w:r>
      <w:r w:rsidR="005B235F" w:rsidRPr="005B235F">
        <w:rPr>
          <w:b/>
        </w:rPr>
        <w:instrText xml:space="preserve"> \* MERGEFORMAT </w:instrText>
      </w:r>
      <w:r w:rsidR="0056646E" w:rsidRPr="005B235F">
        <w:rPr>
          <w:b/>
        </w:rPr>
        <w:fldChar w:fldCharType="separate"/>
      </w:r>
      <w:r w:rsidR="00A611CA">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w:instrText>
      </w:r>
      <w:r w:rsidRPr="005B235F">
        <w:rPr>
          <w:b/>
        </w:rPr>
      </w:r>
      <w:r w:rsidR="005B235F" w:rsidRPr="005B235F">
        <w:rPr>
          <w:b/>
        </w:rPr>
        <w:instrText xml:space="preserve"> \* MERGEFORMAT </w:instrText>
      </w:r>
      <w:r w:rsidR="005B235F" w:rsidRPr="005B235F">
        <w:rPr>
          <w:b/>
        </w:rPr>
        <w:fldChar w:fldCharType="separate"/>
      </w:r>
      <w:r w:rsidR="00A611CA" w:rsidRPr="00A611CA">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A611CA">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A611CA">
        <w:t>1.2</w:t>
      </w:r>
      <w:r w:rsidR="00344AF1">
        <w:fldChar w:fldCharType="end"/>
      </w:r>
      <w:r w:rsidR="00344AF1">
        <w:t>).</w:t>
      </w:r>
    </w:p>
    <w:p w14:paraId="24601168" w14:textId="77777777"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9E249B" w:rsidRPr="005B235F">
        <w:rPr>
          <w:b/>
        </w:rPr>
      </w:r>
      <w:r w:rsidR="005B235F" w:rsidRPr="005B235F">
        <w:rPr>
          <w:b/>
        </w:rPr>
        <w:instrText xml:space="preserve"> \* MERGEFORMAT </w:instrText>
      </w:r>
      <w:r w:rsidRPr="005B235F">
        <w:rPr>
          <w:b/>
        </w:rPr>
        <w:fldChar w:fldCharType="separate"/>
      </w:r>
      <w:r w:rsidR="00A611CA">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w:instrText>
      </w:r>
      <w:r w:rsidR="009E249B" w:rsidRPr="005B235F">
        <w:rPr>
          <w:b/>
        </w:rPr>
      </w:r>
      <w:r w:rsidR="005B235F" w:rsidRPr="005B235F">
        <w:rPr>
          <w:b/>
        </w:rPr>
        <w:instrText xml:space="preserve"> \* MERGEFORMAT </w:instrText>
      </w:r>
      <w:r w:rsidR="005B235F" w:rsidRPr="005B235F">
        <w:rPr>
          <w:b/>
        </w:rPr>
        <w:fldChar w:fldCharType="separate"/>
      </w:r>
      <w:r w:rsidR="00A611CA" w:rsidRPr="00A611CA">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9E249B" w:rsidRPr="005B235F">
        <w:rPr>
          <w:b/>
        </w:rPr>
      </w:r>
      <w:r w:rsidR="005B235F" w:rsidRPr="005B235F">
        <w:rPr>
          <w:b/>
        </w:rPr>
        <w:instrText xml:space="preserve"> \* MERGEFORMAT </w:instrText>
      </w:r>
      <w:r w:rsidRPr="005B235F">
        <w:rPr>
          <w:b/>
        </w:rPr>
        <w:fldChar w:fldCharType="separate"/>
      </w:r>
      <w:r w:rsidR="00A611CA">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w:instrText>
      </w:r>
      <w:r w:rsidR="009E249B" w:rsidRPr="005B235F">
        <w:rPr>
          <w:b/>
        </w:rPr>
      </w:r>
      <w:r w:rsidR="005B235F" w:rsidRPr="005B235F">
        <w:rPr>
          <w:b/>
        </w:rPr>
        <w:instrText xml:space="preserve"> \* MERGEFORMAT </w:instrText>
      </w:r>
      <w:r w:rsidR="005B235F" w:rsidRPr="005B235F">
        <w:rPr>
          <w:b/>
        </w:rPr>
        <w:fldChar w:fldCharType="separate"/>
      </w:r>
      <w:r w:rsidR="00A611CA" w:rsidRPr="00A611CA">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148889AB" w14:textId="77777777" w:rsidR="009E249B" w:rsidRDefault="009E249B">
      <w:pPr>
        <w:pStyle w:val="Heading2"/>
      </w:pPr>
      <w:bookmarkStart w:id="31" w:name="_Toc64867649"/>
      <w:bookmarkStart w:id="32" w:name="_Toc87146860"/>
      <w:bookmarkStart w:id="33" w:name="_Ref126907033"/>
      <w:bookmarkStart w:id="34" w:name="_Ref126907049"/>
      <w:bookmarkStart w:id="35" w:name="_Toc126922693"/>
      <w:r>
        <w:t>Stakeholder Representation</w:t>
      </w:r>
      <w:bookmarkEnd w:id="31"/>
      <w:bookmarkEnd w:id="32"/>
      <w:bookmarkEnd w:id="33"/>
      <w:bookmarkEnd w:id="34"/>
      <w:bookmarkEnd w:id="35"/>
    </w:p>
    <w:p w14:paraId="55161227" w14:textId="77777777" w:rsidR="0021690B" w:rsidRDefault="0021690B" w:rsidP="0021690B">
      <w:pPr>
        <w:pStyle w:val="Body"/>
      </w:pPr>
      <w:r>
        <w:t>This section provides a list of the stakeholder roles considered in the development of the archite</w:t>
      </w:r>
      <w:r>
        <w:t>c</w:t>
      </w:r>
      <w:r>
        <w:t xml:space="preserve">ture described by this SAD. For each, the section lists the concerns that the stakeholder has that can be addressed by the information in this SAD.  </w:t>
      </w:r>
    </w:p>
    <w:p w14:paraId="4AC34260" w14:textId="77777777" w:rsidR="0021690B" w:rsidRDefault="0021690B" w:rsidP="0021690B">
      <w:pPr>
        <w:pStyle w:val="Body"/>
      </w:pPr>
      <w:r>
        <w:t>Each stakeholder of a software system—customer, user, project manager, coder, analyst, tester, and so on—is concerned with different characteristics of the system that are affected by its sof</w:t>
      </w:r>
      <w:r>
        <w:t>t</w:t>
      </w:r>
      <w:r>
        <w:t>ware archite</w:t>
      </w:r>
      <w:r>
        <w:t>c</w:t>
      </w:r>
      <w:r>
        <w:t>ture. For example, the user is concerned that the system is reliable and available when needed; the customer is concerned that the archi</w:t>
      </w:r>
      <w:r>
        <w:softHyphen/>
        <w:t>tecture can be implemented on schedule and to budget; the manager is worried (in addition to cost and schedule) that the a</w:t>
      </w:r>
      <w:r>
        <w:t>r</w:t>
      </w:r>
      <w:r>
        <w:t>chitecture will allow teams to work largely independently, interacting in disciplined and controlled ways. The devel</w:t>
      </w:r>
      <w:r>
        <w:softHyphen/>
        <w:t>oper is worried about strategies to achieve all of those goals. The security analyst is co</w:t>
      </w:r>
      <w:r>
        <w:t>n</w:t>
      </w:r>
      <w:r>
        <w:lastRenderedPageBreak/>
        <w:t>cerned that the system will meet its information assurance requirements, and the performance analyst is similarly concerned with it satisfying real-time dea</w:t>
      </w:r>
      <w:r>
        <w:t>d</w:t>
      </w:r>
      <w:r>
        <w:t xml:space="preserve">lines. </w:t>
      </w:r>
    </w:p>
    <w:p w14:paraId="3FD63F68" w14:textId="77777777" w:rsidR="0021690B" w:rsidRDefault="0021690B" w:rsidP="0021690B">
      <w:pPr>
        <w:pStyle w:val="Body"/>
      </w:pPr>
      <w:r>
        <w:t>This information is represented as a matrix, where the rows list stakeholder roles, the columns list concerns, and a cell in the matrix contains an indication of how serious the concern is to a stak</w:t>
      </w:r>
      <w:r>
        <w:t>e</w:t>
      </w:r>
      <w:r>
        <w:t>holder in that role. This information is used to motivate the choice of viewpoints chosen in Se</w:t>
      </w:r>
      <w:r>
        <w:t>c</w:t>
      </w:r>
      <w:r>
        <w:t xml:space="preserve">tion </w:t>
      </w:r>
      <w:r>
        <w:fldChar w:fldCharType="begin"/>
      </w:r>
      <w:r>
        <w:instrText xml:space="preserve"> REF _Ref126914242 \w \h </w:instrText>
      </w:r>
      <w:r>
        <w:fldChar w:fldCharType="separate"/>
      </w:r>
      <w:r w:rsidR="00A611CA">
        <w:t>1.5</w:t>
      </w:r>
      <w:r>
        <w:fldChar w:fldCharType="end"/>
      </w:r>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872"/>
        <w:gridCol w:w="2886"/>
        <w:gridCol w:w="2872"/>
      </w:tblGrid>
      <w:tr w:rsidR="009E249B" w14:paraId="5EFF7E7F" w14:textId="77777777">
        <w:tblPrEx>
          <w:tblCellMar>
            <w:top w:w="0" w:type="dxa"/>
            <w:bottom w:w="0" w:type="dxa"/>
          </w:tblCellMar>
        </w:tblPrEx>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14:paraId="194B4D27" w14:textId="77777777" w:rsidR="0021690B" w:rsidRDefault="009E249B">
            <w:pPr>
              <w:pStyle w:val="z-table-instructions"/>
            </w:pPr>
            <w:r>
              <w:rPr>
                <w:b/>
                <w:bCs/>
              </w:rPr>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14:paraId="78DB98DF" w14:textId="77777777" w:rsidR="0021690B" w:rsidRDefault="0021690B" w:rsidP="0021690B">
            <w:pPr>
              <w:pStyle w:val="z-table-instructions"/>
              <w:numPr>
                <w:ilvl w:val="0"/>
                <w:numId w:val="9"/>
              </w:numPr>
            </w:pPr>
            <w:r>
              <w:t>Users</w:t>
            </w:r>
          </w:p>
          <w:p w14:paraId="1B849CB3" w14:textId="77777777" w:rsidR="0021690B" w:rsidRDefault="0021690B" w:rsidP="0021690B">
            <w:pPr>
              <w:pStyle w:val="z-table-instructions"/>
              <w:numPr>
                <w:ilvl w:val="0"/>
                <w:numId w:val="9"/>
              </w:numPr>
            </w:pPr>
            <w:r>
              <w:t>Acquirers</w:t>
            </w:r>
          </w:p>
          <w:p w14:paraId="497C31E7" w14:textId="77777777" w:rsidR="0021690B" w:rsidRDefault="0021690B" w:rsidP="0021690B">
            <w:pPr>
              <w:pStyle w:val="z-table-instructions"/>
              <w:numPr>
                <w:ilvl w:val="0"/>
                <w:numId w:val="9"/>
              </w:numPr>
            </w:pPr>
            <w:r>
              <w:t>Developers</w:t>
            </w:r>
          </w:p>
          <w:p w14:paraId="3C935192" w14:textId="77777777" w:rsidR="009E249B" w:rsidRDefault="0021690B" w:rsidP="0021690B">
            <w:pPr>
              <w:pStyle w:val="z-table-instructions"/>
              <w:numPr>
                <w:ilvl w:val="0"/>
                <w:numId w:val="9"/>
              </w:numPr>
            </w:pPr>
            <w:r>
              <w:t>M</w:t>
            </w:r>
            <w:r w:rsidR="009E249B">
              <w:t>aintainers.</w:t>
            </w:r>
          </w:p>
          <w:p w14:paraId="7AAD2208" w14:textId="77777777" w:rsidR="0021690B" w:rsidRDefault="0021690B" w:rsidP="0021690B">
            <w:pPr>
              <w:pStyle w:val="z-table-instructions"/>
            </w:pPr>
            <w:r>
              <w:t>You may wish to consider the following additional stakeholders.</w:t>
            </w:r>
          </w:p>
        </w:tc>
      </w:tr>
      <w:tr w:rsidR="009E249B" w14:paraId="7CE6C534" w14:textId="77777777">
        <w:tblPrEx>
          <w:tblCellMar>
            <w:top w:w="0" w:type="dxa"/>
            <w:bottom w:w="0" w:type="dxa"/>
          </w:tblCellMar>
        </w:tblPrEx>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0AA4B611" w14:textId="77777777" w:rsidR="009E249B" w:rsidRDefault="009E249B">
            <w:pPr>
              <w:pStyle w:val="z-list-bulleted-1"/>
            </w:pPr>
            <w:r>
              <w:t>Customer</w:t>
            </w:r>
          </w:p>
          <w:p w14:paraId="6BE95B2D" w14:textId="77777777" w:rsidR="009E249B" w:rsidRDefault="009E249B">
            <w:pPr>
              <w:pStyle w:val="z-list-bulleted-1"/>
            </w:pPr>
            <w:r>
              <w:t>Application software d</w:t>
            </w:r>
            <w:r>
              <w:t>e</w:t>
            </w:r>
            <w:r>
              <w:t>velopers</w:t>
            </w:r>
          </w:p>
          <w:p w14:paraId="725BC59B" w14:textId="77777777" w:rsidR="009E249B" w:rsidRDefault="009E249B">
            <w:pPr>
              <w:pStyle w:val="z-list-bulleted-1"/>
            </w:pPr>
            <w:r>
              <w:t>Infrastructure software developers</w:t>
            </w:r>
          </w:p>
          <w:p w14:paraId="45B8B9AE" w14:textId="77777777" w:rsidR="009E249B" w:rsidRDefault="009E249B">
            <w:pPr>
              <w:pStyle w:val="z-list-bulleted-1"/>
            </w:pPr>
            <w:r>
              <w:t>End users</w:t>
            </w:r>
          </w:p>
          <w:p w14:paraId="5AB8111D" w14:textId="77777777" w:rsidR="009E249B" w:rsidRDefault="009E249B">
            <w:pPr>
              <w:pStyle w:val="z-list-bulleted-1"/>
            </w:pPr>
            <w:r>
              <w:t>Application system eng</w:t>
            </w:r>
            <w:r>
              <w:t>i</w:t>
            </w:r>
            <w:r>
              <w:t>neers</w:t>
            </w:r>
          </w:p>
          <w:p w14:paraId="62757B9F" w14:textId="77777777"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501466CA" w14:textId="77777777" w:rsidR="009E249B" w:rsidRDefault="009E249B">
            <w:pPr>
              <w:pStyle w:val="z-list-bulleted-1"/>
            </w:pPr>
            <w:r>
              <w:t>Project manager</w:t>
            </w:r>
          </w:p>
          <w:p w14:paraId="39B84008" w14:textId="77777777" w:rsidR="009E249B" w:rsidRDefault="009E249B">
            <w:pPr>
              <w:pStyle w:val="z-list-bulleted-1"/>
            </w:pPr>
            <w:r>
              <w:t>Communications eng</w:t>
            </w:r>
            <w:r>
              <w:t>i</w:t>
            </w:r>
            <w:r>
              <w:t>neers</w:t>
            </w:r>
          </w:p>
          <w:p w14:paraId="6C7D34EA" w14:textId="77777777" w:rsidR="009E249B" w:rsidRDefault="009E249B">
            <w:pPr>
              <w:pStyle w:val="z-list-bulleted-1"/>
            </w:pPr>
            <w:r>
              <w:t>Chief Engineer/Chief Sc</w:t>
            </w:r>
            <w:r>
              <w:t>i</w:t>
            </w:r>
            <w:r>
              <w:t>entist</w:t>
            </w:r>
          </w:p>
          <w:p w14:paraId="1A63F630" w14:textId="77777777" w:rsidR="009E249B" w:rsidRDefault="009E249B">
            <w:pPr>
              <w:pStyle w:val="z-list-bulleted-1"/>
            </w:pPr>
            <w:r>
              <w:t>Program management</w:t>
            </w:r>
          </w:p>
          <w:p w14:paraId="07E8489D" w14:textId="77777777" w:rsidR="009E249B" w:rsidRDefault="009E249B">
            <w:pPr>
              <w:pStyle w:val="z-list-bulleted-1"/>
            </w:pPr>
            <w:r>
              <w:t>System and software integration and test engineers</w:t>
            </w:r>
          </w:p>
          <w:p w14:paraId="753652D9" w14:textId="77777777" w:rsidR="009E249B" w:rsidRDefault="009E249B">
            <w:pPr>
              <w:pStyle w:val="z-list-bulleted-1"/>
            </w:pPr>
            <w:r>
              <w:t>Safety engineers and cert</w:t>
            </w:r>
            <w:r>
              <w:t>i</w:t>
            </w:r>
            <w:r>
              <w:t>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4015484B" w14:textId="77777777" w:rsidR="009E249B" w:rsidRDefault="009E249B">
            <w:pPr>
              <w:pStyle w:val="z-list-bulleted-1"/>
            </w:pPr>
            <w:r>
              <w:t>External  organizations</w:t>
            </w:r>
          </w:p>
          <w:p w14:paraId="0B8329A9" w14:textId="77777777" w:rsidR="009E249B" w:rsidRDefault="009E249B">
            <w:pPr>
              <w:pStyle w:val="z-list-bulleted-1"/>
            </w:pPr>
            <w:r>
              <w:t>Operational system ma</w:t>
            </w:r>
            <w:r>
              <w:t>n</w:t>
            </w:r>
            <w:r>
              <w:t>agers</w:t>
            </w:r>
          </w:p>
          <w:p w14:paraId="41E1E5A7" w14:textId="77777777" w:rsidR="009E249B" w:rsidRDefault="009E249B">
            <w:pPr>
              <w:pStyle w:val="z-list-bulleted-1"/>
            </w:pPr>
            <w:r>
              <w:t>Trainers</w:t>
            </w:r>
          </w:p>
          <w:p w14:paraId="1234066C" w14:textId="77777777" w:rsidR="009E249B" w:rsidRDefault="009E249B">
            <w:pPr>
              <w:pStyle w:val="z-list-bulleted-1"/>
            </w:pPr>
            <w:r>
              <w:t>Maintainers</w:t>
            </w:r>
          </w:p>
          <w:p w14:paraId="70E70D09" w14:textId="77777777" w:rsidR="009E249B" w:rsidRDefault="009E249B">
            <w:pPr>
              <w:pStyle w:val="z-list-bulleted-1"/>
            </w:pPr>
            <w:r>
              <w:t xml:space="preserve">Auditors </w:t>
            </w:r>
          </w:p>
          <w:p w14:paraId="6AEC0E20" w14:textId="77777777" w:rsidR="009E249B" w:rsidRDefault="009E249B">
            <w:pPr>
              <w:pStyle w:val="z-list-bulleted-1"/>
            </w:pPr>
            <w:r>
              <w:t>Security engineers and certifiers</w:t>
            </w:r>
          </w:p>
        </w:tc>
      </w:tr>
    </w:tbl>
    <w:p w14:paraId="3C28452A" w14:textId="77777777" w:rsidR="009E249B" w:rsidRDefault="009E249B" w:rsidP="0021690B">
      <w:pPr>
        <w:pStyle w:val="Heading2"/>
      </w:pPr>
      <w:bookmarkStart w:id="36" w:name="_Toc64867650"/>
      <w:bookmarkStart w:id="37" w:name="_Toc87146861"/>
      <w:bookmarkStart w:id="38" w:name="_Ref126907165"/>
      <w:bookmarkStart w:id="39" w:name="_Ref126907171"/>
      <w:bookmarkStart w:id="40" w:name="_Ref126914242"/>
      <w:bookmarkStart w:id="41" w:name="_Ref126916644"/>
      <w:bookmarkStart w:id="42" w:name="_Toc126922694"/>
      <w:r>
        <w:t>Viewpoint Definitions</w:t>
      </w:r>
      <w:bookmarkEnd w:id="36"/>
      <w:bookmarkEnd w:id="37"/>
      <w:bookmarkEnd w:id="38"/>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3B42E10C"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FF23E09" w14:textId="77777777" w:rsidR="009E249B" w:rsidRDefault="009E249B">
            <w:pPr>
              <w:pStyle w:val="z-table-instructions"/>
              <w:rPr>
                <w:color w:val="auto"/>
              </w:rPr>
            </w:pPr>
            <w:r>
              <w:rPr>
                <w:b/>
                <w:bCs/>
              </w:rPr>
              <w:t>CONTENTS OF THIS SECTION</w:t>
            </w:r>
            <w:r>
              <w:t>: This section provides a short textual definition of a vie</w:t>
            </w:r>
            <w:r>
              <w:t>w</w:t>
            </w:r>
            <w:r>
              <w:t xml:space="preserve">point and how the concept is used in this SAD.   The section describes viewpoints that may be used in the SAD. The specific viewpoints will be tailored by the organization. </w:t>
            </w:r>
          </w:p>
        </w:tc>
      </w:tr>
    </w:tbl>
    <w:p w14:paraId="0FC053EB" w14:textId="77777777" w:rsidR="009E249B" w:rsidRDefault="009E249B">
      <w:pPr>
        <w:pStyle w:val="Body"/>
      </w:pPr>
      <w:r>
        <w:t>The SAD employs a stakeholder-focused, multiple view approach to architecture documentation, as required by ANSI/IEEE 1471-2000, the recommended best practice for documenting the arch</w:t>
      </w:r>
      <w:r>
        <w:t>i</w:t>
      </w:r>
      <w:r>
        <w:t xml:space="preserve">tecture of software-intensive systems [IEEE 1471].  </w:t>
      </w:r>
    </w:p>
    <w:p w14:paraId="60600794" w14:textId="77777777"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A611CA">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w:t>
      </w:r>
      <w:r>
        <w:t>i</w:t>
      </w:r>
      <w:r>
        <w:t>cation of one or more of these structures, and documenting a software architecture, then, is a ma</w:t>
      </w:r>
      <w:r>
        <w:t>t</w:t>
      </w:r>
      <w:r>
        <w:t>ter of doc</w:t>
      </w:r>
      <w:r>
        <w:t>u</w:t>
      </w:r>
      <w:r>
        <w:t>menting the relevant views and then documenting information that applies to more than</w:t>
      </w:r>
      <w:r w:rsidR="005878FC">
        <w:t xml:space="preserve"> one view [Clements 2002</w:t>
      </w:r>
      <w:r>
        <w:t xml:space="preserve">].   </w:t>
      </w:r>
    </w:p>
    <w:p w14:paraId="5F0FB538" w14:textId="77777777" w:rsidR="009E249B" w:rsidRDefault="009E249B">
      <w:pPr>
        <w:pStyle w:val="Body"/>
      </w:pPr>
      <w:r>
        <w:t>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w:t>
      </w:r>
      <w:r>
        <w:t>h</w:t>
      </w:r>
      <w:r>
        <w:t xml:space="preserve">niques, consistency checking techniques, etc., used by </w:t>
      </w:r>
      <w:r>
        <w:lastRenderedPageBreak/>
        <w:t>any conforming view.  A view, then, is a viewpoint applied to a system.  It is a representation of a set of software elements, their properties, and the relationships among them that conform to a d</w:t>
      </w:r>
      <w:r>
        <w:t>e</w:t>
      </w:r>
      <w:r>
        <w:t>fining viewpoint.  Together, the chosen set of views show the entire archite</w:t>
      </w:r>
      <w:r>
        <w:t>c</w:t>
      </w:r>
      <w:r>
        <w:t>ture and all of its relevant properties.  A SAD contains the viewpoints, relevant views, and information that applies to more than one view to give a holistic description of the sy</w:t>
      </w:r>
      <w:r>
        <w:t>s</w:t>
      </w:r>
      <w:r>
        <w:t xml:space="preserve">tem.  </w:t>
      </w:r>
    </w:p>
    <w:p w14:paraId="78A81A3B" w14:textId="77777777" w:rsidR="009E249B" w:rsidRDefault="009E249B">
      <w:pPr>
        <w:pStyle w:val="Body"/>
      </w:pPr>
      <w:r>
        <w:t>The remainder of Section 1.5 defines the viewpoints used in this SAD. The following table su</w:t>
      </w:r>
      <w:r>
        <w:t>m</w:t>
      </w:r>
      <w:r>
        <w:t>marizes the stakeholders in this project and the viewpoints that have been included to address their concerns.</w:t>
      </w:r>
    </w:p>
    <w:p w14:paraId="6403310F" w14:textId="77777777" w:rsidR="009E249B" w:rsidRDefault="009E249B">
      <w:pPr>
        <w:pStyle w:val="Caption"/>
      </w:pPr>
      <w:bookmarkStart w:id="43" w:name="_Toc87083002"/>
      <w:r>
        <w:t xml:space="preserve">Table </w:t>
      </w:r>
      <w:r>
        <w:fldChar w:fldCharType="begin"/>
      </w:r>
      <w:r>
        <w:instrText xml:space="preserve"> SEQ Table \* ARABIC </w:instrText>
      </w:r>
      <w:r>
        <w:fldChar w:fldCharType="separate"/>
      </w:r>
      <w:r w:rsidR="00A611CA">
        <w:t>1</w:t>
      </w:r>
      <w:r>
        <w:fldChar w:fldCharType="end"/>
      </w:r>
      <w:r>
        <w:t>:</w:t>
      </w:r>
      <w:r>
        <w:tab/>
        <w:t>Stakeholders and Relevant Viewpoints</w:t>
      </w:r>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4311"/>
        <w:gridCol w:w="4313"/>
      </w:tblGrid>
      <w:tr w:rsidR="009E249B" w14:paraId="659DAB2A" w14:textId="77777777">
        <w:tblPrEx>
          <w:tblCellMar>
            <w:top w:w="0" w:type="dxa"/>
            <w:bottom w:w="0" w:type="dxa"/>
          </w:tblCellMar>
        </w:tblPrEx>
        <w:trPr>
          <w:cantSplit/>
          <w:trHeight w:val="572"/>
          <w:tblHeader/>
        </w:trPr>
        <w:tc>
          <w:tcPr>
            <w:tcW w:w="4340" w:type="dxa"/>
          </w:tcPr>
          <w:p w14:paraId="697DEE61" w14:textId="77777777" w:rsidR="009E249B" w:rsidRDefault="009E249B">
            <w:pPr>
              <w:pStyle w:val="TableHeading"/>
            </w:pPr>
            <w:r>
              <w:t>Stakeholder</w:t>
            </w:r>
          </w:p>
        </w:tc>
        <w:tc>
          <w:tcPr>
            <w:tcW w:w="4340" w:type="dxa"/>
          </w:tcPr>
          <w:p w14:paraId="1F2EE897" w14:textId="77777777" w:rsidR="009E249B" w:rsidRDefault="005878FC">
            <w:pPr>
              <w:pStyle w:val="TableHeading"/>
            </w:pPr>
            <w:r>
              <w:t>Viewpoint(s) that apply to that class of stak</w:t>
            </w:r>
            <w:r>
              <w:t>e</w:t>
            </w:r>
            <w:r>
              <w:t xml:space="preserve">holder’s concerns </w:t>
            </w:r>
          </w:p>
        </w:tc>
      </w:tr>
      <w:tr w:rsidR="009E249B" w14:paraId="5778B97B" w14:textId="77777777">
        <w:tblPrEx>
          <w:tblCellMar>
            <w:top w:w="0" w:type="dxa"/>
            <w:bottom w:w="0" w:type="dxa"/>
          </w:tblCellMar>
        </w:tblPrEx>
        <w:trPr>
          <w:trHeight w:val="757"/>
        </w:trPr>
        <w:tc>
          <w:tcPr>
            <w:tcW w:w="4340" w:type="dxa"/>
          </w:tcPr>
          <w:p w14:paraId="6CBC60F1" w14:textId="77777777" w:rsidR="009E249B" w:rsidRDefault="009E249B">
            <w:pPr>
              <w:pStyle w:val="TableBody"/>
            </w:pPr>
          </w:p>
        </w:tc>
        <w:tc>
          <w:tcPr>
            <w:tcW w:w="4340" w:type="dxa"/>
          </w:tcPr>
          <w:p w14:paraId="11DFF2F7" w14:textId="77777777" w:rsidR="009E249B" w:rsidRDefault="009E249B">
            <w:pPr>
              <w:pStyle w:val="TableBody"/>
            </w:pPr>
          </w:p>
        </w:tc>
      </w:tr>
      <w:tr w:rsidR="009E249B" w14:paraId="50BE4B55" w14:textId="77777777">
        <w:tblPrEx>
          <w:tblCellMar>
            <w:top w:w="0" w:type="dxa"/>
            <w:bottom w:w="0" w:type="dxa"/>
          </w:tblCellMar>
        </w:tblPrEx>
        <w:trPr>
          <w:trHeight w:val="775"/>
        </w:trPr>
        <w:tc>
          <w:tcPr>
            <w:tcW w:w="4340" w:type="dxa"/>
          </w:tcPr>
          <w:p w14:paraId="4D709606" w14:textId="77777777" w:rsidR="009E249B" w:rsidRDefault="009E249B">
            <w:pPr>
              <w:pStyle w:val="TableBody"/>
            </w:pPr>
          </w:p>
        </w:tc>
        <w:tc>
          <w:tcPr>
            <w:tcW w:w="4340" w:type="dxa"/>
          </w:tcPr>
          <w:p w14:paraId="7338450F" w14:textId="77777777" w:rsidR="009E249B" w:rsidRDefault="009E249B">
            <w:pPr>
              <w:pStyle w:val="TableBody"/>
            </w:pPr>
          </w:p>
        </w:tc>
      </w:tr>
      <w:tr w:rsidR="009E249B" w14:paraId="7C620876" w14:textId="77777777">
        <w:tblPrEx>
          <w:tblCellMar>
            <w:top w:w="0" w:type="dxa"/>
            <w:bottom w:w="0" w:type="dxa"/>
          </w:tblCellMar>
        </w:tblPrEx>
        <w:trPr>
          <w:trHeight w:val="757"/>
        </w:trPr>
        <w:tc>
          <w:tcPr>
            <w:tcW w:w="4340" w:type="dxa"/>
          </w:tcPr>
          <w:p w14:paraId="2F5CD186" w14:textId="77777777" w:rsidR="009E249B" w:rsidRDefault="009E249B">
            <w:pPr>
              <w:pStyle w:val="TableBody"/>
            </w:pPr>
          </w:p>
        </w:tc>
        <w:tc>
          <w:tcPr>
            <w:tcW w:w="4340" w:type="dxa"/>
          </w:tcPr>
          <w:p w14:paraId="16DECCC3" w14:textId="77777777" w:rsidR="009E249B" w:rsidRDefault="009E249B">
            <w:pPr>
              <w:pStyle w:val="TableBody"/>
            </w:pPr>
          </w:p>
        </w:tc>
      </w:tr>
      <w:tr w:rsidR="009E249B" w14:paraId="07F24D97" w14:textId="77777777">
        <w:tblPrEx>
          <w:tblCellMar>
            <w:top w:w="0" w:type="dxa"/>
            <w:bottom w:w="0" w:type="dxa"/>
          </w:tblCellMar>
        </w:tblPrEx>
        <w:trPr>
          <w:trHeight w:val="757"/>
        </w:trPr>
        <w:tc>
          <w:tcPr>
            <w:tcW w:w="4340" w:type="dxa"/>
          </w:tcPr>
          <w:p w14:paraId="57EB9CD6" w14:textId="77777777" w:rsidR="009E249B" w:rsidRDefault="009E249B">
            <w:pPr>
              <w:pStyle w:val="TableBody"/>
            </w:pPr>
          </w:p>
        </w:tc>
        <w:tc>
          <w:tcPr>
            <w:tcW w:w="4340" w:type="dxa"/>
          </w:tcPr>
          <w:p w14:paraId="04ECB542" w14:textId="77777777" w:rsidR="009E249B" w:rsidRDefault="009E249B">
            <w:pPr>
              <w:pStyle w:val="TableBody"/>
            </w:pPr>
          </w:p>
        </w:tc>
      </w:tr>
    </w:tbl>
    <w:p w14:paraId="75975E90" w14:textId="77777777" w:rsidR="009E249B" w:rsidRDefault="009E249B">
      <w:pPr>
        <w:pStyle w:val="Body"/>
      </w:pPr>
    </w:p>
    <w:p w14:paraId="4B13A9CE" w14:textId="77777777" w:rsidR="009E249B" w:rsidRDefault="009E249B">
      <w:pPr>
        <w:pStyle w:val="Heading3"/>
      </w:pPr>
      <w:bookmarkStart w:id="44" w:name="_Toc64867651"/>
      <w:bookmarkStart w:id="45" w:name="_Toc87146862"/>
      <w:bookmarkStart w:id="46" w:name="_Toc126922695"/>
      <w:r>
        <w:lastRenderedPageBreak/>
        <w:t>&lt;Insert name of viewpoint&gt; Viewpoint</w:t>
      </w:r>
      <w:bookmarkEnd w:id="44"/>
      <w:bookmarkEnd w:id="45"/>
      <w:r w:rsidR="00B15610">
        <w:t xml:space="preserve"> Definition</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73C92E33" w14:textId="77777777">
        <w:tc>
          <w:tcPr>
            <w:tcW w:w="8856" w:type="dxa"/>
            <w:shd w:val="clear" w:color="auto" w:fill="E6E6E6"/>
          </w:tcPr>
          <w:p w14:paraId="4C662877" w14:textId="77777777" w:rsidR="005878FC" w:rsidRDefault="00B15610" w:rsidP="005878FC">
            <w:pPr>
              <w:pStyle w:val="z-table-instructions"/>
            </w:pPr>
            <w:r>
              <w:t xml:space="preserve">There will be one of these subsections for each viewpoint defined.  </w:t>
            </w:r>
            <w:r w:rsidR="005878FC">
              <w:t xml:space="preserve"> The subsections are as follows:</w:t>
            </w:r>
          </w:p>
          <w:p w14:paraId="062B34E7" w14:textId="77777777" w:rsidR="005878FC" w:rsidRDefault="005E02CF" w:rsidP="005E02CF">
            <w:pPr>
              <w:pStyle w:val="z-table-instructions"/>
              <w:numPr>
                <w:ilvl w:val="0"/>
                <w:numId w:val="13"/>
              </w:numPr>
            </w:pPr>
            <w:r>
              <w:t>Abstract:  A brief overview of the viewpoint</w:t>
            </w:r>
          </w:p>
          <w:p w14:paraId="429922F6" w14:textId="77777777" w:rsidR="005E02CF" w:rsidRDefault="005E02CF" w:rsidP="005E02CF">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07DF152E" w14:textId="77777777" w:rsidR="005E02CF" w:rsidRDefault="005E02CF" w:rsidP="005E02CF">
            <w:pPr>
              <w:pStyle w:val="z-table-instructions"/>
              <w:numPr>
                <w:ilvl w:val="0"/>
                <w:numId w:val="13"/>
              </w:numPr>
            </w:pPr>
            <w:r>
              <w:t>Elements, relations, properties, and constraints: This section defines the types of elements, the rel</w:t>
            </w:r>
            <w:r>
              <w:t>a</w:t>
            </w:r>
            <w:r>
              <w:t>tions among them, the significant properties they exhibit, and the constraints they obey for views conforming to this viewpoint.</w:t>
            </w:r>
          </w:p>
          <w:p w14:paraId="143C4913" w14:textId="77777777" w:rsidR="005E02CF" w:rsidRDefault="005E02CF" w:rsidP="005E02CF">
            <w:pPr>
              <w:pStyle w:val="z-table-instructions"/>
              <w:numPr>
                <w:ilvl w:val="0"/>
                <w:numId w:val="13"/>
              </w:numPr>
            </w:pPr>
            <w:r>
              <w:t>Language(s) to model/represent conforming views: This section lists the language or languages that will be used to model or represent views confor</w:t>
            </w:r>
            <w:r>
              <w:t>m</w:t>
            </w:r>
            <w:r>
              <w:t>ing to this viewpoint, and cite a definition document for each.</w:t>
            </w:r>
          </w:p>
          <w:p w14:paraId="67CC1CB1" w14:textId="77777777" w:rsidR="005E02CF" w:rsidRDefault="005E02CF" w:rsidP="005E02CF">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w:t>
            </w:r>
            <w:r>
              <w:rPr>
                <w:rFonts w:cs="Arial"/>
                <w:bCs/>
                <w:szCs w:val="16"/>
              </w:rPr>
              <w:t>i</w:t>
            </w:r>
            <w:r>
              <w:rPr>
                <w:rFonts w:cs="Arial"/>
                <w:bCs/>
                <w:szCs w:val="16"/>
              </w:rPr>
              <w:t>ties of the system whose architecture is being specified.</w:t>
            </w:r>
          </w:p>
          <w:p w14:paraId="1C759462" w14:textId="77777777" w:rsidR="005878FC" w:rsidRPr="005E02CF" w:rsidRDefault="005E02CF" w:rsidP="005E02CF">
            <w:pPr>
              <w:pStyle w:val="z-table-instructions"/>
              <w:numPr>
                <w:ilvl w:val="0"/>
                <w:numId w:val="13"/>
              </w:numPr>
            </w:pPr>
            <w:r>
              <w:t>Viewpoint source: This section provides a citation for the source of this viewpoint definition, if any.</w:t>
            </w:r>
          </w:p>
          <w:p w14:paraId="65CA4486" w14:textId="77777777" w:rsidR="009E249B" w:rsidRDefault="005E02CF" w:rsidP="005E02CF">
            <w:pPr>
              <w:pStyle w:val="z-table-instructions"/>
            </w:pPr>
            <w:r>
              <w:t>Following</w:t>
            </w:r>
            <w:r w:rsidR="00B15610">
              <w:t xml:space="preserve"> is an example of a viewpoint definition. </w:t>
            </w:r>
          </w:p>
          <w:p w14:paraId="1BB3A91D" w14:textId="77777777" w:rsidR="005E02CF" w:rsidRPr="005E02CF" w:rsidRDefault="005E02CF" w:rsidP="005E02CF">
            <w:pPr>
              <w:pStyle w:val="z-table-instructions"/>
            </w:pPr>
          </w:p>
          <w:p w14:paraId="566B8E9B" w14:textId="77777777" w:rsidR="009E249B" w:rsidRDefault="009E249B" w:rsidP="00B15610">
            <w:pPr>
              <w:pStyle w:val="List2"/>
              <w:spacing w:line="240" w:lineRule="auto"/>
              <w:ind w:left="0"/>
              <w:rPr>
                <w:rFonts w:ascii="Arial" w:hAnsi="Arial" w:cs="Arial"/>
                <w:b/>
                <w:sz w:val="16"/>
                <w:szCs w:val="16"/>
              </w:rPr>
            </w:pPr>
            <w:r>
              <w:rPr>
                <w:rFonts w:ascii="Arial" w:hAnsi="Arial" w:cs="Arial"/>
                <w:sz w:val="16"/>
                <w:szCs w:val="16"/>
                <w:u w:val="single"/>
              </w:rPr>
              <w:t>Vie</w:t>
            </w:r>
            <w:r w:rsidR="00B15610">
              <w:rPr>
                <w:rFonts w:ascii="Arial" w:hAnsi="Arial" w:cs="Arial"/>
                <w:sz w:val="16"/>
                <w:szCs w:val="16"/>
                <w:u w:val="single"/>
              </w:rPr>
              <w:t xml:space="preserve">1.5.1 </w:t>
            </w:r>
            <w:r w:rsidR="00B15610">
              <w:rPr>
                <w:rFonts w:ascii="Arial" w:hAnsi="Arial" w:cs="Arial"/>
                <w:b/>
                <w:sz w:val="16"/>
                <w:szCs w:val="16"/>
              </w:rPr>
              <w:t>Module decomposition viewpoint definition</w:t>
            </w:r>
          </w:p>
          <w:p w14:paraId="774ABEAD" w14:textId="77777777" w:rsidR="009E249B" w:rsidRDefault="009E249B">
            <w:pPr>
              <w:pStyle w:val="List2"/>
              <w:spacing w:line="240" w:lineRule="auto"/>
              <w:ind w:left="0"/>
              <w:jc w:val="center"/>
              <w:rPr>
                <w:rFonts w:ascii="Arial" w:hAnsi="Arial" w:cs="Arial"/>
                <w:sz w:val="16"/>
                <w:szCs w:val="16"/>
                <w:u w:val="single"/>
              </w:rPr>
            </w:pPr>
          </w:p>
          <w:p w14:paraId="0981E20B" w14:textId="77777777" w:rsidR="009E249B" w:rsidRDefault="009E249B">
            <w:pPr>
              <w:pStyle w:val="List2"/>
              <w:spacing w:line="240" w:lineRule="auto"/>
              <w:rPr>
                <w:rFonts w:ascii="Arial" w:hAnsi="Arial" w:cs="Arial"/>
                <w:sz w:val="16"/>
                <w:szCs w:val="16"/>
                <w:u w:val="single"/>
              </w:rPr>
            </w:pPr>
            <w:r>
              <w:rPr>
                <w:rFonts w:ascii="Arial" w:hAnsi="Arial" w:cs="Arial"/>
                <w:sz w:val="16"/>
                <w:szCs w:val="16"/>
                <w:u w:val="single"/>
              </w:rPr>
              <w:t>1.5.1.1  Abstract.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14:paraId="56C988C0" w14:textId="77777777" w:rsidR="009E249B" w:rsidRDefault="009E249B">
            <w:pPr>
              <w:pStyle w:val="List2"/>
              <w:spacing w:line="240" w:lineRule="auto"/>
              <w:rPr>
                <w:rFonts w:ascii="Arial" w:hAnsi="Arial" w:cs="Arial"/>
                <w:sz w:val="16"/>
                <w:szCs w:val="16"/>
              </w:rPr>
            </w:pPr>
            <w:r>
              <w:rPr>
                <w:rFonts w:ascii="Arial" w:hAnsi="Arial" w:cs="Arial"/>
                <w:sz w:val="16"/>
                <w:szCs w:val="16"/>
                <w:u w:val="single"/>
              </w:rPr>
              <w:t>1.5.1.2  Stakeholders and Their Concerns Addressed.</w:t>
            </w:r>
            <w:r>
              <w:rPr>
                <w:rFonts w:ascii="Arial" w:hAnsi="Arial" w:cs="Arial"/>
                <w:sz w:val="16"/>
                <w:szCs w:val="16"/>
              </w:rPr>
              <w:t xml:space="preserve">  Stakeholders and their concerns addressed by this viewpoint include </w:t>
            </w:r>
          </w:p>
          <w:p w14:paraId="0C9015E7"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project managers, who must define work assignments, form teams, and formulate project plans and bud</w:t>
            </w:r>
            <w:r>
              <w:rPr>
                <w:rFonts w:ascii="Arial" w:hAnsi="Arial" w:cs="Arial"/>
                <w:sz w:val="16"/>
                <w:szCs w:val="16"/>
              </w:rPr>
              <w:t>g</w:t>
            </w:r>
            <w:r>
              <w:rPr>
                <w:rFonts w:ascii="Arial" w:hAnsi="Arial" w:cs="Arial"/>
                <w:sz w:val="16"/>
                <w:szCs w:val="16"/>
              </w:rPr>
              <w:t xml:space="preserve">ets and schedules; </w:t>
            </w:r>
          </w:p>
          <w:p w14:paraId="0EA504D4"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COTS specialists, who need to have software elements defined as units of functionality, so they can search the marketplace and perform trade studies to find suitable COTS ca</w:t>
            </w:r>
            <w:r>
              <w:rPr>
                <w:rFonts w:ascii="Arial" w:hAnsi="Arial" w:cs="Arial"/>
                <w:sz w:val="16"/>
                <w:szCs w:val="16"/>
              </w:rPr>
              <w:t>n</w:t>
            </w:r>
            <w:r>
              <w:rPr>
                <w:rFonts w:ascii="Arial" w:hAnsi="Arial" w:cs="Arial"/>
                <w:sz w:val="16"/>
                <w:szCs w:val="16"/>
              </w:rPr>
              <w:t xml:space="preserve">didates; </w:t>
            </w:r>
          </w:p>
          <w:p w14:paraId="6BB6FE8C"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work; </w:t>
            </w:r>
          </w:p>
          <w:p w14:paraId="66503047"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elements; </w:t>
            </w:r>
          </w:p>
          <w:p w14:paraId="2D58F188"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system; </w:t>
            </w:r>
          </w:p>
          <w:p w14:paraId="4836AACC"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elements; </w:t>
            </w:r>
          </w:p>
          <w:p w14:paraId="74433D61"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elements; </w:t>
            </w:r>
          </w:p>
          <w:p w14:paraId="5296BA4F"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architectures; </w:t>
            </w:r>
          </w:p>
          <w:p w14:paraId="7B763D24" w14:textId="77777777"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the customer, who is concerned that projected changes to the system over its lifetime can be made ec</w:t>
            </w:r>
            <w:r>
              <w:rPr>
                <w:rFonts w:ascii="Arial" w:hAnsi="Arial" w:cs="Arial"/>
                <w:sz w:val="16"/>
                <w:szCs w:val="16"/>
              </w:rPr>
              <w:t>o</w:t>
            </w:r>
            <w:r>
              <w:rPr>
                <w:rFonts w:ascii="Arial" w:hAnsi="Arial" w:cs="Arial"/>
                <w:sz w:val="16"/>
                <w:szCs w:val="16"/>
              </w:rPr>
              <w:t>nomically by confining the effects of each change to a small number of elements.</w:t>
            </w:r>
          </w:p>
          <w:p w14:paraId="0214831F" w14:textId="77777777" w:rsidR="009E249B" w:rsidRDefault="009E249B">
            <w:pPr>
              <w:pStyle w:val="List2"/>
              <w:spacing w:line="240" w:lineRule="auto"/>
              <w:rPr>
                <w:rFonts w:ascii="Arial" w:hAnsi="Arial" w:cs="Arial"/>
                <w:sz w:val="16"/>
                <w:szCs w:val="16"/>
              </w:rPr>
            </w:pPr>
            <w:r>
              <w:rPr>
                <w:rFonts w:ascii="Arial" w:hAnsi="Arial" w:cs="Arial"/>
                <w:sz w:val="16"/>
                <w:szCs w:val="16"/>
                <w:u w:val="single"/>
              </w:rPr>
              <w:t>1.5.1.3  Elements,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w:t>
            </w:r>
            <w:r>
              <w:rPr>
                <w:rFonts w:ascii="Arial" w:hAnsi="Arial" w:cs="Arial"/>
                <w:sz w:val="16"/>
                <w:szCs w:val="16"/>
              </w:rPr>
              <w:t>e</w:t>
            </w:r>
            <w:r>
              <w:rPr>
                <w:rFonts w:ascii="Arial" w:hAnsi="Arial" w:cs="Arial"/>
                <w:sz w:val="16"/>
                <w:szCs w:val="16"/>
              </w:rPr>
              <w:t>composable; hence, the relation is “is-part-of.”  Properties of elements include their names, the functionality a</w:t>
            </w:r>
            <w:r>
              <w:rPr>
                <w:rFonts w:ascii="Arial" w:hAnsi="Arial" w:cs="Arial"/>
                <w:sz w:val="16"/>
                <w:szCs w:val="16"/>
              </w:rPr>
              <w:t>s</w:t>
            </w:r>
            <w:r>
              <w:rPr>
                <w:rFonts w:ascii="Arial" w:hAnsi="Arial" w:cs="Arial"/>
                <w:sz w:val="16"/>
                <w:szCs w:val="16"/>
              </w:rPr>
              <w:t>signed to them (including a statement of the quality attributes associated with that functionality), and their sof</w:t>
            </w:r>
            <w:r>
              <w:rPr>
                <w:rFonts w:ascii="Arial" w:hAnsi="Arial" w:cs="Arial"/>
                <w:sz w:val="16"/>
                <w:szCs w:val="16"/>
              </w:rPr>
              <w:t>t</w:t>
            </w:r>
            <w:r>
              <w:rPr>
                <w:rFonts w:ascii="Arial" w:hAnsi="Arial" w:cs="Arial"/>
                <w:sz w:val="16"/>
                <w:szCs w:val="16"/>
              </w:rPr>
              <w:t>ware-to-software interfaces.  The module properties may include requirements allocation, supporting requirements traceability.</w:t>
            </w:r>
          </w:p>
          <w:p w14:paraId="67F6E53F" w14:textId="77777777" w:rsidR="009E249B" w:rsidRDefault="009E249B">
            <w:pPr>
              <w:pStyle w:val="List2"/>
              <w:spacing w:line="240" w:lineRule="auto"/>
              <w:rPr>
                <w:rFonts w:ascii="Arial" w:hAnsi="Arial" w:cs="Arial"/>
                <w:sz w:val="16"/>
                <w:szCs w:val="16"/>
              </w:rPr>
            </w:pPr>
            <w:r>
              <w:rPr>
                <w:rFonts w:ascii="Arial" w:hAnsi="Arial" w:cs="Arial"/>
                <w:sz w:val="16"/>
                <w:szCs w:val="16"/>
                <w:u w:val="single"/>
              </w:rPr>
              <w:t>1.5.1.4  Language(s) to Model/Represent Conforming Views.</w:t>
            </w:r>
            <w:r>
              <w:rPr>
                <w:rFonts w:ascii="Arial" w:hAnsi="Arial" w:cs="Arial"/>
                <w:sz w:val="16"/>
                <w:szCs w:val="16"/>
              </w:rPr>
              <w:t xml:space="preserve">  Views conforming to the module decomposition vie</w:t>
            </w:r>
            <w:r>
              <w:rPr>
                <w:rFonts w:ascii="Arial" w:hAnsi="Arial" w:cs="Arial"/>
                <w:sz w:val="16"/>
                <w:szCs w:val="16"/>
              </w:rPr>
              <w:t>w</w:t>
            </w:r>
            <w:r>
              <w:rPr>
                <w:rFonts w:ascii="Arial" w:hAnsi="Arial" w:cs="Arial"/>
                <w:sz w:val="16"/>
                <w:szCs w:val="16"/>
              </w:rPr>
              <w:t>point may be represented by (a) plain text using indentation or outline form [</w:t>
            </w:r>
            <w:r w:rsidR="00222232">
              <w:rPr>
                <w:rFonts w:ascii="Arial" w:hAnsi="Arial" w:cs="Arial"/>
                <w:sz w:val="16"/>
                <w:szCs w:val="16"/>
              </w:rPr>
              <w:t>Clements 2002</w:t>
            </w:r>
            <w:r>
              <w:rPr>
                <w:rFonts w:ascii="Arial" w:hAnsi="Arial" w:cs="Arial"/>
                <w:sz w:val="16"/>
                <w:szCs w:val="16"/>
              </w:rPr>
              <w:t>]; (b) UML, using subsystems or classes to represent elements and “is part of” or nesting to represent the decomposition rel</w:t>
            </w:r>
            <w:r>
              <w:rPr>
                <w:rFonts w:ascii="Arial" w:hAnsi="Arial" w:cs="Arial"/>
                <w:sz w:val="16"/>
                <w:szCs w:val="16"/>
              </w:rPr>
              <w:t>a</w:t>
            </w:r>
            <w:r>
              <w:rPr>
                <w:rFonts w:ascii="Arial" w:hAnsi="Arial" w:cs="Arial"/>
                <w:sz w:val="16"/>
                <w:szCs w:val="16"/>
              </w:rPr>
              <w:t>tion.</w:t>
            </w:r>
          </w:p>
          <w:p w14:paraId="05C58972" w14:textId="77777777" w:rsidR="009E249B" w:rsidRDefault="009E249B">
            <w:pPr>
              <w:pStyle w:val="List2"/>
              <w:spacing w:line="240" w:lineRule="auto"/>
              <w:rPr>
                <w:rFonts w:ascii="Arial" w:hAnsi="Arial" w:cs="Arial"/>
                <w:sz w:val="16"/>
                <w:szCs w:val="16"/>
              </w:rPr>
            </w:pPr>
            <w:r>
              <w:rPr>
                <w:rFonts w:ascii="Arial" w:hAnsi="Arial" w:cs="Arial"/>
                <w:sz w:val="16"/>
                <w:szCs w:val="16"/>
                <w:u w:val="single"/>
              </w:rPr>
              <w:t xml:space="preserve">1.5.1.5  Applicable Evaluation/Analysis Techniques and Consistency/Completeness Criteria.  </w:t>
            </w:r>
            <w:r>
              <w:rPr>
                <w:rFonts w:ascii="Arial" w:hAnsi="Arial" w:cs="Arial"/>
                <w:sz w:val="16"/>
                <w:szCs w:val="16"/>
              </w:rPr>
              <w:t>Complet</w:t>
            </w:r>
            <w:r>
              <w:rPr>
                <w:rFonts w:ascii="Arial" w:hAnsi="Arial" w:cs="Arial"/>
                <w:sz w:val="16"/>
                <w:szCs w:val="16"/>
              </w:rPr>
              <w:t>e</w:t>
            </w:r>
            <w:r>
              <w:rPr>
                <w:rFonts w:ascii="Arial" w:hAnsi="Arial" w:cs="Arial"/>
                <w:sz w:val="16"/>
                <w:szCs w:val="16"/>
              </w:rPr>
              <w:t>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w:t>
            </w:r>
            <w:r>
              <w:rPr>
                <w:rFonts w:ascii="Arial" w:hAnsi="Arial" w:cs="Arial"/>
                <w:sz w:val="16"/>
                <w:szCs w:val="16"/>
              </w:rPr>
              <w:t>o</w:t>
            </w:r>
            <w:r>
              <w:rPr>
                <w:rFonts w:ascii="Arial" w:hAnsi="Arial" w:cs="Arial"/>
                <w:sz w:val="16"/>
                <w:szCs w:val="16"/>
              </w:rPr>
              <w:t>sition view (if not, the view is not complete); (e) the selection of module aligns with current and proposed procurement decisions. Additional consistency/completeness criteria apply to the specifications of the elements’ interfaces.  Applicable evalu</w:t>
            </w:r>
            <w:r>
              <w:rPr>
                <w:rFonts w:ascii="Arial" w:hAnsi="Arial" w:cs="Arial"/>
                <w:sz w:val="16"/>
                <w:szCs w:val="16"/>
              </w:rPr>
              <w:t>a</w:t>
            </w:r>
            <w:r>
              <w:rPr>
                <w:rFonts w:ascii="Arial" w:hAnsi="Arial" w:cs="Arial"/>
                <w:sz w:val="16"/>
                <w:szCs w:val="16"/>
              </w:rPr>
              <w:t>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w:t>
            </w:r>
            <w:r>
              <w:rPr>
                <w:rFonts w:ascii="Arial" w:hAnsi="Arial" w:cs="Arial"/>
                <w:sz w:val="16"/>
                <w:szCs w:val="16"/>
              </w:rPr>
              <w:t>h</w:t>
            </w:r>
            <w:r>
              <w:rPr>
                <w:rFonts w:ascii="Arial" w:hAnsi="Arial" w:cs="Arial"/>
                <w:sz w:val="16"/>
                <w:szCs w:val="16"/>
              </w:rPr>
              <w:t xml:space="preserve">niques that </w:t>
            </w:r>
            <w:r>
              <w:rPr>
                <w:rFonts w:ascii="Arial" w:hAnsi="Arial" w:cs="Arial"/>
                <w:sz w:val="16"/>
                <w:szCs w:val="16"/>
              </w:rPr>
              <w:lastRenderedPageBreak/>
              <w:t>determine the number and composition of modules for efficient pr</w:t>
            </w:r>
            <w:r>
              <w:rPr>
                <w:rFonts w:ascii="Arial" w:hAnsi="Arial" w:cs="Arial"/>
                <w:sz w:val="16"/>
                <w:szCs w:val="16"/>
              </w:rPr>
              <w:t>o</w:t>
            </w:r>
            <w:r>
              <w:rPr>
                <w:rFonts w:ascii="Arial" w:hAnsi="Arial" w:cs="Arial"/>
                <w:sz w:val="16"/>
                <w:szCs w:val="16"/>
              </w:rPr>
              <w:t>curement.</w:t>
            </w:r>
          </w:p>
          <w:p w14:paraId="06367F95" w14:textId="77777777" w:rsidR="009E249B" w:rsidRDefault="009E249B">
            <w:pPr>
              <w:pStyle w:val="List2"/>
              <w:spacing w:line="240" w:lineRule="auto"/>
              <w:rPr>
                <w:sz w:val="20"/>
              </w:rPr>
            </w:pPr>
            <w:r w:rsidRPr="00B15610">
              <w:rPr>
                <w:rFonts w:ascii="Arial" w:hAnsi="Arial" w:cs="Arial"/>
                <w:sz w:val="16"/>
                <w:szCs w:val="16"/>
                <w:u w:val="single"/>
              </w:rPr>
              <w:t>1.5.1.6  Viewpoint Source.</w:t>
            </w:r>
            <w:r>
              <w:rPr>
                <w:rFonts w:ascii="Arial" w:hAnsi="Arial" w:cs="Arial"/>
                <w:sz w:val="16"/>
                <w:szCs w:val="16"/>
              </w:rPr>
              <w:t xml:space="preserve">   [</w:t>
            </w:r>
            <w:r w:rsidR="00222232">
              <w:rPr>
                <w:rFonts w:ascii="Arial" w:hAnsi="Arial" w:cs="Arial"/>
                <w:sz w:val="16"/>
                <w:szCs w:val="16"/>
              </w:rPr>
              <w:t>Clements 2002</w:t>
            </w:r>
            <w:r>
              <w:rPr>
                <w:rFonts w:ascii="Arial" w:hAnsi="Arial" w:cs="Arial"/>
                <w:sz w:val="16"/>
                <w:szCs w:val="16"/>
              </w:rPr>
              <w:t>, Section 2.1] describes the module decomposition style, which corr</w:t>
            </w:r>
            <w:r>
              <w:rPr>
                <w:rFonts w:ascii="Arial" w:hAnsi="Arial" w:cs="Arial"/>
                <w:sz w:val="16"/>
                <w:szCs w:val="16"/>
              </w:rPr>
              <w:t>e</w:t>
            </w:r>
            <w:r>
              <w:rPr>
                <w:rFonts w:ascii="Arial" w:hAnsi="Arial" w:cs="Arial"/>
                <w:sz w:val="16"/>
                <w:szCs w:val="16"/>
              </w:rPr>
              <w:t>sponds in large measure to this viewpoint.</w:t>
            </w:r>
            <w:r>
              <w:rPr>
                <w:sz w:val="20"/>
              </w:rPr>
              <w:t xml:space="preserve">  </w:t>
            </w:r>
          </w:p>
        </w:tc>
      </w:tr>
    </w:tbl>
    <w:p w14:paraId="07FE47C7" w14:textId="77777777" w:rsidR="009E249B" w:rsidRDefault="009E249B">
      <w:pPr>
        <w:pStyle w:val="Heading4"/>
      </w:pPr>
      <w:bookmarkStart w:id="47" w:name="_Toc64867652"/>
      <w:bookmarkStart w:id="48" w:name="_Toc87146863"/>
      <w:bookmarkStart w:id="49" w:name="_Toc126922696"/>
      <w:r>
        <w:lastRenderedPageBreak/>
        <w:t>Abstract</w:t>
      </w:r>
      <w:bookmarkEnd w:id="47"/>
      <w:bookmarkEnd w:id="48"/>
      <w:bookmarkEnd w:id="49"/>
    </w:p>
    <w:p w14:paraId="41144A7A" w14:textId="77777777" w:rsidR="009E249B" w:rsidRDefault="009E249B">
      <w:pPr>
        <w:pStyle w:val="Heading4"/>
      </w:pPr>
      <w:bookmarkStart w:id="50" w:name="_Toc64867653"/>
      <w:bookmarkStart w:id="51" w:name="_Toc87146864"/>
      <w:bookmarkStart w:id="52" w:name="_Toc126922697"/>
      <w:r>
        <w:t>Stakeholders and Their Concerns Addressed</w:t>
      </w:r>
      <w:bookmarkEnd w:id="50"/>
      <w:bookmarkEnd w:id="51"/>
      <w:bookmarkEnd w:id="52"/>
    </w:p>
    <w:p w14:paraId="4279F21A" w14:textId="77777777" w:rsidR="009E249B" w:rsidRDefault="009E249B">
      <w:pPr>
        <w:pStyle w:val="Heading4"/>
      </w:pPr>
      <w:bookmarkStart w:id="53" w:name="_Toc64867654"/>
      <w:bookmarkStart w:id="54" w:name="_Toc87146865"/>
      <w:bookmarkStart w:id="55" w:name="_Toc126922698"/>
      <w:r>
        <w:t>Elements, Relations, Properties, and Constraints</w:t>
      </w:r>
      <w:bookmarkEnd w:id="53"/>
      <w:bookmarkEnd w:id="54"/>
      <w:bookmarkEnd w:id="55"/>
    </w:p>
    <w:p w14:paraId="5B49A9BC" w14:textId="77777777" w:rsidR="009E249B" w:rsidRDefault="009E249B">
      <w:pPr>
        <w:pStyle w:val="Heading4"/>
      </w:pPr>
      <w:bookmarkStart w:id="56" w:name="_Toc64867655"/>
      <w:bookmarkStart w:id="57" w:name="_Toc87146866"/>
      <w:bookmarkStart w:id="58" w:name="_Toc126922699"/>
      <w:r>
        <w:t>Language(s) to Model/Represent Conforming Views</w:t>
      </w:r>
      <w:bookmarkEnd w:id="56"/>
      <w:bookmarkEnd w:id="57"/>
      <w:bookmarkEnd w:id="58"/>
    </w:p>
    <w:p w14:paraId="3401666B" w14:textId="77777777" w:rsidR="009E249B" w:rsidRDefault="009E249B">
      <w:pPr>
        <w:pStyle w:val="Heading4"/>
      </w:pPr>
      <w:bookmarkStart w:id="59" w:name="_Toc64867656"/>
      <w:bookmarkStart w:id="60" w:name="_Toc87146867"/>
      <w:bookmarkStart w:id="61" w:name="_Toc126922700"/>
      <w:r>
        <w:t>Applicable Evaluation/Analysis Techniques and Consistency/Completeness Crit</w:t>
      </w:r>
      <w:r>
        <w:t>e</w:t>
      </w:r>
      <w:r>
        <w:t>ria</w:t>
      </w:r>
      <w:bookmarkEnd w:id="59"/>
      <w:bookmarkEnd w:id="60"/>
      <w:bookmarkEnd w:id="61"/>
    </w:p>
    <w:p w14:paraId="34C2D789" w14:textId="77777777" w:rsidR="009E249B" w:rsidRDefault="009E249B" w:rsidP="005E02CF">
      <w:pPr>
        <w:pStyle w:val="Heading4"/>
      </w:pPr>
      <w:bookmarkStart w:id="62" w:name="_Toc64867657"/>
      <w:bookmarkStart w:id="63" w:name="_Toc87146868"/>
      <w:bookmarkStart w:id="64" w:name="_Toc126922701"/>
      <w:r>
        <w:t>Viewpoint Source</w:t>
      </w:r>
      <w:bookmarkEnd w:id="62"/>
      <w:bookmarkEnd w:id="63"/>
      <w:bookmarkEnd w:id="64"/>
    </w:p>
    <w:p w14:paraId="31D3733E" w14:textId="77777777" w:rsidR="009E249B" w:rsidRDefault="009E249B">
      <w:pPr>
        <w:pStyle w:val="Heading2"/>
      </w:pPr>
      <w:bookmarkStart w:id="65" w:name="_Toc64867658"/>
      <w:bookmarkStart w:id="66" w:name="_Toc87146869"/>
      <w:bookmarkStart w:id="67" w:name="_Ref126907183"/>
      <w:bookmarkStart w:id="68" w:name="_Ref126907196"/>
      <w:bookmarkStart w:id="69" w:name="_Toc126922702"/>
      <w:r>
        <w:t>How a View is Documented</w:t>
      </w:r>
      <w:bookmarkEnd w:id="65"/>
      <w:bookmarkEnd w:id="66"/>
      <w:bookmarkEnd w:id="67"/>
      <w:bookmarkEnd w:id="68"/>
      <w:bookmarkEnd w:id="6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79038ADD"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7F8EE83" w14:textId="77777777"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14:paraId="43E2DB07" w14:textId="77777777" w:rsidR="009E249B" w:rsidRDefault="005E02CF">
            <w:pPr>
              <w:pStyle w:val="z-table-instructions"/>
            </w:pPr>
            <w:r>
              <w:t>If you choose to document all information in a view in a single presentation, then you will not need view packets.  In that case, the template is as follows:</w:t>
            </w:r>
          </w:p>
          <w:p w14:paraId="70F9614C" w14:textId="77777777" w:rsidR="005E02CF" w:rsidRDefault="005E02CF" w:rsidP="009A0CBA">
            <w:pPr>
              <w:pStyle w:val="z-table-instructions"/>
              <w:numPr>
                <w:ilvl w:val="0"/>
                <w:numId w:val="14"/>
              </w:numPr>
            </w:pPr>
            <w:r>
              <w:t>Section 3.i: Name of view</w:t>
            </w:r>
          </w:p>
          <w:p w14:paraId="2A16A4EF" w14:textId="77777777" w:rsidR="005E02CF" w:rsidRDefault="005E02CF" w:rsidP="009A0CBA">
            <w:pPr>
              <w:pStyle w:val="z-table-instructions"/>
              <w:numPr>
                <w:ilvl w:val="0"/>
                <w:numId w:val="14"/>
              </w:numPr>
            </w:pPr>
            <w:r>
              <w:t>Section 3.i.1: View description</w:t>
            </w:r>
          </w:p>
          <w:p w14:paraId="41C23646" w14:textId="77777777"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w:t>
            </w:r>
            <w:r>
              <w:t>a</w:t>
            </w:r>
            <w:r>
              <w:t>tion.</w:t>
            </w:r>
          </w:p>
          <w:p w14:paraId="52A8DFEA" w14:textId="77777777"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33A2EE99" w14:textId="77777777" w:rsidR="005E02CF" w:rsidRDefault="005E02CF" w:rsidP="009A0CBA">
            <w:pPr>
              <w:pStyle w:val="z-table-instructions"/>
              <w:numPr>
                <w:ilvl w:val="0"/>
                <w:numId w:val="14"/>
              </w:numPr>
            </w:pPr>
            <w:r>
              <w:t>Section 3.i.4: Context diagram. This section provides a context diagram showing the context of the part of the system represented by this view packet. It also designates the view packet’s scope with a distinguished symbol, and shows interactions with external entities in the v</w:t>
            </w:r>
            <w:r>
              <w:t>o</w:t>
            </w:r>
            <w:r>
              <w:t>cabulary of the view.</w:t>
            </w:r>
          </w:p>
          <w:p w14:paraId="0CA82E37" w14:textId="77777777" w:rsidR="005E02CF" w:rsidRDefault="005E02CF" w:rsidP="009A0CBA">
            <w:pPr>
              <w:pStyle w:val="z-table-instructions"/>
              <w:numPr>
                <w:ilvl w:val="0"/>
                <w:numId w:val="14"/>
              </w:numPr>
            </w:pPr>
            <w:r>
              <w:t>Section 3.i.5: Variability mechanisms.   This section describes any variabilities that are available in the portion of the system shown in the view packet, along with how and when those mechanisms may be e</w:t>
            </w:r>
            <w:r>
              <w:t>x</w:t>
            </w:r>
            <w:r>
              <w:t>ercised.</w:t>
            </w:r>
          </w:p>
          <w:p w14:paraId="2B01A429" w14:textId="77777777"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14:paraId="17F3358D" w14:textId="77777777" w:rsidR="009E249B" w:rsidRDefault="009E249B">
      <w:pPr>
        <w:pStyle w:val="Body"/>
      </w:pPr>
      <w:r>
        <w:t>Section 3 of this SAD contains one view for each viewpoint listed in Section 1.5.  Each view is documented as a set of view packets.  A view packet is the smallest bundle of architectural doc</w:t>
      </w:r>
      <w:r>
        <w:t>u</w:t>
      </w:r>
      <w:r>
        <w:t>mentation that might be given to an individual stakeholder.</w:t>
      </w:r>
    </w:p>
    <w:p w14:paraId="685A2009" w14:textId="77777777" w:rsidR="009E249B" w:rsidRDefault="009E249B">
      <w:pPr>
        <w:pStyle w:val="Body"/>
      </w:pPr>
      <w:r>
        <w:lastRenderedPageBreak/>
        <w:t xml:space="preserve">Each view is documented as follows, where the letter </w:t>
      </w:r>
      <w:r>
        <w:rPr>
          <w:i/>
        </w:rPr>
        <w:t>i</w:t>
      </w:r>
      <w:r>
        <w:t xml:space="preserve"> stands for the nu</w:t>
      </w:r>
      <w:r>
        <w:t>m</w:t>
      </w:r>
      <w:r>
        <w:t>ber of the view:  1, 2, etc.:</w:t>
      </w:r>
    </w:p>
    <w:p w14:paraId="648BF3DA" w14:textId="77777777" w:rsidR="009E249B" w:rsidRDefault="009E249B">
      <w:pPr>
        <w:pStyle w:val="ListBulleted1"/>
        <w:rPr>
          <w:u w:val="single"/>
        </w:rPr>
      </w:pPr>
      <w:r>
        <w:rPr>
          <w:u w:val="single"/>
        </w:rPr>
        <w:t>Section 3.i:  Name of view.</w:t>
      </w:r>
    </w:p>
    <w:p w14:paraId="6816D254" w14:textId="77777777" w:rsidR="009E249B" w:rsidRDefault="009E249B">
      <w:pPr>
        <w:pStyle w:val="ListBulleted1"/>
      </w:pPr>
      <w:r>
        <w:rPr>
          <w:u w:val="single"/>
        </w:rPr>
        <w:t>Section 3.i.1: View description.</w:t>
      </w:r>
      <w:r>
        <w:t xml:space="preserve">  This section describes the purpose and contents of the view. It should refer to (and match) the viewpoint description in Section 1.5 to which this view conforms.</w:t>
      </w:r>
    </w:p>
    <w:p w14:paraId="4E8FBC14" w14:textId="77777777" w:rsidR="009E249B" w:rsidRDefault="009E249B">
      <w:pPr>
        <w:pStyle w:val="ListBulleted1"/>
      </w:pPr>
      <w:r>
        <w:rPr>
          <w:u w:val="single"/>
        </w:rPr>
        <w:t>Section 3.i.2: View packet overview.</w:t>
      </w:r>
      <w:r>
        <w:t xml:space="preserve">  This section shows the set of view packets in this view, and provides rationale that explains why the chosen set is co</w:t>
      </w:r>
      <w:r>
        <w:t>m</w:t>
      </w:r>
      <w:r>
        <w:t>plete and non-duplicative.  The set of view packets may be listed textually, or shown graphically in terms of how they partition the entire architecture being shown</w:t>
      </w:r>
      <w:r w:rsidR="009A0CBA">
        <w:t xml:space="preserve"> in the view</w:t>
      </w:r>
      <w:r>
        <w:t>.</w:t>
      </w:r>
    </w:p>
    <w:p w14:paraId="7B2F23C1" w14:textId="77777777" w:rsidR="009E249B" w:rsidRDefault="009E249B">
      <w:pPr>
        <w:pStyle w:val="ListBulleted1"/>
      </w:pPr>
      <w:r>
        <w:rPr>
          <w:u w:val="single"/>
        </w:rPr>
        <w:t>Section 3.i.3: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w:t>
      </w:r>
      <w:r>
        <w:t>p</w:t>
      </w:r>
      <w:r>
        <w:t>plies to this view.</w:t>
      </w:r>
    </w:p>
    <w:p w14:paraId="5A7B90CF" w14:textId="77777777" w:rsidR="009E249B" w:rsidRDefault="009E249B">
      <w:pPr>
        <w:pStyle w:val="ListBulleted1"/>
        <w:rPr>
          <w:u w:val="single"/>
        </w:rPr>
      </w:pPr>
      <w:r>
        <w:rPr>
          <w:u w:val="single"/>
        </w:rPr>
        <w:t>Section 3.i.4: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516F2C0A" w14:textId="77777777" w:rsidR="009E249B" w:rsidRDefault="009E249B">
      <w:pPr>
        <w:pStyle w:val="ListBulleted1"/>
        <w:rPr>
          <w:u w:val="single"/>
        </w:rPr>
      </w:pPr>
      <w:r>
        <w:rPr>
          <w:u w:val="single"/>
        </w:rPr>
        <w:t>Section 3.i.5: View packets.</w:t>
      </w:r>
      <w:r>
        <w:t xml:space="preserve">  This section presents all of the view packets given for this view.  Each view packet is described using the following outline, where the letter </w:t>
      </w:r>
      <w:r>
        <w:rPr>
          <w:i/>
        </w:rPr>
        <w:t>j</w:t>
      </w:r>
      <w:r>
        <w:t xml:space="preserve"> stands for the number of the view packet being described: 1, 2, etc.</w:t>
      </w:r>
    </w:p>
    <w:p w14:paraId="30F9697B" w14:textId="77777777" w:rsidR="009E249B" w:rsidRDefault="009E249B">
      <w:pPr>
        <w:pStyle w:val="ListBulleted2"/>
        <w:rPr>
          <w:u w:val="single"/>
        </w:rPr>
      </w:pPr>
      <w:r>
        <w:rPr>
          <w:u w:val="single"/>
        </w:rPr>
        <w:t>Section 3.i.5.j: View packet #j.</w:t>
      </w:r>
    </w:p>
    <w:p w14:paraId="6B505219" w14:textId="77777777" w:rsidR="009E249B" w:rsidRDefault="009E249B">
      <w:pPr>
        <w:pStyle w:val="ListBulleted2"/>
      </w:pPr>
      <w:r>
        <w:rPr>
          <w:u w:val="single"/>
        </w:rPr>
        <w:t>Section 3.i.5.j.1: Primary presentation.</w:t>
      </w:r>
      <w:r>
        <w:t xml:space="preserve">  This section presents the elements and the rel</w:t>
      </w:r>
      <w:r>
        <w:t>a</w:t>
      </w:r>
      <w:r>
        <w:t>tions among them that populate this view packet, using an appropriate language, la</w:t>
      </w:r>
      <w:r>
        <w:t>n</w:t>
      </w:r>
      <w:r>
        <w:t>guages, notation, or tool-based represent</w:t>
      </w:r>
      <w:r>
        <w:t>a</w:t>
      </w:r>
      <w:r>
        <w:t>tion.</w:t>
      </w:r>
    </w:p>
    <w:p w14:paraId="036A6EB0" w14:textId="77777777" w:rsidR="009E249B" w:rsidRDefault="009E249B">
      <w:pPr>
        <w:pStyle w:val="ListBulleted2"/>
      </w:pPr>
      <w:r>
        <w:rPr>
          <w:u w:val="single"/>
        </w:rPr>
        <w:t>Section 3.i.5.j.2: Element catalog.</w:t>
      </w:r>
      <w:r>
        <w:t xml:space="preserve">  Whereas the primary presentation shows the important elements and relations of the view packet, this section provides additional information needed to complete the archite</w:t>
      </w:r>
      <w:r>
        <w:t>c</w:t>
      </w:r>
      <w:r>
        <w:t>tural picture.   It consists of the following subsections:</w:t>
      </w:r>
    </w:p>
    <w:p w14:paraId="2525151B" w14:textId="77777777" w:rsidR="009E249B" w:rsidRDefault="009E249B">
      <w:pPr>
        <w:pStyle w:val="ListBulleted2"/>
        <w:tabs>
          <w:tab w:val="clear" w:pos="360"/>
          <w:tab w:val="num" w:pos="720"/>
        </w:tabs>
        <w:ind w:left="1080"/>
      </w:pPr>
      <w:r>
        <w:rPr>
          <w:u w:val="single"/>
        </w:rPr>
        <w:t>Section 3.i.5.j.2.1:  Elements.</w:t>
      </w:r>
      <w:r>
        <w:rPr>
          <w:i/>
        </w:rPr>
        <w:t xml:space="preserve">  </w:t>
      </w:r>
      <w:r>
        <w:t>This section describes each element shown in the pr</w:t>
      </w:r>
      <w:r>
        <w:t>i</w:t>
      </w:r>
      <w:r>
        <w:t>mary presentation, details its responsibilities of each el</w:t>
      </w:r>
      <w:r>
        <w:t>e</w:t>
      </w:r>
      <w:r>
        <w:t xml:space="preserve">ment, and specifies values of the elements’ relevant </w:t>
      </w:r>
      <w:r>
        <w:rPr>
          <w:i/>
        </w:rPr>
        <w:t>properties</w:t>
      </w:r>
      <w:r>
        <w:t>, which are defined in the viewpoint to which this view co</w:t>
      </w:r>
      <w:r>
        <w:t>n</w:t>
      </w:r>
      <w:r>
        <w:t>forms.</w:t>
      </w:r>
    </w:p>
    <w:p w14:paraId="1AA76502" w14:textId="77777777" w:rsidR="009E249B" w:rsidRDefault="009E249B">
      <w:pPr>
        <w:pStyle w:val="ListBulleted2"/>
        <w:tabs>
          <w:tab w:val="clear" w:pos="360"/>
          <w:tab w:val="num" w:pos="720"/>
        </w:tabs>
        <w:ind w:left="1080"/>
      </w:pPr>
      <w:r>
        <w:rPr>
          <w:u w:val="single"/>
        </w:rPr>
        <w:t>Section 3.i.5.j.2.2:  Relations.</w:t>
      </w:r>
      <w:r>
        <w:rPr>
          <w:i/>
        </w:rPr>
        <w:t xml:space="preserve">  </w:t>
      </w:r>
      <w:r>
        <w:t>This section describes any additional relations among elements shown in the primary presentation, or specializations or restrictions on the relations shown in the primary pre</w:t>
      </w:r>
      <w:r>
        <w:t>s</w:t>
      </w:r>
      <w:r>
        <w:t>entation.</w:t>
      </w:r>
    </w:p>
    <w:p w14:paraId="22DABA0C" w14:textId="77777777" w:rsidR="009E249B" w:rsidRDefault="009E249B">
      <w:pPr>
        <w:pStyle w:val="ListBulleted2"/>
        <w:tabs>
          <w:tab w:val="clear" w:pos="360"/>
          <w:tab w:val="num" w:pos="720"/>
        </w:tabs>
        <w:ind w:left="1080"/>
      </w:pPr>
      <w:r>
        <w:rPr>
          <w:u w:val="single"/>
        </w:rPr>
        <w:t>Section 3.i.5.j.2.3:  Interfaces.</w:t>
      </w:r>
      <w:r>
        <w:rPr>
          <w:i/>
        </w:rPr>
        <w:t xml:space="preserve">  </w:t>
      </w:r>
      <w:r>
        <w:t>This section specifies the software interfaces to any elements shown in the primary presentation that must be visible to other elements.</w:t>
      </w:r>
    </w:p>
    <w:p w14:paraId="3C201A4D" w14:textId="77777777" w:rsidR="009E249B" w:rsidRDefault="009E249B">
      <w:pPr>
        <w:pStyle w:val="ListBulleted2"/>
        <w:tabs>
          <w:tab w:val="clear" w:pos="360"/>
          <w:tab w:val="num" w:pos="720"/>
        </w:tabs>
        <w:ind w:left="1080"/>
      </w:pPr>
      <w:r>
        <w:rPr>
          <w:u w:val="single"/>
        </w:rPr>
        <w:t>Section 3.i.5.j.2.4: Behavior.</w:t>
      </w:r>
      <w:r>
        <w:t xml:space="preserve">  This section specifies any significant behavior of el</w:t>
      </w:r>
      <w:r>
        <w:t>e</w:t>
      </w:r>
      <w:r>
        <w:t>ments or groups of interacting elements shown in the primary present</w:t>
      </w:r>
      <w:r>
        <w:t>a</w:t>
      </w:r>
      <w:r>
        <w:t>tion.</w:t>
      </w:r>
    </w:p>
    <w:p w14:paraId="369DE1CD" w14:textId="77777777" w:rsidR="009E249B" w:rsidRDefault="009E249B">
      <w:pPr>
        <w:pStyle w:val="ListBulleted2"/>
        <w:tabs>
          <w:tab w:val="clear" w:pos="360"/>
          <w:tab w:val="num" w:pos="720"/>
        </w:tabs>
        <w:ind w:left="1080"/>
      </w:pPr>
      <w:r>
        <w:rPr>
          <w:u w:val="single"/>
        </w:rPr>
        <w:t>Section 3.i.5.j.2.5: Constraints:</w:t>
      </w:r>
      <w:r>
        <w:t xml:space="preserve">  This section lists any constraints on elements or rel</w:t>
      </w:r>
      <w:r>
        <w:t>a</w:t>
      </w:r>
      <w:r>
        <w:t>tions not otherwise d</w:t>
      </w:r>
      <w:r>
        <w:t>e</w:t>
      </w:r>
      <w:r>
        <w:t>scribed.</w:t>
      </w:r>
    </w:p>
    <w:p w14:paraId="61EC498A" w14:textId="77777777" w:rsidR="009E249B" w:rsidRDefault="009E249B">
      <w:pPr>
        <w:pStyle w:val="ListBulleted2"/>
        <w:rPr>
          <w:u w:val="single"/>
        </w:rPr>
      </w:pPr>
      <w:r>
        <w:rPr>
          <w:u w:val="single"/>
        </w:rPr>
        <w:t>Section 3.i.5.j.3: Context diagram.</w:t>
      </w:r>
      <w:r>
        <w:t xml:space="preserve"> This section provides a context diagram showing the context of the part of the system represented by this view packet. It also designates the </w:t>
      </w:r>
      <w:r>
        <w:lastRenderedPageBreak/>
        <w:t>view packet’s scope with a distinguished symbol, and shows interactions with external entities in the v</w:t>
      </w:r>
      <w:r>
        <w:t>o</w:t>
      </w:r>
      <w:r>
        <w:t>cabulary of the view.</w:t>
      </w:r>
    </w:p>
    <w:p w14:paraId="40CE2BB1" w14:textId="77777777" w:rsidR="009E249B" w:rsidRDefault="009E249B">
      <w:pPr>
        <w:pStyle w:val="ListBulleted2"/>
        <w:rPr>
          <w:u w:val="single"/>
        </w:rPr>
      </w:pPr>
      <w:r>
        <w:rPr>
          <w:u w:val="single"/>
        </w:rPr>
        <w:t>Section 3.i.5.j.4: Variability mechanisms.</w:t>
      </w:r>
      <w:r>
        <w:t xml:space="preserve">   This section describes any variabilities that are available in the po</w:t>
      </w:r>
      <w:r>
        <w:t>r</w:t>
      </w:r>
      <w:r>
        <w:t>tion of the system shown in the view packet, along with how and when those mechanisms may be e</w:t>
      </w:r>
      <w:r>
        <w:t>x</w:t>
      </w:r>
      <w:r>
        <w:t>ercised.</w:t>
      </w:r>
    </w:p>
    <w:p w14:paraId="406F091B" w14:textId="77777777" w:rsidR="009E249B" w:rsidRDefault="009E249B">
      <w:pPr>
        <w:pStyle w:val="ListBulleted2"/>
        <w:rPr>
          <w:u w:val="single"/>
        </w:rPr>
      </w:pPr>
      <w:r>
        <w:rPr>
          <w:u w:val="single"/>
        </w:rPr>
        <w:t>Section 3.i.5.j.5: Architecture background.</w:t>
      </w:r>
      <w:r>
        <w:t xml:space="preserve">  This section provides rationale for any si</w:t>
      </w:r>
      <w:r>
        <w:t>g</w:t>
      </w:r>
      <w:r>
        <w:t>nificant d</w:t>
      </w:r>
      <w:r>
        <w:t>e</w:t>
      </w:r>
      <w:r>
        <w:t>sign decisions whose scope is limited to this view packet.</w:t>
      </w:r>
    </w:p>
    <w:p w14:paraId="7EBD288C" w14:textId="77777777" w:rsidR="009E249B" w:rsidRDefault="009E249B">
      <w:pPr>
        <w:pStyle w:val="ListBulleted2"/>
        <w:rPr>
          <w:u w:val="single"/>
        </w:rPr>
      </w:pPr>
      <w:r>
        <w:rPr>
          <w:u w:val="single"/>
        </w:rPr>
        <w:t>Section 3.i.5.j.6: Relation to other view packets.</w:t>
      </w:r>
      <w:r>
        <w:t xml:space="preserve">  This section provides references for r</w:t>
      </w:r>
      <w:r>
        <w:t>e</w:t>
      </w:r>
      <w:r>
        <w:t>lated view packets, including the parent, children, and siblings of this view packet. R</w:t>
      </w:r>
      <w:r>
        <w:t>e</w:t>
      </w:r>
      <w:r>
        <w:t>lated view packets may be in the same view or in different views.</w:t>
      </w:r>
    </w:p>
    <w:p w14:paraId="39C97799" w14:textId="77777777" w:rsidR="009E249B" w:rsidRDefault="009E249B">
      <w:pPr>
        <w:pStyle w:val="Heading2"/>
      </w:pPr>
      <w:bookmarkStart w:id="70" w:name="_Toc64867659"/>
      <w:bookmarkStart w:id="71" w:name="_Toc87146870"/>
      <w:bookmarkStart w:id="72" w:name="_Toc126922703"/>
      <w:r>
        <w:t>Relationship to Other SADs</w:t>
      </w:r>
      <w:bookmarkEnd w:id="70"/>
      <w:bookmarkEnd w:id="71"/>
      <w:bookmarkEnd w:id="7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0FA22FAD"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0FE026D" w14:textId="77777777"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SADs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14:paraId="2BAFBAE8" w14:textId="77777777" w:rsidR="009E249B" w:rsidRDefault="002D4859">
            <w:pPr>
              <w:pStyle w:val="z-table-instructions"/>
            </w:pPr>
            <w:r>
              <w:t>If none, say “Not applicable.”</w:t>
            </w:r>
            <w:r w:rsidR="009E249B">
              <w:t xml:space="preserve"> </w:t>
            </w:r>
          </w:p>
        </w:tc>
      </w:tr>
    </w:tbl>
    <w:p w14:paraId="5C0BB336" w14:textId="77777777" w:rsidR="009E249B" w:rsidRDefault="009E249B">
      <w:pPr>
        <w:pStyle w:val="Body"/>
      </w:pPr>
    </w:p>
    <w:p w14:paraId="47E6F905" w14:textId="77777777" w:rsidR="009E249B" w:rsidRDefault="009E249B">
      <w:pPr>
        <w:pStyle w:val="Heading2"/>
      </w:pPr>
      <w:bookmarkStart w:id="73" w:name="_Toc64867660"/>
      <w:bookmarkStart w:id="74" w:name="_Toc87146871"/>
      <w:bookmarkStart w:id="75" w:name="_Toc126922704"/>
      <w:r>
        <w:t>Process for Updating this SAD</w:t>
      </w:r>
      <w:bookmarkEnd w:id="73"/>
      <w:bookmarkEnd w:id="74"/>
      <w:bookmarkEnd w:id="7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32F88BDB"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2EC013F" w14:textId="77777777"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w:t>
            </w:r>
            <w:r>
              <w:t>i</w:t>
            </w:r>
            <w:r>
              <w:t>tion.</w:t>
            </w:r>
          </w:p>
        </w:tc>
      </w:tr>
    </w:tbl>
    <w:p w14:paraId="041A0C5C" w14:textId="77777777" w:rsidR="009E249B" w:rsidRDefault="009E249B">
      <w:pPr>
        <w:pStyle w:val="Body"/>
      </w:pPr>
    </w:p>
    <w:p w14:paraId="7658C796" w14:textId="77777777" w:rsidR="009E249B" w:rsidRDefault="009E249B">
      <w:pPr>
        <w:pStyle w:val="Heading1"/>
      </w:pPr>
      <w:bookmarkStart w:id="76" w:name="_Toc64867661"/>
      <w:bookmarkStart w:id="77" w:name="_Toc87146872"/>
      <w:bookmarkStart w:id="78" w:name="_Ref126913405"/>
      <w:bookmarkStart w:id="79" w:name="_Toc126922705"/>
      <w:r>
        <w:lastRenderedPageBreak/>
        <w:t>Architecture Background</w:t>
      </w:r>
      <w:bookmarkEnd w:id="76"/>
      <w:bookmarkEnd w:id="77"/>
      <w:bookmarkEnd w:id="78"/>
      <w:bookmarkEnd w:id="79"/>
    </w:p>
    <w:p w14:paraId="46EDBF1A" w14:textId="77777777" w:rsidR="009E249B" w:rsidRDefault="009E249B">
      <w:pPr>
        <w:pStyle w:val="Heading2"/>
      </w:pPr>
      <w:bookmarkStart w:id="80" w:name="_Toc64867662"/>
      <w:bookmarkStart w:id="81" w:name="_Toc87146873"/>
      <w:bookmarkStart w:id="82" w:name="_Toc126922706"/>
      <w:r>
        <w:t>Problem Background</w:t>
      </w:r>
      <w:bookmarkEnd w:id="80"/>
      <w:bookmarkEnd w:id="81"/>
      <w:bookmarkEnd w:id="8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2315A920"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9C91ACB" w14:textId="77777777" w:rsidR="009E249B" w:rsidRDefault="009E249B">
            <w:pPr>
              <w:pStyle w:val="z-table-instructions"/>
              <w:rPr>
                <w:color w:val="auto"/>
              </w:rPr>
            </w:pPr>
            <w:r>
              <w:rPr>
                <w:b/>
                <w:bCs/>
              </w:rPr>
              <w:t>CONTENTS OF THIS SECTION</w:t>
            </w:r>
            <w:r>
              <w:t xml:space="preserve">: The sub-parts of Section 2.1 explain the constraints that provided the significant influence over the architecture. </w:t>
            </w:r>
          </w:p>
        </w:tc>
      </w:tr>
    </w:tbl>
    <w:p w14:paraId="11060021" w14:textId="77777777" w:rsidR="009E249B" w:rsidRDefault="009E249B">
      <w:pPr>
        <w:pStyle w:val="Body"/>
      </w:pPr>
    </w:p>
    <w:p w14:paraId="2E3F9AC0" w14:textId="77777777" w:rsidR="009E249B" w:rsidRDefault="009E249B">
      <w:pPr>
        <w:pStyle w:val="Heading3"/>
      </w:pPr>
      <w:bookmarkStart w:id="83" w:name="_Toc64867663"/>
      <w:bookmarkStart w:id="84" w:name="_Toc87146874"/>
      <w:bookmarkStart w:id="85" w:name="_Toc126922707"/>
      <w:r>
        <w:t>System Overview</w:t>
      </w:r>
      <w:bookmarkEnd w:id="83"/>
      <w:bookmarkEnd w:id="84"/>
      <w:bookmarkEnd w:id="8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506A2BF1"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9208A65" w14:textId="77777777" w:rsidR="009E249B" w:rsidRDefault="009E249B">
            <w:pPr>
              <w:pStyle w:val="z-table-instructions"/>
              <w:rPr>
                <w:color w:val="auto"/>
              </w:rPr>
            </w:pPr>
            <w:r>
              <w:rPr>
                <w:b/>
                <w:bCs/>
              </w:rPr>
              <w:t>CONTENTS OF THIS SECTION</w:t>
            </w:r>
            <w:r>
              <w:t>: This section describes the general function and purpose for the system or subsystem whose architecture is d</w:t>
            </w:r>
            <w:r>
              <w:t>e</w:t>
            </w:r>
            <w:r>
              <w:t xml:space="preserve">scribed in this SAD. </w:t>
            </w:r>
          </w:p>
        </w:tc>
      </w:tr>
    </w:tbl>
    <w:p w14:paraId="1424A1EF" w14:textId="77777777" w:rsidR="009E249B" w:rsidRDefault="009E249B">
      <w:pPr>
        <w:pStyle w:val="Body"/>
      </w:pPr>
    </w:p>
    <w:p w14:paraId="5C64F815" w14:textId="77777777" w:rsidR="009E249B" w:rsidRDefault="009E249B">
      <w:pPr>
        <w:pStyle w:val="Heading3"/>
      </w:pPr>
      <w:bookmarkStart w:id="86" w:name="_Toc64867664"/>
      <w:bookmarkStart w:id="87" w:name="_Toc87146875"/>
      <w:bookmarkStart w:id="88" w:name="_Toc126922708"/>
      <w:r>
        <w:t>Goals and Context</w:t>
      </w:r>
      <w:bookmarkEnd w:id="86"/>
      <w:bookmarkEnd w:id="87"/>
      <w:bookmarkEnd w:id="8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70B68AC7"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88E288E" w14:textId="77777777" w:rsidR="009E249B" w:rsidRDefault="009E249B">
            <w:pPr>
              <w:pStyle w:val="z-table-instructions"/>
              <w:rPr>
                <w:color w:val="auto"/>
              </w:rPr>
            </w:pPr>
            <w:r>
              <w:rPr>
                <w:b/>
                <w:bCs/>
              </w:rPr>
              <w:t>CONTENTS OF THIS SECTION</w:t>
            </w:r>
            <w:r>
              <w:t>: This section describes the goals and major contextual factors for the software architecture. The section includes a descri</w:t>
            </w:r>
            <w:r>
              <w:t>p</w:t>
            </w:r>
            <w:r>
              <w:t xml:space="preserve">tion of the role software architecture plays in the life cycle, the relationship to system engineering results and artifacts, and any other relevant factors. </w:t>
            </w:r>
          </w:p>
        </w:tc>
      </w:tr>
    </w:tbl>
    <w:p w14:paraId="25F6E12A" w14:textId="77777777" w:rsidR="009E249B" w:rsidRDefault="009E249B">
      <w:pPr>
        <w:pStyle w:val="Body"/>
      </w:pPr>
    </w:p>
    <w:p w14:paraId="0B28DF41" w14:textId="77777777" w:rsidR="009E249B" w:rsidRDefault="009E249B">
      <w:pPr>
        <w:pStyle w:val="Heading3"/>
      </w:pPr>
      <w:bookmarkStart w:id="89" w:name="_Toc64867665"/>
      <w:bookmarkStart w:id="90" w:name="_Toc87146876"/>
      <w:bookmarkStart w:id="91" w:name="_Toc126922709"/>
      <w:r>
        <w:t>Significant Driving Requirements</w:t>
      </w:r>
      <w:bookmarkEnd w:id="89"/>
      <w:bookmarkEnd w:id="90"/>
      <w:bookmarkEnd w:id="9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170DCFA9"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A096FAB" w14:textId="77777777" w:rsidR="009E249B" w:rsidRDefault="009E249B">
            <w:pPr>
              <w:pStyle w:val="z-table-instructions"/>
              <w:rPr>
                <w:color w:val="auto"/>
              </w:rPr>
            </w:pPr>
            <w:r>
              <w:rPr>
                <w:b/>
                <w:bCs/>
              </w:rPr>
              <w:t>CONTENTS OF THIS SECTION</w:t>
            </w:r>
            <w:r>
              <w:t>: This section describes behavioral and quality attribute requir</w:t>
            </w:r>
            <w:r>
              <w:t>e</w:t>
            </w:r>
            <w:r>
              <w:t>ments (original or derived) that shaped the software architecture. Included are any scenarios that e</w:t>
            </w:r>
            <w:r>
              <w:t>x</w:t>
            </w:r>
            <w:r>
              <w:t>press driving behavioral and quality attribute goals, such as those crafted during a Quality Attribute Workshop (QAW) [Barbacci 2003] or software architecture evaluation using the Architecture Tradeoff Analysis Method</w:t>
            </w:r>
            <w:r>
              <w:rPr>
                <w:rStyle w:val="FootnoteReference"/>
              </w:rPr>
              <w:footnoteReference w:customMarkFollows="1" w:id="2"/>
              <w:t>SM</w:t>
            </w:r>
            <w:r>
              <w:t xml:space="preserve"> (ATAM</w:t>
            </w:r>
            <w:r>
              <w:rPr>
                <w:vertAlign w:val="superscript"/>
              </w:rPr>
              <w:t>SM</w:t>
            </w:r>
            <w:r>
              <w:t>) [Bass 2003].</w:t>
            </w:r>
          </w:p>
        </w:tc>
      </w:tr>
    </w:tbl>
    <w:p w14:paraId="07E44663" w14:textId="77777777" w:rsidR="009E249B" w:rsidRDefault="009E249B">
      <w:pPr>
        <w:pStyle w:val="Body"/>
      </w:pPr>
    </w:p>
    <w:p w14:paraId="5B6CFC16" w14:textId="77777777" w:rsidR="009E249B" w:rsidRDefault="009E249B">
      <w:pPr>
        <w:pStyle w:val="Heading2"/>
      </w:pPr>
      <w:bookmarkStart w:id="92" w:name="_Toc64867666"/>
      <w:bookmarkStart w:id="93" w:name="_Toc87146877"/>
      <w:bookmarkStart w:id="94" w:name="_Toc126922710"/>
      <w:r>
        <w:t>Solution Background</w:t>
      </w:r>
      <w:bookmarkEnd w:id="92"/>
      <w:bookmarkEnd w:id="93"/>
      <w:bookmarkEnd w:id="9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186DE6D2"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F0FB3B3" w14:textId="77777777" w:rsidR="009E249B" w:rsidRDefault="009E249B">
            <w:pPr>
              <w:pStyle w:val="z-table-instructions"/>
              <w:rPr>
                <w:color w:val="auto"/>
              </w:rPr>
            </w:pPr>
            <w:r>
              <w:rPr>
                <w:b/>
                <w:bCs/>
              </w:rPr>
              <w:t>CONTENTS OF THIS SECTION</w:t>
            </w:r>
            <w:r>
              <w:t>: The sub-parts of Section 2.2 provide a description of why the a</w:t>
            </w:r>
            <w:r>
              <w:t>r</w:t>
            </w:r>
            <w:r>
              <w:t>chitecture is the way that it is, and a convincing argument that the architecture is the right one to satisfy the behavioral and quality attribute goals levied upon it.</w:t>
            </w:r>
          </w:p>
        </w:tc>
      </w:tr>
    </w:tbl>
    <w:p w14:paraId="4B3CC574" w14:textId="77777777" w:rsidR="009E249B" w:rsidRDefault="009E249B">
      <w:pPr>
        <w:pStyle w:val="Body"/>
      </w:pPr>
    </w:p>
    <w:p w14:paraId="756FD1B2" w14:textId="77777777" w:rsidR="009E249B" w:rsidRDefault="009E249B">
      <w:pPr>
        <w:pStyle w:val="Heading3"/>
      </w:pPr>
      <w:bookmarkStart w:id="95" w:name="_Toc64867667"/>
      <w:bookmarkStart w:id="96" w:name="_Toc87146878"/>
      <w:bookmarkStart w:id="97" w:name="_Toc126922711"/>
      <w:r>
        <w:lastRenderedPageBreak/>
        <w:t>Architectural Approaches</w:t>
      </w:r>
      <w:bookmarkEnd w:id="95"/>
      <w:bookmarkEnd w:id="96"/>
      <w:bookmarkEnd w:id="9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0E8ADC23"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DCCA2B5" w14:textId="77777777"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w:t>
            </w:r>
            <w:r>
              <w:t>c</w:t>
            </w:r>
            <w:r>
              <w:t>tural view. The section also provides a rationale for the selection of those approaches.  It also describes any significant alternatives that were seriously considered and why they were ultimately rejected.  The section describes any relevant COTS issues, including any a</w:t>
            </w:r>
            <w:r>
              <w:t>s</w:t>
            </w:r>
            <w:r>
              <w:t>sociated trade studies.</w:t>
            </w:r>
          </w:p>
        </w:tc>
      </w:tr>
    </w:tbl>
    <w:p w14:paraId="002BF127" w14:textId="77777777" w:rsidR="009E249B" w:rsidRDefault="009E249B">
      <w:pPr>
        <w:pStyle w:val="Body"/>
      </w:pPr>
    </w:p>
    <w:p w14:paraId="30CF0EC1" w14:textId="77777777" w:rsidR="009E249B" w:rsidRDefault="009E249B">
      <w:pPr>
        <w:pStyle w:val="Heading3"/>
      </w:pPr>
      <w:bookmarkStart w:id="98" w:name="_Toc64867668"/>
      <w:bookmarkStart w:id="99" w:name="_Toc87146879"/>
      <w:bookmarkStart w:id="100" w:name="_Toc126922712"/>
      <w:r>
        <w:t>Analysis Results</w:t>
      </w:r>
      <w:bookmarkEnd w:id="98"/>
      <w:bookmarkEnd w:id="99"/>
      <w:bookmarkEnd w:id="10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4D6D2C3E"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275D4B0" w14:textId="77777777"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w:t>
            </w:r>
            <w:r>
              <w:t>i</w:t>
            </w:r>
            <w:r>
              <w:t>tative modeling, or other analysis results.</w:t>
            </w:r>
          </w:p>
        </w:tc>
      </w:tr>
    </w:tbl>
    <w:p w14:paraId="70472B39" w14:textId="77777777" w:rsidR="009E249B" w:rsidRDefault="009E249B">
      <w:pPr>
        <w:pStyle w:val="Body"/>
      </w:pPr>
    </w:p>
    <w:p w14:paraId="75522EB4" w14:textId="77777777" w:rsidR="009E249B" w:rsidRDefault="009E249B">
      <w:pPr>
        <w:pStyle w:val="Heading3"/>
      </w:pPr>
      <w:bookmarkStart w:id="101" w:name="_Toc64867669"/>
      <w:bookmarkStart w:id="102" w:name="_Toc87146880"/>
      <w:bookmarkStart w:id="103" w:name="_Toc126922713"/>
      <w:r>
        <w:t>Requirements Coverage</w:t>
      </w:r>
      <w:bookmarkEnd w:id="101"/>
      <w:bookmarkEnd w:id="102"/>
      <w:bookmarkEnd w:id="10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7FBCD2C2"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CD6991D" w14:textId="77777777" w:rsidR="009E249B" w:rsidRDefault="009E249B">
            <w:pPr>
              <w:pStyle w:val="z-table-instructions"/>
              <w:rPr>
                <w:color w:val="auto"/>
              </w:rPr>
            </w:pPr>
            <w:r>
              <w:rPr>
                <w:b/>
                <w:bCs/>
              </w:rPr>
              <w:t>CONTENTS OF THIS SECTION</w:t>
            </w:r>
            <w:r>
              <w:t>: This section describes the requirements (original or derived) a</w:t>
            </w:r>
            <w:r>
              <w:t>d</w:t>
            </w:r>
            <w:r>
              <w:t xml:space="preserve">dressed by the software architecture, with a short statement about where in the architecture each requirement is addressed. </w:t>
            </w:r>
          </w:p>
        </w:tc>
      </w:tr>
    </w:tbl>
    <w:p w14:paraId="09EE6BF8" w14:textId="77777777" w:rsidR="009E249B" w:rsidRDefault="009E249B">
      <w:pPr>
        <w:pStyle w:val="Body"/>
      </w:pPr>
    </w:p>
    <w:p w14:paraId="1AB0B694" w14:textId="77777777" w:rsidR="009E249B" w:rsidRDefault="009E249B">
      <w:pPr>
        <w:pStyle w:val="Heading3"/>
      </w:pPr>
      <w:bookmarkStart w:id="104" w:name="_Toc64867670"/>
      <w:bookmarkStart w:id="105" w:name="_Toc87146881"/>
      <w:bookmarkStart w:id="106" w:name="_Toc126922714"/>
      <w:r>
        <w:t xml:space="preserve">Summary of </w:t>
      </w:r>
      <w:r w:rsidR="005B235F">
        <w:t xml:space="preserve">Background </w:t>
      </w:r>
      <w:r>
        <w:t xml:space="preserve">Changes </w:t>
      </w:r>
      <w:r w:rsidR="005B235F">
        <w:t xml:space="preserve">Reflected </w:t>
      </w:r>
      <w:r>
        <w:t>in Current Version</w:t>
      </w:r>
      <w:bookmarkEnd w:id="104"/>
      <w:bookmarkEnd w:id="105"/>
      <w:bookmarkEnd w:id="106"/>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BF" w:firstRow="1" w:lastRow="0" w:firstColumn="1" w:lastColumn="0" w:noHBand="0" w:noVBand="0"/>
      </w:tblPr>
      <w:tblGrid>
        <w:gridCol w:w="8630"/>
      </w:tblGrid>
      <w:tr w:rsidR="009E249B" w14:paraId="5ABD4E41" w14:textId="77777777">
        <w:tblPrEx>
          <w:tblCellMar>
            <w:top w:w="0" w:type="dxa"/>
            <w:bottom w:w="0" w:type="dxa"/>
          </w:tblCellMar>
        </w:tblPrEx>
        <w:trPr>
          <w:cantSplit/>
        </w:trPr>
        <w:tc>
          <w:tcPr>
            <w:tcW w:w="8856" w:type="dxa"/>
            <w:shd w:val="clear" w:color="auto" w:fill="E6E6E6"/>
          </w:tcPr>
          <w:p w14:paraId="08590910" w14:textId="77777777" w:rsidR="009E249B" w:rsidRDefault="009E249B">
            <w:pPr>
              <w:pStyle w:val="z-table-instructions"/>
              <w:rPr>
                <w:color w:val="auto"/>
              </w:rPr>
            </w:pPr>
            <w:r>
              <w:rPr>
                <w:b/>
                <w:bCs/>
              </w:rPr>
              <w:t>CONTENTS OF THIS SECTION</w:t>
            </w:r>
            <w:r>
              <w:t>: For versions of the SAD after the original release, this section summarizes the actions, decisions, decision drivers, analysis and trade study results that became decision drivers, requirements changes that became decision drivers, and how these dec</w:t>
            </w:r>
            <w:r>
              <w:t>i</w:t>
            </w:r>
            <w:r>
              <w:t>sions have caused the architecture to evolve or change.</w:t>
            </w:r>
          </w:p>
        </w:tc>
      </w:tr>
    </w:tbl>
    <w:p w14:paraId="2B6FEA3B" w14:textId="77777777" w:rsidR="009E249B" w:rsidRDefault="009E249B">
      <w:pPr>
        <w:pStyle w:val="Body"/>
      </w:pPr>
    </w:p>
    <w:p w14:paraId="7F79B25F" w14:textId="77777777" w:rsidR="009E249B" w:rsidRDefault="009E249B">
      <w:pPr>
        <w:pStyle w:val="Heading2"/>
      </w:pPr>
      <w:bookmarkStart w:id="107" w:name="_Toc64867671"/>
      <w:bookmarkStart w:id="108" w:name="_Toc87146882"/>
      <w:bookmarkStart w:id="109" w:name="_Toc126922715"/>
      <w:r>
        <w:t>Product Line Reuse Considerations</w:t>
      </w:r>
      <w:bookmarkEnd w:id="107"/>
      <w:bookmarkEnd w:id="108"/>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39AA064C" w14:textId="77777777">
        <w:tc>
          <w:tcPr>
            <w:tcW w:w="8856" w:type="dxa"/>
            <w:shd w:val="clear" w:color="auto" w:fill="E6E6E6"/>
          </w:tcPr>
          <w:p w14:paraId="7ABCD7A6" w14:textId="77777777" w:rsidR="009E249B" w:rsidRDefault="009E249B">
            <w:pPr>
              <w:pStyle w:val="z-table-instructions"/>
            </w:pPr>
            <w:r>
              <w:rPr>
                <w:b/>
                <w:bCs/>
              </w:rPr>
              <w:t>CONTENTS OF THIS SECTION</w:t>
            </w:r>
            <w:r>
              <w:t xml:space="preserve">: When a </w:t>
            </w:r>
            <w:r w:rsidR="005B235F">
              <w:t xml:space="preserve">software </w:t>
            </w:r>
            <w:r>
              <w:t>product line is being developed, this section details how the software covered by this SAD is planned or expected to be reused in order to support the product line vision. In particular, this section includes a complete list of the variations that are planned to be produced and su</w:t>
            </w:r>
            <w:r>
              <w:t>p</w:t>
            </w:r>
            <w:r>
              <w:t>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w:t>
            </w:r>
            <w:r>
              <w:t>i</w:t>
            </w:r>
            <w:r>
              <w:t>tional potential that exists to reuse one or more of the modules or their identified variations, even if this reuse is not currently planned for any incr</w:t>
            </w:r>
            <w:r>
              <w:t>e</w:t>
            </w:r>
            <w:r>
              <w:t>ment.</w:t>
            </w:r>
          </w:p>
        </w:tc>
      </w:tr>
    </w:tbl>
    <w:p w14:paraId="4AC0695A" w14:textId="77777777" w:rsidR="009E249B" w:rsidRDefault="009E249B">
      <w:pPr>
        <w:pStyle w:val="Heading1"/>
      </w:pPr>
      <w:bookmarkStart w:id="110" w:name="_Toc64867672"/>
      <w:bookmarkStart w:id="111" w:name="_Toc87146883"/>
      <w:bookmarkStart w:id="112" w:name="_Ref126907748"/>
      <w:bookmarkStart w:id="113" w:name="_Ref126907756"/>
      <w:bookmarkStart w:id="114" w:name="_Ref126913186"/>
      <w:bookmarkStart w:id="115" w:name="_Ref126913416"/>
      <w:bookmarkStart w:id="116" w:name="_Ref126916742"/>
      <w:bookmarkStart w:id="117" w:name="_Toc126922716"/>
      <w:r>
        <w:lastRenderedPageBreak/>
        <w:t>Views</w:t>
      </w:r>
      <w:bookmarkEnd w:id="110"/>
      <w:bookmarkEnd w:id="111"/>
      <w:bookmarkEnd w:id="112"/>
      <w:bookmarkEnd w:id="113"/>
      <w:bookmarkEnd w:id="114"/>
      <w:bookmarkEnd w:id="115"/>
      <w:bookmarkEnd w:id="116"/>
      <w:bookmarkEnd w:id="11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70563C3A"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2967012" w14:textId="77777777"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14:paraId="3751672B" w14:textId="77777777" w:rsidR="00344AF1" w:rsidRDefault="00344AF1" w:rsidP="00344AF1">
      <w:pPr>
        <w:pStyle w:val="Body"/>
      </w:pPr>
      <w:bookmarkStart w:id="118" w:name="_Toc64867673"/>
      <w:bookmarkStart w:id="119" w:name="_Toc87146884"/>
      <w:r>
        <w:t>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t>
      </w:r>
      <w:r>
        <w:t>w</w:t>
      </w:r>
      <w:r>
        <w:t xml:space="preserve">point. </w:t>
      </w:r>
    </w:p>
    <w:p w14:paraId="48EFBE41" w14:textId="77777777" w:rsidR="00344AF1" w:rsidRDefault="00344AF1" w:rsidP="00344AF1">
      <w:pPr>
        <w:pStyle w:val="Body"/>
      </w:pPr>
      <w:r>
        <w:t>Arch</w:t>
      </w:r>
      <w:r w:rsidR="001829A3">
        <w:t>itectural views can</w:t>
      </w:r>
      <w:r>
        <w:t xml:space="preserve"> be divided into three groups, depending on the broad nature of the el</w:t>
      </w:r>
      <w:r>
        <w:t>e</w:t>
      </w:r>
      <w:r>
        <w:t xml:space="preserve">ments they show. These are: </w:t>
      </w:r>
    </w:p>
    <w:p w14:paraId="30629117" w14:textId="77777777" w:rsidR="00344AF1" w:rsidRDefault="00344AF1" w:rsidP="00344AF1">
      <w:pPr>
        <w:pStyle w:val="Body"/>
        <w:numPr>
          <w:ilvl w:val="0"/>
          <w:numId w:val="11"/>
        </w:numPr>
      </w:pPr>
      <w:r>
        <w:t>Module views. Here, the elements are modules, which are units of implementation. Mo</w:t>
      </w:r>
      <w:r>
        <w:t>d</w:t>
      </w:r>
      <w:r>
        <w:t>ules re</w:t>
      </w:r>
      <w:r>
        <w:t>p</w:t>
      </w:r>
      <w:r>
        <w:t>resent a code-based way of considering the system. Modules are assigned areas of functional responsibility, and are assigned to teams for implementation. There is less e</w:t>
      </w:r>
      <w:r>
        <w:t>m</w:t>
      </w:r>
      <w:r>
        <w:t>phasis on how the resulting software manifests itself at runtime. Module structures allow us to answer que</w:t>
      </w:r>
      <w:r>
        <w:t>s</w:t>
      </w:r>
      <w:r>
        <w:t>tions such as: What is the primary functional responsibility assigned to each module? What other sof</w:t>
      </w:r>
      <w:r>
        <w:t>t</w:t>
      </w:r>
      <w:r>
        <w:t>ware elements is a module allowed to use? What other software does it actually use? What modules are related to other modules by generaliz</w:t>
      </w:r>
      <w:r>
        <w:t>a</w:t>
      </w:r>
      <w:r>
        <w:t>tion or specialization (i.e., inheritance) relatio</w:t>
      </w:r>
      <w:r>
        <w:t>n</w:t>
      </w:r>
      <w:r>
        <w:t xml:space="preserve">ships? </w:t>
      </w:r>
    </w:p>
    <w:p w14:paraId="5064F227" w14:textId="77777777"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ing components and how do they interact? What are the major shared data stores? Which parts of the system are replicated? How does data pr</w:t>
      </w:r>
      <w:r>
        <w:t>o</w:t>
      </w:r>
      <w:r>
        <w:t>gress through the system? What parts of the system can run in parallel? How can the system’s structure change as it ex</w:t>
      </w:r>
      <w:r>
        <w:t>e</w:t>
      </w:r>
      <w:r>
        <w:t xml:space="preserve">cutes? </w:t>
      </w:r>
    </w:p>
    <w:p w14:paraId="4BAA90FE" w14:textId="77777777"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w:t>
      </w:r>
      <w:r>
        <w:t>e</w:t>
      </w:r>
      <w:r>
        <w:t>cuted. Allocation structures answer questions such as: What processor does each software element execute on? In what files is each element stored during develo</w:t>
      </w:r>
      <w:r>
        <w:t>p</w:t>
      </w:r>
      <w:r>
        <w:t>ment, testing, and system building? What is the assignment of the software element to development teams?</w:t>
      </w:r>
    </w:p>
    <w:p w14:paraId="69893D68" w14:textId="77777777" w:rsidR="00344AF1" w:rsidRDefault="00344AF1" w:rsidP="00344AF1">
      <w:pPr>
        <w:pStyle w:val="Body"/>
      </w:pPr>
      <w:r>
        <w:t>These three kinds of structures correspond to the three broad kinds of de</w:t>
      </w:r>
      <w:r w:rsidR="001829A3">
        <w:t>ci</w:t>
      </w:r>
      <w:r>
        <w:t>sions that archite</w:t>
      </w:r>
      <w:r>
        <w:t>c</w:t>
      </w:r>
      <w:r>
        <w:t xml:space="preserve">tural design involves: </w:t>
      </w:r>
    </w:p>
    <w:p w14:paraId="5105B684" w14:textId="77777777" w:rsidR="00344AF1" w:rsidRDefault="00344AF1" w:rsidP="001829A3">
      <w:pPr>
        <w:pStyle w:val="Body"/>
        <w:numPr>
          <w:ilvl w:val="0"/>
          <w:numId w:val="12"/>
        </w:numPr>
      </w:pPr>
      <w:r>
        <w:t>How is the system to be structured as a set of code units (modules)</w:t>
      </w:r>
    </w:p>
    <w:p w14:paraId="6337C9D5" w14:textId="77777777" w:rsidR="00344AF1" w:rsidRDefault="00344AF1" w:rsidP="001829A3">
      <w:pPr>
        <w:pStyle w:val="Body"/>
        <w:numPr>
          <w:ilvl w:val="0"/>
          <w:numId w:val="12"/>
        </w:numPr>
      </w:pPr>
      <w:r>
        <w:lastRenderedPageBreak/>
        <w:t>How is the system to be structured as a set of elements that have run-time behavior (co</w:t>
      </w:r>
      <w:r>
        <w:t>m</w:t>
      </w:r>
      <w:r>
        <w:t>ponents) and interactions (connectors) ?</w:t>
      </w:r>
    </w:p>
    <w:p w14:paraId="6E46CF16" w14:textId="77777777" w:rsidR="00344AF1" w:rsidRDefault="00344AF1" w:rsidP="001829A3">
      <w:pPr>
        <w:pStyle w:val="Body"/>
        <w:numPr>
          <w:ilvl w:val="0"/>
          <w:numId w:val="12"/>
        </w:numPr>
      </w:pPr>
      <w:r>
        <w:t>How is the system to relate to non-software structures in its environment (such as CPUs, file systems, networks, development teams, etc.)?</w:t>
      </w:r>
    </w:p>
    <w:p w14:paraId="2D836F9C" w14:textId="77777777" w:rsidR="001829A3" w:rsidRDefault="001829A3" w:rsidP="001829A3">
      <w:pPr>
        <w:pStyle w:val="Body"/>
      </w:pPr>
      <w:r>
        <w:t>Often, a view shows information from more than one of these categories.   However, unless ch</w:t>
      </w:r>
      <w:r>
        <w:t>o</w:t>
      </w:r>
      <w:r>
        <w:t>sen carefully, the information in such a hybrid view can be confusing and not well understood.</w:t>
      </w:r>
    </w:p>
    <w:p w14:paraId="265D8DD0" w14:textId="77777777" w:rsidR="001829A3" w:rsidRDefault="001829A3" w:rsidP="001829A3">
      <w:pPr>
        <w:pStyle w:val="Body"/>
      </w:pPr>
      <w:r>
        <w:t>The views presented in this SAD are the following:</w:t>
      </w:r>
    </w:p>
    <w:tbl>
      <w:tblPr>
        <w:tblStyle w:val="TableGrid"/>
        <w:tblW w:w="0" w:type="auto"/>
        <w:tblLook w:val="01E0" w:firstRow="1" w:lastRow="1" w:firstColumn="1" w:lastColumn="1" w:noHBand="0" w:noVBand="0"/>
      </w:tblPr>
      <w:tblGrid>
        <w:gridCol w:w="994"/>
        <w:gridCol w:w="1451"/>
        <w:gridCol w:w="880"/>
        <w:gridCol w:w="880"/>
        <w:gridCol w:w="1240"/>
        <w:gridCol w:w="1837"/>
        <w:gridCol w:w="1348"/>
      </w:tblGrid>
      <w:tr w:rsidR="001829A3" w14:paraId="4F654D2B" w14:textId="77777777">
        <w:tc>
          <w:tcPr>
            <w:tcW w:w="0" w:type="auto"/>
          </w:tcPr>
          <w:p w14:paraId="6E162BBE" w14:textId="77777777" w:rsidR="001829A3" w:rsidRPr="001829A3" w:rsidRDefault="001829A3" w:rsidP="001829A3">
            <w:pPr>
              <w:pStyle w:val="Body"/>
              <w:jc w:val="center"/>
              <w:rPr>
                <w:b/>
              </w:rPr>
            </w:pPr>
            <w:r w:rsidRPr="001829A3">
              <w:rPr>
                <w:b/>
              </w:rPr>
              <w:t>Name of view</w:t>
            </w:r>
          </w:p>
        </w:tc>
        <w:tc>
          <w:tcPr>
            <w:tcW w:w="0" w:type="auto"/>
          </w:tcPr>
          <w:p w14:paraId="6399074A" w14:textId="77777777" w:rsidR="001829A3" w:rsidRPr="001829A3" w:rsidRDefault="001829A3" w:rsidP="001829A3">
            <w:pPr>
              <w:pStyle w:val="Body"/>
              <w:jc w:val="center"/>
              <w:rPr>
                <w:b/>
              </w:rPr>
            </w:pPr>
            <w:r w:rsidRPr="001829A3">
              <w:rPr>
                <w:b/>
              </w:rPr>
              <w:t>Viewtype</w:t>
            </w:r>
            <w:r>
              <w:rPr>
                <w:b/>
              </w:rPr>
              <w:t xml:space="preserve"> that defines</w:t>
            </w:r>
            <w:r>
              <w:rPr>
                <w:b/>
              </w:rPr>
              <w:br/>
              <w:t>this view</w:t>
            </w:r>
          </w:p>
        </w:tc>
        <w:tc>
          <w:tcPr>
            <w:tcW w:w="0" w:type="auto"/>
            <w:gridSpan w:val="2"/>
          </w:tcPr>
          <w:p w14:paraId="00B9980D" w14:textId="77777777" w:rsidR="001829A3" w:rsidRPr="001829A3" w:rsidRDefault="001829A3" w:rsidP="001829A3">
            <w:pPr>
              <w:pStyle w:val="Body"/>
              <w:jc w:val="center"/>
              <w:rPr>
                <w:b/>
              </w:rPr>
            </w:pPr>
            <w:r>
              <w:rPr>
                <w:b/>
              </w:rPr>
              <w:t>Types of el</w:t>
            </w:r>
            <w:r>
              <w:rPr>
                <w:b/>
              </w:rPr>
              <w:t>e</w:t>
            </w:r>
            <w:r>
              <w:rPr>
                <w:b/>
              </w:rPr>
              <w:t>ments and rel</w:t>
            </w:r>
            <w:r>
              <w:rPr>
                <w:b/>
              </w:rPr>
              <w:t>a</w:t>
            </w:r>
            <w:r>
              <w:rPr>
                <w:b/>
              </w:rPr>
              <w:t>tions shown</w:t>
            </w:r>
          </w:p>
        </w:tc>
        <w:tc>
          <w:tcPr>
            <w:tcW w:w="0" w:type="auto"/>
          </w:tcPr>
          <w:p w14:paraId="6B0AC8FE" w14:textId="77777777" w:rsidR="001829A3" w:rsidRPr="001829A3" w:rsidRDefault="001829A3" w:rsidP="001829A3">
            <w:pPr>
              <w:pStyle w:val="Body"/>
              <w:jc w:val="center"/>
              <w:rPr>
                <w:b/>
              </w:rPr>
            </w:pPr>
            <w:r>
              <w:rPr>
                <w:b/>
              </w:rPr>
              <w:t>Is this a module view?</w:t>
            </w:r>
          </w:p>
        </w:tc>
        <w:tc>
          <w:tcPr>
            <w:tcW w:w="0" w:type="auto"/>
          </w:tcPr>
          <w:p w14:paraId="17CDA0CD" w14:textId="77777777" w:rsidR="001829A3" w:rsidRPr="001829A3" w:rsidRDefault="001829A3" w:rsidP="001829A3">
            <w:pPr>
              <w:pStyle w:val="Body"/>
              <w:jc w:val="center"/>
              <w:rPr>
                <w:b/>
              </w:rPr>
            </w:pPr>
            <w:r>
              <w:rPr>
                <w:b/>
              </w:rPr>
              <w:t>Is this a c</w:t>
            </w:r>
            <w:r w:rsidRPr="001829A3">
              <w:rPr>
                <w:b/>
              </w:rPr>
              <w:t>omp</w:t>
            </w:r>
            <w:r w:rsidRPr="001829A3">
              <w:rPr>
                <w:b/>
              </w:rPr>
              <w:t>o</w:t>
            </w:r>
            <w:r w:rsidRPr="001829A3">
              <w:rPr>
                <w:b/>
              </w:rPr>
              <w:t>nent-and-connector</w:t>
            </w:r>
            <w:r>
              <w:rPr>
                <w:b/>
              </w:rPr>
              <w:t xml:space="preserve"> view?</w:t>
            </w:r>
          </w:p>
        </w:tc>
        <w:tc>
          <w:tcPr>
            <w:tcW w:w="0" w:type="auto"/>
          </w:tcPr>
          <w:p w14:paraId="469EA679" w14:textId="77777777" w:rsidR="001829A3" w:rsidRPr="001829A3" w:rsidRDefault="001829A3" w:rsidP="001829A3">
            <w:pPr>
              <w:pStyle w:val="Body"/>
              <w:jc w:val="center"/>
              <w:rPr>
                <w:b/>
              </w:rPr>
            </w:pPr>
            <w:r>
              <w:rPr>
                <w:b/>
              </w:rPr>
              <w:t>Is this an a</w:t>
            </w:r>
            <w:r>
              <w:rPr>
                <w:b/>
              </w:rPr>
              <w:t>l</w:t>
            </w:r>
            <w:r>
              <w:rPr>
                <w:b/>
              </w:rPr>
              <w:t>location view?</w:t>
            </w:r>
          </w:p>
        </w:tc>
      </w:tr>
      <w:tr w:rsidR="001829A3" w14:paraId="0EA7D8D8" w14:textId="77777777">
        <w:tc>
          <w:tcPr>
            <w:tcW w:w="0" w:type="auto"/>
          </w:tcPr>
          <w:p w14:paraId="7C4E42F5" w14:textId="77777777" w:rsidR="001829A3" w:rsidRDefault="001829A3" w:rsidP="001829A3">
            <w:pPr>
              <w:pStyle w:val="Body"/>
            </w:pPr>
          </w:p>
        </w:tc>
        <w:tc>
          <w:tcPr>
            <w:tcW w:w="0" w:type="auto"/>
          </w:tcPr>
          <w:p w14:paraId="616BB720" w14:textId="77777777" w:rsidR="001829A3" w:rsidRDefault="001829A3" w:rsidP="001829A3">
            <w:pPr>
              <w:pStyle w:val="Body"/>
            </w:pPr>
          </w:p>
        </w:tc>
        <w:tc>
          <w:tcPr>
            <w:tcW w:w="0" w:type="auto"/>
          </w:tcPr>
          <w:p w14:paraId="7C5D25DB" w14:textId="77777777" w:rsidR="001829A3" w:rsidRDefault="001829A3" w:rsidP="001829A3">
            <w:pPr>
              <w:pStyle w:val="Body"/>
            </w:pPr>
          </w:p>
        </w:tc>
        <w:tc>
          <w:tcPr>
            <w:tcW w:w="0" w:type="auto"/>
          </w:tcPr>
          <w:p w14:paraId="1C823D98" w14:textId="77777777" w:rsidR="001829A3" w:rsidRDefault="001829A3" w:rsidP="001829A3">
            <w:pPr>
              <w:pStyle w:val="Body"/>
            </w:pPr>
          </w:p>
        </w:tc>
        <w:tc>
          <w:tcPr>
            <w:tcW w:w="0" w:type="auto"/>
          </w:tcPr>
          <w:p w14:paraId="4B81AD96" w14:textId="77777777" w:rsidR="001829A3" w:rsidRDefault="001829A3" w:rsidP="001829A3">
            <w:pPr>
              <w:pStyle w:val="Body"/>
            </w:pPr>
          </w:p>
        </w:tc>
        <w:tc>
          <w:tcPr>
            <w:tcW w:w="0" w:type="auto"/>
          </w:tcPr>
          <w:p w14:paraId="48ED2444" w14:textId="77777777" w:rsidR="001829A3" w:rsidRDefault="001829A3" w:rsidP="001829A3">
            <w:pPr>
              <w:pStyle w:val="Body"/>
            </w:pPr>
          </w:p>
        </w:tc>
        <w:tc>
          <w:tcPr>
            <w:tcW w:w="1565" w:type="dxa"/>
          </w:tcPr>
          <w:p w14:paraId="4C951733" w14:textId="77777777" w:rsidR="001829A3" w:rsidRDefault="001829A3" w:rsidP="001829A3">
            <w:pPr>
              <w:pStyle w:val="Body"/>
            </w:pPr>
          </w:p>
        </w:tc>
      </w:tr>
      <w:tr w:rsidR="001829A3" w14:paraId="0E258009" w14:textId="77777777">
        <w:tc>
          <w:tcPr>
            <w:tcW w:w="0" w:type="auto"/>
          </w:tcPr>
          <w:p w14:paraId="58369DB9" w14:textId="77777777" w:rsidR="001829A3" w:rsidRDefault="001829A3" w:rsidP="001829A3">
            <w:pPr>
              <w:pStyle w:val="Body"/>
            </w:pPr>
          </w:p>
        </w:tc>
        <w:tc>
          <w:tcPr>
            <w:tcW w:w="0" w:type="auto"/>
          </w:tcPr>
          <w:p w14:paraId="424DB872" w14:textId="77777777" w:rsidR="001829A3" w:rsidRDefault="001829A3" w:rsidP="001829A3">
            <w:pPr>
              <w:pStyle w:val="Body"/>
            </w:pPr>
          </w:p>
        </w:tc>
        <w:tc>
          <w:tcPr>
            <w:tcW w:w="0" w:type="auto"/>
          </w:tcPr>
          <w:p w14:paraId="3AA9B904" w14:textId="77777777" w:rsidR="001829A3" w:rsidRDefault="001829A3" w:rsidP="001829A3">
            <w:pPr>
              <w:pStyle w:val="Body"/>
            </w:pPr>
          </w:p>
        </w:tc>
        <w:tc>
          <w:tcPr>
            <w:tcW w:w="0" w:type="auto"/>
          </w:tcPr>
          <w:p w14:paraId="1C2BB2DC" w14:textId="77777777" w:rsidR="001829A3" w:rsidRDefault="001829A3" w:rsidP="001829A3">
            <w:pPr>
              <w:pStyle w:val="Body"/>
            </w:pPr>
          </w:p>
        </w:tc>
        <w:tc>
          <w:tcPr>
            <w:tcW w:w="0" w:type="auto"/>
          </w:tcPr>
          <w:p w14:paraId="537964AF" w14:textId="77777777" w:rsidR="001829A3" w:rsidRDefault="001829A3" w:rsidP="001829A3">
            <w:pPr>
              <w:pStyle w:val="Body"/>
            </w:pPr>
          </w:p>
        </w:tc>
        <w:tc>
          <w:tcPr>
            <w:tcW w:w="0" w:type="auto"/>
          </w:tcPr>
          <w:p w14:paraId="73186157" w14:textId="77777777" w:rsidR="001829A3" w:rsidRDefault="001829A3" w:rsidP="001829A3">
            <w:pPr>
              <w:pStyle w:val="Body"/>
            </w:pPr>
          </w:p>
        </w:tc>
        <w:tc>
          <w:tcPr>
            <w:tcW w:w="1565" w:type="dxa"/>
          </w:tcPr>
          <w:p w14:paraId="095B49A9" w14:textId="77777777" w:rsidR="001829A3" w:rsidRDefault="001829A3" w:rsidP="001829A3">
            <w:pPr>
              <w:pStyle w:val="Body"/>
            </w:pPr>
          </w:p>
        </w:tc>
      </w:tr>
      <w:tr w:rsidR="001829A3" w14:paraId="19DD0FC4" w14:textId="77777777">
        <w:tc>
          <w:tcPr>
            <w:tcW w:w="0" w:type="auto"/>
          </w:tcPr>
          <w:p w14:paraId="4FAD901E" w14:textId="77777777" w:rsidR="001829A3" w:rsidRDefault="001829A3" w:rsidP="001829A3">
            <w:pPr>
              <w:pStyle w:val="Body"/>
            </w:pPr>
          </w:p>
        </w:tc>
        <w:tc>
          <w:tcPr>
            <w:tcW w:w="0" w:type="auto"/>
          </w:tcPr>
          <w:p w14:paraId="507EA73D" w14:textId="77777777" w:rsidR="001829A3" w:rsidRDefault="001829A3" w:rsidP="001829A3">
            <w:pPr>
              <w:pStyle w:val="Body"/>
            </w:pPr>
          </w:p>
        </w:tc>
        <w:tc>
          <w:tcPr>
            <w:tcW w:w="0" w:type="auto"/>
          </w:tcPr>
          <w:p w14:paraId="25E2AEEC" w14:textId="77777777" w:rsidR="001829A3" w:rsidRDefault="001829A3" w:rsidP="001829A3">
            <w:pPr>
              <w:pStyle w:val="Body"/>
            </w:pPr>
          </w:p>
        </w:tc>
        <w:tc>
          <w:tcPr>
            <w:tcW w:w="0" w:type="auto"/>
          </w:tcPr>
          <w:p w14:paraId="045D4C76" w14:textId="77777777" w:rsidR="001829A3" w:rsidRDefault="001829A3" w:rsidP="001829A3">
            <w:pPr>
              <w:pStyle w:val="Body"/>
            </w:pPr>
          </w:p>
        </w:tc>
        <w:tc>
          <w:tcPr>
            <w:tcW w:w="0" w:type="auto"/>
          </w:tcPr>
          <w:p w14:paraId="0A4AEB3D" w14:textId="77777777" w:rsidR="001829A3" w:rsidRDefault="001829A3" w:rsidP="001829A3">
            <w:pPr>
              <w:pStyle w:val="Body"/>
            </w:pPr>
          </w:p>
        </w:tc>
        <w:tc>
          <w:tcPr>
            <w:tcW w:w="0" w:type="auto"/>
          </w:tcPr>
          <w:p w14:paraId="772F489E" w14:textId="77777777" w:rsidR="001829A3" w:rsidRDefault="001829A3" w:rsidP="001829A3">
            <w:pPr>
              <w:pStyle w:val="Body"/>
            </w:pPr>
          </w:p>
        </w:tc>
        <w:tc>
          <w:tcPr>
            <w:tcW w:w="1565" w:type="dxa"/>
          </w:tcPr>
          <w:p w14:paraId="6C01BDD9" w14:textId="77777777" w:rsidR="001829A3" w:rsidRDefault="001829A3" w:rsidP="001829A3">
            <w:pPr>
              <w:pStyle w:val="Body"/>
            </w:pPr>
          </w:p>
        </w:tc>
      </w:tr>
      <w:tr w:rsidR="001829A3" w14:paraId="48332E34" w14:textId="77777777">
        <w:tc>
          <w:tcPr>
            <w:tcW w:w="0" w:type="auto"/>
          </w:tcPr>
          <w:p w14:paraId="50B29543" w14:textId="77777777" w:rsidR="001829A3" w:rsidRDefault="001829A3" w:rsidP="001829A3">
            <w:pPr>
              <w:pStyle w:val="Body"/>
            </w:pPr>
          </w:p>
        </w:tc>
        <w:tc>
          <w:tcPr>
            <w:tcW w:w="0" w:type="auto"/>
          </w:tcPr>
          <w:p w14:paraId="6E151AFB" w14:textId="77777777" w:rsidR="001829A3" w:rsidRDefault="001829A3" w:rsidP="001829A3">
            <w:pPr>
              <w:pStyle w:val="Body"/>
            </w:pPr>
          </w:p>
        </w:tc>
        <w:tc>
          <w:tcPr>
            <w:tcW w:w="0" w:type="auto"/>
          </w:tcPr>
          <w:p w14:paraId="3AB901C0" w14:textId="77777777" w:rsidR="001829A3" w:rsidRDefault="001829A3" w:rsidP="001829A3">
            <w:pPr>
              <w:pStyle w:val="Body"/>
            </w:pPr>
          </w:p>
        </w:tc>
        <w:tc>
          <w:tcPr>
            <w:tcW w:w="0" w:type="auto"/>
          </w:tcPr>
          <w:p w14:paraId="6684F23F" w14:textId="77777777" w:rsidR="001829A3" w:rsidRDefault="001829A3" w:rsidP="001829A3">
            <w:pPr>
              <w:pStyle w:val="Body"/>
            </w:pPr>
          </w:p>
        </w:tc>
        <w:tc>
          <w:tcPr>
            <w:tcW w:w="0" w:type="auto"/>
          </w:tcPr>
          <w:p w14:paraId="154E5061" w14:textId="77777777" w:rsidR="001829A3" w:rsidRDefault="001829A3" w:rsidP="001829A3">
            <w:pPr>
              <w:pStyle w:val="Body"/>
            </w:pPr>
          </w:p>
        </w:tc>
        <w:tc>
          <w:tcPr>
            <w:tcW w:w="0" w:type="auto"/>
          </w:tcPr>
          <w:p w14:paraId="786E4585" w14:textId="77777777" w:rsidR="001829A3" w:rsidRDefault="001829A3" w:rsidP="001829A3">
            <w:pPr>
              <w:pStyle w:val="Body"/>
            </w:pPr>
          </w:p>
        </w:tc>
        <w:tc>
          <w:tcPr>
            <w:tcW w:w="1565" w:type="dxa"/>
          </w:tcPr>
          <w:p w14:paraId="396DE691" w14:textId="77777777" w:rsidR="001829A3" w:rsidRDefault="001829A3" w:rsidP="001829A3">
            <w:pPr>
              <w:pStyle w:val="Body"/>
            </w:pPr>
          </w:p>
        </w:tc>
      </w:tr>
    </w:tbl>
    <w:p w14:paraId="6E805F73" w14:textId="77777777" w:rsidR="001829A3" w:rsidRDefault="001829A3" w:rsidP="001829A3">
      <w:pPr>
        <w:pStyle w:val="Body"/>
      </w:pPr>
    </w:p>
    <w:p w14:paraId="4DDAA175" w14:textId="77777777" w:rsidR="009E249B" w:rsidRDefault="009E249B">
      <w:pPr>
        <w:pStyle w:val="Heading2"/>
      </w:pPr>
      <w:bookmarkStart w:id="120" w:name="_Toc126922717"/>
      <w:r>
        <w:t>&lt;Insert view name&gt; View</w:t>
      </w:r>
      <w:bookmarkEnd w:id="118"/>
      <w:bookmarkEnd w:id="119"/>
      <w:bookmarkEnd w:id="12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217CB5E6" w14:textId="77777777">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770E7E2" w14:textId="77777777"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14:paraId="485B0881" w14:textId="77777777" w:rsidR="009E249B" w:rsidRDefault="009E249B">
      <w:pPr>
        <w:pStyle w:val="Heading3"/>
      </w:pPr>
      <w:bookmarkStart w:id="121" w:name="_Toc64867674"/>
      <w:bookmarkStart w:id="122" w:name="_Toc87146885"/>
      <w:bookmarkStart w:id="123" w:name="_Toc126922718"/>
      <w:r>
        <w:t>View Description</w:t>
      </w:r>
      <w:bookmarkEnd w:id="121"/>
      <w:bookmarkEnd w:id="122"/>
      <w:bookmarkEnd w:id="123"/>
    </w:p>
    <w:p w14:paraId="67620F6F" w14:textId="77777777" w:rsidR="009E249B" w:rsidRDefault="009E249B">
      <w:pPr>
        <w:pStyle w:val="Heading3"/>
      </w:pPr>
      <w:bookmarkStart w:id="124" w:name="_Toc64867675"/>
      <w:bookmarkStart w:id="125" w:name="_Toc87146886"/>
      <w:bookmarkStart w:id="126" w:name="_Toc126922719"/>
      <w:r>
        <w:t>View Packet Overview</w:t>
      </w:r>
      <w:bookmarkEnd w:id="124"/>
      <w:bookmarkEnd w:id="125"/>
      <w:bookmarkEnd w:id="126"/>
    </w:p>
    <w:p w14:paraId="37F6F59C" w14:textId="77777777" w:rsidR="00222232" w:rsidRDefault="00222232" w:rsidP="00222232">
      <w:pPr>
        <w:pStyle w:val="Body"/>
      </w:pPr>
      <w:r>
        <w:t>This view has been divided into the following view packets for convenience of presentation:</w:t>
      </w:r>
    </w:p>
    <w:p w14:paraId="183924CF" w14:textId="77777777" w:rsidR="00222232" w:rsidRPr="00222232" w:rsidRDefault="00222232" w:rsidP="00222232">
      <w:pPr>
        <w:pStyle w:val="Body"/>
      </w:pPr>
      <w:r>
        <w:t>&lt;&lt;list, table, or diagram&gt;&gt;</w:t>
      </w:r>
    </w:p>
    <w:p w14:paraId="6345E972" w14:textId="77777777" w:rsidR="009E249B" w:rsidRDefault="009E249B">
      <w:pPr>
        <w:pStyle w:val="Heading3"/>
      </w:pPr>
      <w:bookmarkStart w:id="127" w:name="_Toc64867676"/>
      <w:bookmarkStart w:id="128" w:name="_Toc87146887"/>
      <w:bookmarkStart w:id="129" w:name="_Toc126922720"/>
      <w:r>
        <w:lastRenderedPageBreak/>
        <w:t>Architecture Background</w:t>
      </w:r>
      <w:bookmarkEnd w:id="127"/>
      <w:bookmarkEnd w:id="128"/>
      <w:bookmarkEnd w:id="129"/>
    </w:p>
    <w:p w14:paraId="0C19A8DD" w14:textId="77777777" w:rsidR="009E249B" w:rsidRDefault="009E249B">
      <w:pPr>
        <w:pStyle w:val="Heading3"/>
      </w:pPr>
      <w:bookmarkStart w:id="130" w:name="_Toc64867677"/>
      <w:bookmarkStart w:id="131" w:name="_Toc87146888"/>
      <w:bookmarkStart w:id="132" w:name="_Toc126922721"/>
      <w:r>
        <w:t>Variability Mechanisms</w:t>
      </w:r>
      <w:bookmarkEnd w:id="130"/>
      <w:bookmarkEnd w:id="131"/>
      <w:bookmarkEnd w:id="132"/>
    </w:p>
    <w:p w14:paraId="4F6FCFB8" w14:textId="77777777" w:rsidR="009E249B" w:rsidRDefault="009E249B">
      <w:pPr>
        <w:pStyle w:val="Heading3"/>
      </w:pPr>
      <w:bookmarkStart w:id="133" w:name="_Toc64867678"/>
      <w:bookmarkStart w:id="134" w:name="_Toc87146889"/>
      <w:bookmarkStart w:id="135" w:name="_Toc126922722"/>
      <w:r>
        <w:t>View Packets</w:t>
      </w:r>
      <w:bookmarkEnd w:id="133"/>
      <w:bookmarkEnd w:id="134"/>
      <w:bookmarkEnd w:id="13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570D10A1"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F80B0D8" w14:textId="77777777" w:rsidR="009E249B" w:rsidRDefault="009E249B">
            <w:pPr>
              <w:pStyle w:val="z-table-instructions"/>
              <w:rPr>
                <w:color w:val="auto"/>
              </w:rPr>
            </w:pPr>
            <w:r>
              <w:rPr>
                <w:b/>
                <w:bCs/>
              </w:rPr>
              <w:t>CONTENTS OF THIS SECTION</w:t>
            </w:r>
            <w:r>
              <w:t>: For each view packet in the view, this section describes it using the outline given in Section 1.6.</w:t>
            </w:r>
          </w:p>
        </w:tc>
      </w:tr>
    </w:tbl>
    <w:p w14:paraId="2B43D93D" w14:textId="77777777" w:rsidR="009E249B" w:rsidRDefault="009E249B">
      <w:pPr>
        <w:pStyle w:val="Body"/>
      </w:pPr>
    </w:p>
    <w:p w14:paraId="64F1D073" w14:textId="77777777" w:rsidR="009E249B" w:rsidRDefault="009E249B">
      <w:pPr>
        <w:pStyle w:val="Heading4"/>
      </w:pPr>
      <w:bookmarkStart w:id="136" w:name="_Toc64867679"/>
      <w:bookmarkStart w:id="137" w:name="_Toc87146890"/>
      <w:bookmarkStart w:id="138" w:name="_Toc126922723"/>
      <w:r>
        <w:t>View packet # j</w:t>
      </w:r>
      <w:bookmarkEnd w:id="136"/>
      <w:bookmarkEnd w:id="137"/>
      <w:bookmarkEnd w:id="138"/>
    </w:p>
    <w:p w14:paraId="2BD6BD12" w14:textId="77777777" w:rsidR="009E249B" w:rsidRDefault="009E249B">
      <w:pPr>
        <w:pStyle w:val="Heading5"/>
      </w:pPr>
      <w:bookmarkStart w:id="139" w:name="_Toc126922724"/>
      <w:r>
        <w:t>Primary Presentation</w:t>
      </w:r>
      <w:bookmarkEnd w:id="139"/>
    </w:p>
    <w:p w14:paraId="68202797" w14:textId="77777777" w:rsidR="009E249B" w:rsidRDefault="009E249B">
      <w:pPr>
        <w:pStyle w:val="Heading5"/>
      </w:pPr>
      <w:bookmarkStart w:id="140" w:name="_Toc126922725"/>
      <w:r>
        <w:t>Element Catalog</w:t>
      </w:r>
      <w:bookmarkEnd w:id="140"/>
    </w:p>
    <w:p w14:paraId="349BB3B5" w14:textId="77777777" w:rsidR="009E249B" w:rsidRDefault="009E249B">
      <w:pPr>
        <w:pStyle w:val="Heading6"/>
      </w:pPr>
      <w:r>
        <w:t>Elements</w:t>
      </w:r>
    </w:p>
    <w:p w14:paraId="5449F727" w14:textId="77777777" w:rsidR="009E249B" w:rsidRDefault="009E249B">
      <w:pPr>
        <w:pStyle w:val="Heading6"/>
      </w:pPr>
      <w:r>
        <w:t>Relations</w:t>
      </w:r>
    </w:p>
    <w:p w14:paraId="349B6930" w14:textId="77777777" w:rsidR="009E249B" w:rsidRDefault="009E249B">
      <w:pPr>
        <w:pStyle w:val="Heading6"/>
      </w:pPr>
      <w:r>
        <w:t>Interfaces</w:t>
      </w:r>
    </w:p>
    <w:p w14:paraId="491F1DFE" w14:textId="77777777" w:rsidR="009E249B" w:rsidRDefault="009E249B">
      <w:pPr>
        <w:pStyle w:val="Heading6"/>
      </w:pPr>
      <w:r>
        <w:t>Behavior</w:t>
      </w:r>
    </w:p>
    <w:p w14:paraId="49CE8505" w14:textId="77777777" w:rsidR="009E249B" w:rsidRDefault="009E249B">
      <w:pPr>
        <w:pStyle w:val="Heading6"/>
      </w:pPr>
      <w:r>
        <w:t>Constraints</w:t>
      </w:r>
    </w:p>
    <w:p w14:paraId="12D1F24D" w14:textId="77777777" w:rsidR="009E249B" w:rsidRDefault="009E249B">
      <w:pPr>
        <w:pStyle w:val="Heading5"/>
      </w:pPr>
      <w:bookmarkStart w:id="141" w:name="_Toc126922726"/>
      <w:r>
        <w:t>Context Diagram</w:t>
      </w:r>
      <w:bookmarkEnd w:id="141"/>
    </w:p>
    <w:p w14:paraId="1B493384" w14:textId="77777777" w:rsidR="009E249B" w:rsidRDefault="009E249B">
      <w:pPr>
        <w:pStyle w:val="Heading5"/>
      </w:pPr>
      <w:bookmarkStart w:id="142" w:name="_Toc126922727"/>
      <w:r>
        <w:t>Variability Mechanisms</w:t>
      </w:r>
      <w:bookmarkEnd w:id="142"/>
    </w:p>
    <w:p w14:paraId="624A03A0" w14:textId="77777777" w:rsidR="009E249B" w:rsidRDefault="009E249B">
      <w:pPr>
        <w:pStyle w:val="Heading5"/>
      </w:pPr>
      <w:bookmarkStart w:id="143" w:name="_Toc126922728"/>
      <w:r>
        <w:t>Architecture Background</w:t>
      </w:r>
      <w:bookmarkEnd w:id="143"/>
    </w:p>
    <w:p w14:paraId="4C7A0590" w14:textId="77777777" w:rsidR="009E249B" w:rsidRDefault="009E249B">
      <w:pPr>
        <w:pStyle w:val="Heading5"/>
      </w:pPr>
      <w:bookmarkStart w:id="144" w:name="_Toc126922729"/>
      <w:r>
        <w:t>Related View Packets</w:t>
      </w:r>
      <w:bookmarkEnd w:id="144"/>
    </w:p>
    <w:p w14:paraId="0034497F" w14:textId="77777777" w:rsidR="009E249B" w:rsidRDefault="009E249B">
      <w:pPr>
        <w:pStyle w:val="Body"/>
      </w:pPr>
    </w:p>
    <w:p w14:paraId="70F43AFD" w14:textId="77777777" w:rsidR="009E249B" w:rsidRDefault="009E249B">
      <w:pPr>
        <w:pStyle w:val="Heading1"/>
      </w:pPr>
      <w:bookmarkStart w:id="145" w:name="_Toc64867680"/>
      <w:bookmarkStart w:id="146" w:name="_Toc87146891"/>
      <w:bookmarkStart w:id="147" w:name="_Ref126913206"/>
      <w:bookmarkStart w:id="148" w:name="_Ref126913434"/>
      <w:bookmarkStart w:id="149" w:name="_Toc126922730"/>
      <w:r>
        <w:lastRenderedPageBreak/>
        <w:t>Relations Among Views</w:t>
      </w:r>
      <w:bookmarkEnd w:id="145"/>
      <w:bookmarkEnd w:id="146"/>
      <w:bookmarkEnd w:id="147"/>
      <w:bookmarkEnd w:id="148"/>
      <w:bookmarkEnd w:id="149"/>
      <w:r>
        <w:t xml:space="preserve"> </w:t>
      </w:r>
    </w:p>
    <w:p w14:paraId="64880268" w14:textId="77777777" w:rsidR="009E249B" w:rsidRDefault="009E249B">
      <w:pPr>
        <w:pStyle w:val="Body"/>
      </w:pPr>
      <w:r>
        <w:t>Each of the views specified in Section 3 provides a different perspective and d</w:t>
      </w:r>
      <w:r>
        <w:t>e</w:t>
      </w:r>
      <w:r>
        <w:t>sign handle on a system, and each is valid and useful in its own right. Although the views give different system perspectives, they are not independent. Elements of one view will be related to elements of other views, and we need to re</w:t>
      </w:r>
      <w:r>
        <w:t>a</w:t>
      </w:r>
      <w:r>
        <w:t>son about these relations. For example, a module in a decomposition view may be man</w:t>
      </w:r>
      <w:r>
        <w:softHyphen/>
        <w:t>ifested as one, part of one, or several components in one of the component-and-connector views, reflecting its runtime alter-ego. In general, mappings b</w:t>
      </w:r>
      <w:r>
        <w:t>e</w:t>
      </w:r>
      <w:r>
        <w:t>tween views are many to many.   Section 4 describes the relations that exist among the views given in Section 3.  As r</w:t>
      </w:r>
      <w:r>
        <w:t>e</w:t>
      </w:r>
      <w:r>
        <w:t>quired by ANSI/IEEE 1471-2000, it also describes any known inconsistencies among the views.</w:t>
      </w:r>
    </w:p>
    <w:p w14:paraId="50D139CE" w14:textId="77777777" w:rsidR="009E249B" w:rsidRDefault="009E249B">
      <w:pPr>
        <w:pStyle w:val="Body"/>
      </w:pPr>
    </w:p>
    <w:p w14:paraId="05A36E81" w14:textId="77777777" w:rsidR="009E249B" w:rsidRDefault="009E249B">
      <w:pPr>
        <w:pStyle w:val="Heading2"/>
      </w:pPr>
      <w:bookmarkStart w:id="150" w:name="_Toc64867681"/>
      <w:bookmarkStart w:id="151" w:name="_Toc87146892"/>
      <w:bookmarkStart w:id="152" w:name="_Toc126922731"/>
      <w:r>
        <w:t>General Relations Among Views</w:t>
      </w:r>
      <w:bookmarkEnd w:id="150"/>
      <w:bookmarkEnd w:id="151"/>
      <w:bookmarkEnd w:id="15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5D37EF80"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9D2F618" w14:textId="77777777"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14:paraId="45EBFA36" w14:textId="77777777" w:rsidR="009E249B" w:rsidRDefault="009E249B">
      <w:pPr>
        <w:pStyle w:val="Body"/>
      </w:pPr>
      <w:r>
        <w:t xml:space="preserve"> </w:t>
      </w:r>
    </w:p>
    <w:p w14:paraId="08EAB500" w14:textId="77777777" w:rsidR="009E249B" w:rsidRDefault="009E249B">
      <w:pPr>
        <w:pStyle w:val="Heading2"/>
      </w:pPr>
      <w:bookmarkStart w:id="153" w:name="_Toc64867682"/>
      <w:bookmarkStart w:id="154" w:name="_Toc87146893"/>
      <w:bookmarkStart w:id="155" w:name="_Toc126922732"/>
      <w:r>
        <w:t>View-to-View Relations</w:t>
      </w:r>
      <w:bookmarkEnd w:id="153"/>
      <w:bookmarkEnd w:id="154"/>
      <w:bookmarkEnd w:id="15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22AA8FD7"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F2E6A23" w14:textId="77777777" w:rsidR="009E249B" w:rsidRDefault="009E249B">
            <w:pPr>
              <w:pStyle w:val="z-table-instructions"/>
              <w:rPr>
                <w:color w:val="auto"/>
              </w:rPr>
            </w:pPr>
            <w:r>
              <w:rPr>
                <w:b/>
                <w:bCs/>
              </w:rPr>
              <w:t>CONTENTS OF THIS SECTION</w:t>
            </w:r>
            <w:r>
              <w:t>: For each set of views related to each other, this section shows how the el</w:t>
            </w:r>
            <w:r>
              <w:t>e</w:t>
            </w:r>
            <w:r>
              <w:t xml:space="preserve">ments in one view are related to elements in another. </w:t>
            </w:r>
          </w:p>
        </w:tc>
      </w:tr>
    </w:tbl>
    <w:p w14:paraId="045CFDC1" w14:textId="77777777" w:rsidR="009E249B" w:rsidRDefault="009E249B">
      <w:pPr>
        <w:pStyle w:val="Heading1"/>
      </w:pPr>
      <w:bookmarkStart w:id="156" w:name="_Toc64867683"/>
      <w:bookmarkStart w:id="157" w:name="_Toc87146894"/>
      <w:bookmarkStart w:id="158" w:name="_Ref126913297"/>
      <w:bookmarkStart w:id="159" w:name="_Ref126913446"/>
      <w:bookmarkStart w:id="160" w:name="_Toc126922733"/>
      <w:r>
        <w:lastRenderedPageBreak/>
        <w:t>Referenced Materials</w:t>
      </w:r>
      <w:bookmarkEnd w:id="156"/>
      <w:bookmarkEnd w:id="157"/>
      <w:bookmarkEnd w:id="158"/>
      <w:bookmarkEnd w:id="159"/>
      <w:bookmarkEnd w:id="16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7FAA6360"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E7F95FF" w14:textId="77777777"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14:paraId="46B350F0" w14:textId="77777777" w:rsidR="009E249B" w:rsidRDefault="009E249B">
      <w:pPr>
        <w:pStyle w:val="Reference"/>
        <w:keepNext w:val="0"/>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6071CF24" w14:textId="77777777">
        <w:tc>
          <w:tcPr>
            <w:tcW w:w="2088" w:type="dxa"/>
          </w:tcPr>
          <w:p w14:paraId="6834D2CA" w14:textId="77777777" w:rsidR="009E249B" w:rsidRDefault="009E249B">
            <w:pPr>
              <w:pStyle w:val="Reference"/>
              <w:keepNext w:val="0"/>
              <w:numPr>
                <w:ilvl w:val="0"/>
                <w:numId w:val="0"/>
              </w:numPr>
            </w:pPr>
            <w:r>
              <w:t>Ba</w:t>
            </w:r>
            <w:r>
              <w:t>r</w:t>
            </w:r>
            <w:r>
              <w:t>bacci 2003</w:t>
            </w:r>
          </w:p>
        </w:tc>
        <w:tc>
          <w:tcPr>
            <w:tcW w:w="6768" w:type="dxa"/>
          </w:tcPr>
          <w:p w14:paraId="4D8773C9" w14:textId="77777777" w:rsidR="009E249B" w:rsidRDefault="009E249B">
            <w:pPr>
              <w:pStyle w:val="Reference"/>
              <w:keepNext w:val="0"/>
              <w:numPr>
                <w:ilvl w:val="0"/>
                <w:numId w:val="0"/>
              </w:numPr>
            </w:pPr>
            <w:r>
              <w:t>Barbacci, M.; Ellison, R.; Lattanze, A.; Stafford, J.; Wei</w:t>
            </w:r>
            <w:r>
              <w:t>n</w:t>
            </w:r>
            <w:r>
              <w:t xml:space="preserve">stock, C.; &amp; Wood, W. </w:t>
            </w:r>
            <w:r>
              <w:rPr>
                <w:i/>
                <w:iCs/>
              </w:rPr>
              <w:t>Quality Attribute Workshops (QAWs)</w:t>
            </w:r>
            <w:r>
              <w:t>, Third Edition (CMU/SEI-2003-TR-016). Pittsburgh, PA: Software Engineering Institute, Carnegie Mellon Un</w:t>
            </w:r>
            <w:r>
              <w:t>i</w:t>
            </w:r>
            <w:r>
              <w:t>versity, 2003. &lt;http://www.sei.cmu.edu/publications/documents/03.reports/03tr016.html&gt;.</w:t>
            </w:r>
          </w:p>
        </w:tc>
      </w:tr>
      <w:tr w:rsidR="009E249B" w14:paraId="296DC443" w14:textId="77777777">
        <w:tc>
          <w:tcPr>
            <w:tcW w:w="2088" w:type="dxa"/>
          </w:tcPr>
          <w:p w14:paraId="09249237" w14:textId="77777777" w:rsidR="009E249B" w:rsidRDefault="009E249B">
            <w:pPr>
              <w:pStyle w:val="Reference"/>
              <w:keepNext w:val="0"/>
              <w:numPr>
                <w:ilvl w:val="0"/>
                <w:numId w:val="0"/>
              </w:numPr>
            </w:pPr>
            <w:r>
              <w:t>Bass 2003</w:t>
            </w:r>
          </w:p>
        </w:tc>
        <w:tc>
          <w:tcPr>
            <w:tcW w:w="6768" w:type="dxa"/>
          </w:tcPr>
          <w:p w14:paraId="5B09FE4D" w14:textId="77777777" w:rsidR="009E249B" w:rsidRDefault="009E249B">
            <w:pPr>
              <w:pStyle w:val="Reference"/>
              <w:keepNext w:val="0"/>
              <w:numPr>
                <w:ilvl w:val="0"/>
                <w:numId w:val="0"/>
              </w:numPr>
            </w:pPr>
            <w:r>
              <w:t xml:space="preserve">Bass, Clements, Kazman, </w:t>
            </w:r>
            <w:r>
              <w:rPr>
                <w:i/>
              </w:rPr>
              <w:t>Software Architecture in Pra</w:t>
            </w:r>
            <w:r>
              <w:rPr>
                <w:i/>
              </w:rPr>
              <w:t>c</w:t>
            </w:r>
            <w:r>
              <w:rPr>
                <w:i/>
              </w:rPr>
              <w:t>tice,</w:t>
            </w:r>
            <w:r>
              <w:t xml:space="preserve"> second edition, Addison Wesley Longman, 2003.</w:t>
            </w:r>
          </w:p>
        </w:tc>
      </w:tr>
      <w:tr w:rsidR="009E249B" w14:paraId="14A6A464" w14:textId="77777777">
        <w:tc>
          <w:tcPr>
            <w:tcW w:w="2088" w:type="dxa"/>
          </w:tcPr>
          <w:p w14:paraId="730F1494" w14:textId="77777777" w:rsidR="009E249B" w:rsidRDefault="009E249B">
            <w:pPr>
              <w:pStyle w:val="Reference"/>
              <w:keepNext w:val="0"/>
              <w:numPr>
                <w:ilvl w:val="0"/>
                <w:numId w:val="0"/>
              </w:numPr>
            </w:pPr>
            <w:r>
              <w:t>Clements 2001</w:t>
            </w:r>
          </w:p>
        </w:tc>
        <w:tc>
          <w:tcPr>
            <w:tcW w:w="6768" w:type="dxa"/>
          </w:tcPr>
          <w:p w14:paraId="24957498" w14:textId="77777777" w:rsidR="009E249B" w:rsidRDefault="009E249B">
            <w:pPr>
              <w:pStyle w:val="Reference"/>
              <w:keepNext w:val="0"/>
              <w:numPr>
                <w:ilvl w:val="0"/>
                <w:numId w:val="0"/>
              </w:numPr>
            </w:pPr>
            <w:r>
              <w:t xml:space="preserve">Clements, Kazman, Klein, </w:t>
            </w:r>
            <w:r>
              <w:rPr>
                <w:i/>
              </w:rPr>
              <w:t>Evaluating Software Architectures: Methods and Case Studies,</w:t>
            </w:r>
            <w:r>
              <w:t xml:space="preserve"> Addison Wesley Longman, 2001.</w:t>
            </w:r>
          </w:p>
        </w:tc>
      </w:tr>
      <w:tr w:rsidR="009E249B" w14:paraId="08C7347E" w14:textId="77777777">
        <w:tc>
          <w:tcPr>
            <w:tcW w:w="2088" w:type="dxa"/>
          </w:tcPr>
          <w:p w14:paraId="57FD5A82" w14:textId="77777777" w:rsidR="009E249B" w:rsidRDefault="009E249B">
            <w:pPr>
              <w:pStyle w:val="Reference"/>
              <w:keepNext w:val="0"/>
              <w:numPr>
                <w:ilvl w:val="0"/>
                <w:numId w:val="0"/>
              </w:numPr>
            </w:pPr>
            <w:r>
              <w:t>Clements 20</w:t>
            </w:r>
            <w:r w:rsidR="00222232">
              <w:t>02</w:t>
            </w:r>
          </w:p>
        </w:tc>
        <w:tc>
          <w:tcPr>
            <w:tcW w:w="6768" w:type="dxa"/>
          </w:tcPr>
          <w:p w14:paraId="2D860053" w14:textId="77777777" w:rsidR="009E249B" w:rsidRDefault="009E249B">
            <w:pPr>
              <w:pStyle w:val="Reference"/>
              <w:keepNext w:val="0"/>
              <w:numPr>
                <w:ilvl w:val="0"/>
                <w:numId w:val="0"/>
              </w:numPr>
            </w:pPr>
            <w:r>
              <w:t>Clements, Bachmann, Bass, Garlan, Ivers, Little, Nord, Sta</w:t>
            </w:r>
            <w:r>
              <w:t>f</w:t>
            </w:r>
            <w:r>
              <w:t xml:space="preserve">ford, </w:t>
            </w:r>
            <w:r>
              <w:rPr>
                <w:i/>
              </w:rPr>
              <w:t>Documen</w:t>
            </w:r>
            <w:r>
              <w:rPr>
                <w:i/>
              </w:rPr>
              <w:t>t</w:t>
            </w:r>
            <w:r>
              <w:rPr>
                <w:i/>
              </w:rPr>
              <w:t>ing Software Architectures: Views and Beyond</w:t>
            </w:r>
            <w:r w:rsidR="00222232">
              <w:t>, Addison Wesley Longman, 2002</w:t>
            </w:r>
            <w:r>
              <w:t>.</w:t>
            </w:r>
          </w:p>
        </w:tc>
      </w:tr>
      <w:tr w:rsidR="009E249B" w14:paraId="65AC335D" w14:textId="77777777">
        <w:tc>
          <w:tcPr>
            <w:tcW w:w="2088" w:type="dxa"/>
          </w:tcPr>
          <w:p w14:paraId="5D356C0F" w14:textId="77777777" w:rsidR="009E249B" w:rsidRDefault="009E249B">
            <w:pPr>
              <w:pStyle w:val="Reference"/>
              <w:keepNext w:val="0"/>
              <w:numPr>
                <w:ilvl w:val="0"/>
                <w:numId w:val="0"/>
              </w:numPr>
            </w:pPr>
            <w:r>
              <w:t>IEEE 1471</w:t>
            </w:r>
          </w:p>
        </w:tc>
        <w:tc>
          <w:tcPr>
            <w:tcW w:w="6768" w:type="dxa"/>
          </w:tcPr>
          <w:p w14:paraId="657F74AE" w14:textId="77777777" w:rsidR="009E249B" w:rsidRDefault="009E249B">
            <w:pPr>
              <w:pStyle w:val="Reference"/>
              <w:keepNext w:val="0"/>
              <w:numPr>
                <w:ilvl w:val="0"/>
                <w:numId w:val="0"/>
              </w:numPr>
            </w:pPr>
            <w:r>
              <w:t xml:space="preserve">ANSI/IEEE-1471-2000, </w:t>
            </w:r>
            <w:r>
              <w:rPr>
                <w:i/>
                <w:iCs/>
              </w:rPr>
              <w:t>IEEE Recommended Practice for A</w:t>
            </w:r>
            <w:r>
              <w:rPr>
                <w:i/>
                <w:iCs/>
              </w:rPr>
              <w:t>r</w:t>
            </w:r>
            <w:r>
              <w:rPr>
                <w:i/>
                <w:iCs/>
              </w:rPr>
              <w:t>chitectural Description of Software-Intensive Systems</w:t>
            </w:r>
            <w:r>
              <w:t>, 21 Se</w:t>
            </w:r>
            <w:r>
              <w:t>p</w:t>
            </w:r>
            <w:r>
              <w:t>tember 2000.</w:t>
            </w:r>
          </w:p>
        </w:tc>
      </w:tr>
    </w:tbl>
    <w:p w14:paraId="1A3B762A" w14:textId="77777777" w:rsidR="009E249B" w:rsidRDefault="009E249B">
      <w:pPr>
        <w:pStyle w:val="Reference"/>
        <w:numPr>
          <w:ilvl w:val="0"/>
          <w:numId w:val="0"/>
        </w:numPr>
      </w:pPr>
      <w:r>
        <w:tab/>
      </w:r>
      <w:r>
        <w:tab/>
      </w:r>
    </w:p>
    <w:p w14:paraId="7630FB00" w14:textId="77777777" w:rsidR="009E249B" w:rsidRDefault="009E249B">
      <w:pPr>
        <w:pStyle w:val="Reference"/>
        <w:keepNext w:val="0"/>
        <w:numPr>
          <w:ilvl w:val="0"/>
          <w:numId w:val="0"/>
        </w:numPr>
      </w:pPr>
      <w:r>
        <w:tab/>
      </w:r>
    </w:p>
    <w:p w14:paraId="501A35B8" w14:textId="77777777" w:rsidR="009E249B" w:rsidRDefault="009E249B">
      <w:pPr>
        <w:pStyle w:val="Body"/>
      </w:pPr>
    </w:p>
    <w:p w14:paraId="188BC477" w14:textId="77777777" w:rsidR="009E249B" w:rsidRDefault="009E249B">
      <w:pPr>
        <w:pStyle w:val="Heading1"/>
      </w:pPr>
      <w:bookmarkStart w:id="161" w:name="_Toc64867684"/>
      <w:bookmarkStart w:id="162" w:name="_Toc87146895"/>
      <w:bookmarkStart w:id="163" w:name="_Ref126913312"/>
      <w:bookmarkStart w:id="164" w:name="_Ref126913464"/>
      <w:bookmarkStart w:id="165" w:name="_Toc126922734"/>
      <w:r>
        <w:lastRenderedPageBreak/>
        <w:t>Directory</w:t>
      </w:r>
      <w:bookmarkEnd w:id="161"/>
      <w:bookmarkEnd w:id="162"/>
      <w:bookmarkEnd w:id="163"/>
      <w:bookmarkEnd w:id="164"/>
      <w:bookmarkEnd w:id="165"/>
    </w:p>
    <w:p w14:paraId="44FCBCEE" w14:textId="77777777" w:rsidR="009E249B" w:rsidRDefault="009E249B">
      <w:pPr>
        <w:pStyle w:val="Heading2"/>
      </w:pPr>
      <w:bookmarkStart w:id="166" w:name="_Toc64867685"/>
      <w:bookmarkStart w:id="167" w:name="_Toc87146896"/>
      <w:bookmarkStart w:id="168" w:name="_Toc126922735"/>
      <w:r>
        <w:t>Index</w:t>
      </w:r>
      <w:bookmarkEnd w:id="166"/>
      <w:bookmarkEnd w:id="167"/>
      <w:bookmarkEnd w:id="16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67245D4A"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EE8DD0A" w14:textId="77777777"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14:paraId="367495A9" w14:textId="77777777" w:rsidR="009E249B" w:rsidRDefault="009E249B">
            <w:pPr>
              <w:pStyle w:val="z-list-bulleted-1"/>
            </w:pPr>
            <w:r>
              <w:t xml:space="preserve">the location in the SAD where it was defined </w:t>
            </w:r>
          </w:p>
          <w:p w14:paraId="319E43BF" w14:textId="77777777" w:rsidR="009E249B" w:rsidRDefault="009E249B">
            <w:pPr>
              <w:pStyle w:val="z-list-bulleted-1"/>
            </w:pPr>
            <w:r>
              <w:t>each place it was used</w:t>
            </w:r>
          </w:p>
          <w:p w14:paraId="1F99B794" w14:textId="77777777" w:rsidR="00A8152C" w:rsidRDefault="00A8152C" w:rsidP="00A8152C">
            <w:pPr>
              <w:pStyle w:val="z-list-bulleted-1"/>
              <w:numPr>
                <w:ilvl w:val="0"/>
                <w:numId w:val="0"/>
              </w:numPr>
            </w:pPr>
            <w:r>
              <w:t>Ideally, each entry will be a hyperlink so a reader can instantly navigate to the indicated location.</w:t>
            </w:r>
          </w:p>
        </w:tc>
      </w:tr>
    </w:tbl>
    <w:p w14:paraId="791BC662" w14:textId="77777777" w:rsidR="009E249B" w:rsidRDefault="009E249B">
      <w:pPr>
        <w:pStyle w:val="Heading2"/>
      </w:pPr>
      <w:bookmarkStart w:id="169" w:name="_Toc64867686"/>
      <w:bookmarkStart w:id="170" w:name="_Toc87146897"/>
      <w:bookmarkStart w:id="171" w:name="_Toc126922736"/>
      <w:r>
        <w:t>Glossary</w:t>
      </w:r>
      <w:bookmarkEnd w:id="169"/>
      <w:bookmarkEnd w:id="170"/>
      <w:bookmarkEnd w:id="171"/>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5F39DBB9"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9968A06" w14:textId="77777777"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w:t>
            </w:r>
            <w:r>
              <w:t>i</w:t>
            </w:r>
            <w:r>
              <w:t>tion is different, this section explains why.</w:t>
            </w:r>
          </w:p>
        </w:tc>
      </w:tr>
    </w:tbl>
    <w:p w14:paraId="49AF365A" w14:textId="77777777" w:rsidR="009E249B" w:rsidRDefault="009E249B">
      <w:pPr>
        <w:pStyle w:val="Heading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36DF2CC9" w14:textId="77777777">
        <w:tc>
          <w:tcPr>
            <w:tcW w:w="4428" w:type="dxa"/>
          </w:tcPr>
          <w:p w14:paraId="61C4F4FB" w14:textId="77777777" w:rsidR="009E249B" w:rsidRDefault="009E249B">
            <w:pPr>
              <w:pStyle w:val="Body"/>
            </w:pPr>
            <w:r>
              <w:t>Term</w:t>
            </w:r>
          </w:p>
        </w:tc>
        <w:tc>
          <w:tcPr>
            <w:tcW w:w="4428" w:type="dxa"/>
          </w:tcPr>
          <w:p w14:paraId="5BF73CAA" w14:textId="77777777" w:rsidR="009E249B" w:rsidRDefault="009E249B">
            <w:pPr>
              <w:pStyle w:val="Body"/>
            </w:pPr>
            <w:r>
              <w:t>Definition</w:t>
            </w:r>
          </w:p>
        </w:tc>
      </w:tr>
      <w:tr w:rsidR="009E249B" w14:paraId="34CA8547" w14:textId="77777777">
        <w:tc>
          <w:tcPr>
            <w:tcW w:w="4428" w:type="dxa"/>
          </w:tcPr>
          <w:p w14:paraId="2AC5EB7E" w14:textId="77777777" w:rsidR="009E249B" w:rsidRDefault="009E249B">
            <w:pPr>
              <w:pStyle w:val="Body"/>
            </w:pPr>
            <w:r>
              <w:t>software architecture</w:t>
            </w:r>
          </w:p>
        </w:tc>
        <w:tc>
          <w:tcPr>
            <w:tcW w:w="4428" w:type="dxa"/>
          </w:tcPr>
          <w:p w14:paraId="05E81DC3" w14:textId="77777777" w:rsidR="009E249B" w:rsidRDefault="009E249B">
            <w:pPr>
              <w:pStyle w:val="Body"/>
            </w:pPr>
            <w:r>
              <w:t>The structure or structures of that system, which comprise software elements, the exte</w:t>
            </w:r>
            <w:r>
              <w:t>r</w:t>
            </w:r>
            <w:r>
              <w:t>nally visible properties of those el</w:t>
            </w:r>
            <w:r>
              <w:t>e</w:t>
            </w:r>
            <w:r>
              <w:t>ments, and the relationships among them [Bass 2003].  "Externally visible” prope</w:t>
            </w:r>
            <w:r>
              <w:t>r</w:t>
            </w:r>
            <w:r>
              <w:t>ties refer to those assumptions other el</w:t>
            </w:r>
            <w:r>
              <w:t>e</w:t>
            </w:r>
            <w:r>
              <w:t>ments can make of an element, such as its provided services, pe</w:t>
            </w:r>
            <w:r>
              <w:t>r</w:t>
            </w:r>
            <w:r>
              <w:t>formance chara</w:t>
            </w:r>
            <w:r>
              <w:t>c</w:t>
            </w:r>
            <w:r>
              <w:t>teris</w:t>
            </w:r>
            <w:r>
              <w:softHyphen/>
              <w:t>tics, fault handling, shared resource usage, and so on.</w:t>
            </w:r>
          </w:p>
        </w:tc>
      </w:tr>
      <w:tr w:rsidR="009E249B" w14:paraId="460A895F" w14:textId="77777777">
        <w:tc>
          <w:tcPr>
            <w:tcW w:w="4428" w:type="dxa"/>
          </w:tcPr>
          <w:p w14:paraId="5867BA8D" w14:textId="77777777" w:rsidR="009E249B" w:rsidRDefault="009E249B">
            <w:pPr>
              <w:pStyle w:val="Body"/>
            </w:pPr>
            <w:r>
              <w:t>view</w:t>
            </w:r>
          </w:p>
        </w:tc>
        <w:tc>
          <w:tcPr>
            <w:tcW w:w="4428" w:type="dxa"/>
          </w:tcPr>
          <w:p w14:paraId="1E6C912F"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w:t>
            </w:r>
            <w:r>
              <w:t>r</w:t>
            </w:r>
            <w:r>
              <w:t>ties, and the relations among them.  A view conforms to a defining vie</w:t>
            </w:r>
            <w:r>
              <w:t>w</w:t>
            </w:r>
            <w:r>
              <w:t>point.</w:t>
            </w:r>
          </w:p>
        </w:tc>
      </w:tr>
      <w:tr w:rsidR="009E249B" w14:paraId="3A432E0E" w14:textId="77777777">
        <w:tc>
          <w:tcPr>
            <w:tcW w:w="4428" w:type="dxa"/>
          </w:tcPr>
          <w:p w14:paraId="1D44DE6D" w14:textId="77777777" w:rsidR="009E249B" w:rsidRDefault="009E249B">
            <w:pPr>
              <w:pStyle w:val="Body"/>
            </w:pPr>
            <w:r>
              <w:t>view packet</w:t>
            </w:r>
          </w:p>
        </w:tc>
        <w:tc>
          <w:tcPr>
            <w:tcW w:w="4428" w:type="dxa"/>
          </w:tcPr>
          <w:p w14:paraId="7615B810" w14:textId="77777777" w:rsidR="009E249B" w:rsidRDefault="009E249B">
            <w:pPr>
              <w:pStyle w:val="Body"/>
            </w:pPr>
            <w:r>
              <w:t>The smallest package of architectural doc</w:t>
            </w:r>
            <w:r>
              <w:t>u</w:t>
            </w:r>
            <w:r>
              <w:t xml:space="preserve">mentation that could usefully be given to a stakeholder.  The documentation of a view is </w:t>
            </w:r>
            <w:r>
              <w:lastRenderedPageBreak/>
              <w:t>composed of one or more view packets.</w:t>
            </w:r>
          </w:p>
        </w:tc>
      </w:tr>
      <w:tr w:rsidR="009E249B" w14:paraId="6D4AAA45" w14:textId="77777777">
        <w:tc>
          <w:tcPr>
            <w:tcW w:w="4428" w:type="dxa"/>
          </w:tcPr>
          <w:p w14:paraId="3E4AACD2" w14:textId="77777777" w:rsidR="009E249B" w:rsidRDefault="009E249B">
            <w:pPr>
              <w:pStyle w:val="Body"/>
            </w:pPr>
            <w:r>
              <w:lastRenderedPageBreak/>
              <w:t>viewpoint</w:t>
            </w:r>
          </w:p>
        </w:tc>
        <w:tc>
          <w:tcPr>
            <w:tcW w:w="4428" w:type="dxa"/>
          </w:tcPr>
          <w:p w14:paraId="51D4D70B" w14:textId="77777777" w:rsidR="009E249B" w:rsidRDefault="009E249B">
            <w:pPr>
              <w:pStyle w:val="Body"/>
            </w:pPr>
            <w:r>
              <w:t>A specification of the conventions for co</w:t>
            </w:r>
            <w:r>
              <w:t>n</w:t>
            </w:r>
            <w:r>
              <w:t>structing and using a view; a pattern or te</w:t>
            </w:r>
            <w:r>
              <w:t>m</w:t>
            </w:r>
            <w:r>
              <w:t>plate from which to develop individual views by e</w:t>
            </w:r>
            <w:r>
              <w:t>s</w:t>
            </w:r>
            <w:r>
              <w:t>tablishing the purposes and audience for a view, and the techniques for its creation and analysis [IEEE 1471]. Identifies the set of co</w:t>
            </w:r>
            <w:r>
              <w:t>n</w:t>
            </w:r>
            <w:r>
              <w:t>cerns to be addressed, and identifies the mode</w:t>
            </w:r>
            <w:r>
              <w:t>l</w:t>
            </w:r>
            <w:r>
              <w:t>ing techniques, evaluation techniques, consi</w:t>
            </w:r>
            <w:r>
              <w:t>s</w:t>
            </w:r>
            <w:r>
              <w:t>tency checking techniques, etc., used by any co</w:t>
            </w:r>
            <w:r>
              <w:t>n</w:t>
            </w:r>
            <w:r>
              <w:t xml:space="preserve">forming view.  </w:t>
            </w:r>
          </w:p>
        </w:tc>
      </w:tr>
    </w:tbl>
    <w:p w14:paraId="6472FAC5" w14:textId="77777777" w:rsidR="009E249B" w:rsidRDefault="009E249B">
      <w:pPr>
        <w:pStyle w:val="Body"/>
      </w:pPr>
    </w:p>
    <w:p w14:paraId="2A0B5260" w14:textId="77777777" w:rsidR="009E249B" w:rsidRDefault="009E249B">
      <w:pPr>
        <w:pStyle w:val="Heading2"/>
      </w:pPr>
      <w:bookmarkStart w:id="172" w:name="_Toc64867687"/>
      <w:bookmarkStart w:id="173" w:name="_Toc87146898"/>
      <w:bookmarkStart w:id="174" w:name="_Toc126922737"/>
      <w:r>
        <w:t>Acronym List</w:t>
      </w:r>
      <w:bookmarkEnd w:id="172"/>
      <w:bookmarkEnd w:id="173"/>
      <w:bookmarkEnd w:id="174"/>
    </w:p>
    <w:p w14:paraId="0F63FB8E" w14:textId="77777777"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79CAA6F5" w14:textId="77777777">
        <w:trPr>
          <w:jc w:val="center"/>
        </w:trPr>
        <w:tc>
          <w:tcPr>
            <w:tcW w:w="1548" w:type="dxa"/>
          </w:tcPr>
          <w:p w14:paraId="09B61F6D" w14:textId="77777777" w:rsidR="009E249B" w:rsidRDefault="009E249B">
            <w:pPr>
              <w:pStyle w:val="TableText"/>
            </w:pPr>
            <w:r>
              <w:t>API</w:t>
            </w:r>
          </w:p>
        </w:tc>
        <w:tc>
          <w:tcPr>
            <w:tcW w:w="7011" w:type="dxa"/>
          </w:tcPr>
          <w:p w14:paraId="2AE04BDA" w14:textId="77777777" w:rsidR="009E249B" w:rsidRDefault="009E249B">
            <w:pPr>
              <w:pStyle w:val="TableText"/>
            </w:pPr>
            <w:r>
              <w:t>Application Programming Interface; Application Program Interface; Applic</w:t>
            </w:r>
            <w:r>
              <w:t>a</w:t>
            </w:r>
            <w:r>
              <w:t>tion Programmer Interface</w:t>
            </w:r>
          </w:p>
        </w:tc>
      </w:tr>
      <w:tr w:rsidR="009E249B" w14:paraId="201148EC" w14:textId="77777777">
        <w:trPr>
          <w:jc w:val="center"/>
        </w:trPr>
        <w:tc>
          <w:tcPr>
            <w:tcW w:w="1548" w:type="dxa"/>
          </w:tcPr>
          <w:p w14:paraId="6E74111E" w14:textId="77777777" w:rsidR="009E249B" w:rsidRDefault="009E249B">
            <w:pPr>
              <w:pStyle w:val="TableText"/>
            </w:pPr>
            <w:r>
              <w:t>ATAM</w:t>
            </w:r>
          </w:p>
        </w:tc>
        <w:tc>
          <w:tcPr>
            <w:tcW w:w="7011" w:type="dxa"/>
          </w:tcPr>
          <w:p w14:paraId="75C19F83" w14:textId="77777777" w:rsidR="009E249B" w:rsidRDefault="009E249B">
            <w:pPr>
              <w:pStyle w:val="TableText"/>
            </w:pPr>
            <w:r>
              <w:t>Architecture Tradeoff Analysis Method</w:t>
            </w:r>
          </w:p>
        </w:tc>
      </w:tr>
      <w:tr w:rsidR="009E249B" w14:paraId="47F5AA07" w14:textId="77777777">
        <w:trPr>
          <w:jc w:val="center"/>
        </w:trPr>
        <w:tc>
          <w:tcPr>
            <w:tcW w:w="1548" w:type="dxa"/>
          </w:tcPr>
          <w:p w14:paraId="5227419A" w14:textId="77777777" w:rsidR="009E249B" w:rsidRDefault="009E249B">
            <w:pPr>
              <w:pStyle w:val="TableText"/>
            </w:pPr>
            <w:r>
              <w:t>CMM</w:t>
            </w:r>
          </w:p>
        </w:tc>
        <w:tc>
          <w:tcPr>
            <w:tcW w:w="7011" w:type="dxa"/>
          </w:tcPr>
          <w:p w14:paraId="470C8FCE" w14:textId="77777777" w:rsidR="009E249B" w:rsidRDefault="009E249B">
            <w:pPr>
              <w:pStyle w:val="TableText"/>
            </w:pPr>
            <w:r>
              <w:t>Capability Maturity Model</w:t>
            </w:r>
          </w:p>
        </w:tc>
      </w:tr>
      <w:tr w:rsidR="009E249B" w14:paraId="7F20D984" w14:textId="77777777">
        <w:trPr>
          <w:jc w:val="center"/>
        </w:trPr>
        <w:tc>
          <w:tcPr>
            <w:tcW w:w="1548" w:type="dxa"/>
          </w:tcPr>
          <w:p w14:paraId="3688A05E" w14:textId="77777777" w:rsidR="009E249B" w:rsidRDefault="009E249B">
            <w:pPr>
              <w:pStyle w:val="TableText"/>
            </w:pPr>
            <w:r>
              <w:t>CMMI</w:t>
            </w:r>
          </w:p>
        </w:tc>
        <w:tc>
          <w:tcPr>
            <w:tcW w:w="7011" w:type="dxa"/>
          </w:tcPr>
          <w:p w14:paraId="327CF71D" w14:textId="77777777" w:rsidR="009E249B" w:rsidRDefault="009E249B">
            <w:pPr>
              <w:pStyle w:val="TableText"/>
            </w:pPr>
            <w:r>
              <w:t>Capability Maturity Model Integration</w:t>
            </w:r>
          </w:p>
        </w:tc>
      </w:tr>
      <w:tr w:rsidR="009E249B" w14:paraId="4768B89D" w14:textId="77777777">
        <w:trPr>
          <w:jc w:val="center"/>
        </w:trPr>
        <w:tc>
          <w:tcPr>
            <w:tcW w:w="1548" w:type="dxa"/>
          </w:tcPr>
          <w:p w14:paraId="2A458FD2" w14:textId="77777777" w:rsidR="009E249B" w:rsidRDefault="009E249B">
            <w:pPr>
              <w:pStyle w:val="TableText"/>
            </w:pPr>
            <w:r>
              <w:t>CORBA</w:t>
            </w:r>
          </w:p>
        </w:tc>
        <w:tc>
          <w:tcPr>
            <w:tcW w:w="7011" w:type="dxa"/>
          </w:tcPr>
          <w:p w14:paraId="49AB304C" w14:textId="77777777" w:rsidR="009E249B" w:rsidRDefault="009E249B">
            <w:pPr>
              <w:pStyle w:val="TableText"/>
            </w:pPr>
            <w:r>
              <w:t>Common object request broker architecture</w:t>
            </w:r>
          </w:p>
        </w:tc>
      </w:tr>
      <w:tr w:rsidR="009E249B" w14:paraId="47EE250F" w14:textId="77777777">
        <w:trPr>
          <w:jc w:val="center"/>
        </w:trPr>
        <w:tc>
          <w:tcPr>
            <w:tcW w:w="1548" w:type="dxa"/>
          </w:tcPr>
          <w:p w14:paraId="177F332F" w14:textId="77777777" w:rsidR="009E249B" w:rsidRDefault="009E249B">
            <w:pPr>
              <w:pStyle w:val="TableText"/>
            </w:pPr>
            <w:r>
              <w:t>COTS</w:t>
            </w:r>
          </w:p>
        </w:tc>
        <w:tc>
          <w:tcPr>
            <w:tcW w:w="7011" w:type="dxa"/>
          </w:tcPr>
          <w:p w14:paraId="05DB44E1" w14:textId="77777777" w:rsidR="009E249B" w:rsidRDefault="009E249B">
            <w:pPr>
              <w:pStyle w:val="TableText"/>
            </w:pPr>
            <w:r>
              <w:t>Commercial-Off-The-Shelf</w:t>
            </w:r>
          </w:p>
        </w:tc>
      </w:tr>
      <w:tr w:rsidR="009E249B" w14:paraId="15CC3F7E" w14:textId="77777777">
        <w:trPr>
          <w:jc w:val="center"/>
        </w:trPr>
        <w:tc>
          <w:tcPr>
            <w:tcW w:w="1548" w:type="dxa"/>
          </w:tcPr>
          <w:p w14:paraId="16108891" w14:textId="77777777" w:rsidR="009E249B" w:rsidRDefault="009E249B">
            <w:pPr>
              <w:pStyle w:val="TableText"/>
            </w:pPr>
            <w:r>
              <w:t>EPIC</w:t>
            </w:r>
          </w:p>
        </w:tc>
        <w:tc>
          <w:tcPr>
            <w:tcW w:w="7011" w:type="dxa"/>
          </w:tcPr>
          <w:p w14:paraId="1353ED88" w14:textId="77777777" w:rsidR="009E249B" w:rsidRDefault="009E249B">
            <w:pPr>
              <w:pStyle w:val="TableText"/>
            </w:pPr>
            <w:r>
              <w:t>Evolutionary Process for Integrating COTS-Based Systems</w:t>
            </w:r>
          </w:p>
        </w:tc>
      </w:tr>
      <w:tr w:rsidR="009E249B" w14:paraId="375650AA" w14:textId="77777777">
        <w:trPr>
          <w:jc w:val="center"/>
        </w:trPr>
        <w:tc>
          <w:tcPr>
            <w:tcW w:w="1548" w:type="dxa"/>
          </w:tcPr>
          <w:p w14:paraId="57AC8A61" w14:textId="77777777" w:rsidR="009E249B" w:rsidRDefault="009E249B">
            <w:pPr>
              <w:pStyle w:val="TableText"/>
            </w:pPr>
            <w:r>
              <w:t>IEEE</w:t>
            </w:r>
          </w:p>
        </w:tc>
        <w:tc>
          <w:tcPr>
            <w:tcW w:w="7011" w:type="dxa"/>
          </w:tcPr>
          <w:p w14:paraId="1145A1A1" w14:textId="77777777" w:rsidR="009E249B" w:rsidRDefault="009E249B">
            <w:pPr>
              <w:pStyle w:val="TableText"/>
            </w:pPr>
            <w:r>
              <w:t>Institute of Electrical and Electronics Engineers</w:t>
            </w:r>
          </w:p>
        </w:tc>
      </w:tr>
      <w:tr w:rsidR="009E249B" w14:paraId="1C81879E" w14:textId="77777777">
        <w:trPr>
          <w:jc w:val="center"/>
        </w:trPr>
        <w:tc>
          <w:tcPr>
            <w:tcW w:w="1548" w:type="dxa"/>
          </w:tcPr>
          <w:p w14:paraId="056165EC" w14:textId="77777777" w:rsidR="009E249B" w:rsidRDefault="009E249B">
            <w:pPr>
              <w:pStyle w:val="TableText"/>
            </w:pPr>
            <w:r>
              <w:t>KPA</w:t>
            </w:r>
          </w:p>
        </w:tc>
        <w:tc>
          <w:tcPr>
            <w:tcW w:w="7011" w:type="dxa"/>
          </w:tcPr>
          <w:p w14:paraId="048FD240" w14:textId="77777777" w:rsidR="009E249B" w:rsidRDefault="009E249B">
            <w:pPr>
              <w:pStyle w:val="TableText"/>
            </w:pPr>
            <w:r>
              <w:t>Key Process Area</w:t>
            </w:r>
          </w:p>
        </w:tc>
      </w:tr>
      <w:tr w:rsidR="009E249B" w14:paraId="2D099FC0" w14:textId="77777777">
        <w:trPr>
          <w:jc w:val="center"/>
        </w:trPr>
        <w:tc>
          <w:tcPr>
            <w:tcW w:w="1548" w:type="dxa"/>
          </w:tcPr>
          <w:p w14:paraId="303C6BE0" w14:textId="77777777" w:rsidR="009E249B" w:rsidRDefault="009E249B">
            <w:pPr>
              <w:pStyle w:val="TableText"/>
            </w:pPr>
            <w:r>
              <w:t>OO</w:t>
            </w:r>
          </w:p>
        </w:tc>
        <w:tc>
          <w:tcPr>
            <w:tcW w:w="7011" w:type="dxa"/>
          </w:tcPr>
          <w:p w14:paraId="1903420D" w14:textId="77777777" w:rsidR="009E249B" w:rsidRDefault="009E249B">
            <w:pPr>
              <w:pStyle w:val="TableText"/>
            </w:pPr>
            <w:r>
              <w:t>Object Oriented</w:t>
            </w:r>
          </w:p>
        </w:tc>
      </w:tr>
      <w:tr w:rsidR="009E249B" w14:paraId="16C45362" w14:textId="77777777">
        <w:trPr>
          <w:jc w:val="center"/>
        </w:trPr>
        <w:tc>
          <w:tcPr>
            <w:tcW w:w="1548" w:type="dxa"/>
          </w:tcPr>
          <w:p w14:paraId="654256F9" w14:textId="77777777" w:rsidR="009E249B" w:rsidRDefault="009E249B">
            <w:pPr>
              <w:pStyle w:val="TableText"/>
            </w:pPr>
            <w:r>
              <w:t>ORB</w:t>
            </w:r>
          </w:p>
        </w:tc>
        <w:tc>
          <w:tcPr>
            <w:tcW w:w="7011" w:type="dxa"/>
          </w:tcPr>
          <w:p w14:paraId="3D0F8093" w14:textId="77777777" w:rsidR="009E249B" w:rsidRDefault="009E249B">
            <w:pPr>
              <w:pStyle w:val="TableText"/>
            </w:pPr>
            <w:r>
              <w:t>Object Request Broker</w:t>
            </w:r>
          </w:p>
        </w:tc>
      </w:tr>
      <w:tr w:rsidR="009E249B" w14:paraId="5FEF9C4C" w14:textId="77777777">
        <w:trPr>
          <w:jc w:val="center"/>
        </w:trPr>
        <w:tc>
          <w:tcPr>
            <w:tcW w:w="1548" w:type="dxa"/>
          </w:tcPr>
          <w:p w14:paraId="04BF9120" w14:textId="77777777" w:rsidR="009E249B" w:rsidRDefault="009E249B">
            <w:pPr>
              <w:pStyle w:val="TableText"/>
            </w:pPr>
            <w:r>
              <w:t>OS</w:t>
            </w:r>
          </w:p>
        </w:tc>
        <w:tc>
          <w:tcPr>
            <w:tcW w:w="7011" w:type="dxa"/>
          </w:tcPr>
          <w:p w14:paraId="442F26C8" w14:textId="77777777" w:rsidR="009E249B" w:rsidRDefault="009E249B">
            <w:pPr>
              <w:pStyle w:val="TableText"/>
            </w:pPr>
            <w:r>
              <w:t>Operating System</w:t>
            </w:r>
          </w:p>
        </w:tc>
      </w:tr>
      <w:tr w:rsidR="009E249B" w14:paraId="6F3A0AB9" w14:textId="77777777">
        <w:trPr>
          <w:jc w:val="center"/>
        </w:trPr>
        <w:tc>
          <w:tcPr>
            <w:tcW w:w="1548" w:type="dxa"/>
          </w:tcPr>
          <w:p w14:paraId="064C010E" w14:textId="77777777" w:rsidR="009E249B" w:rsidRDefault="009E249B">
            <w:pPr>
              <w:pStyle w:val="TableText"/>
            </w:pPr>
            <w:r>
              <w:t>QAW</w:t>
            </w:r>
          </w:p>
        </w:tc>
        <w:tc>
          <w:tcPr>
            <w:tcW w:w="7011" w:type="dxa"/>
          </w:tcPr>
          <w:p w14:paraId="2CD129B7" w14:textId="77777777" w:rsidR="009E249B" w:rsidRDefault="009E249B">
            <w:pPr>
              <w:pStyle w:val="TableText"/>
            </w:pPr>
            <w:r>
              <w:t>Quality Attribute Workshop</w:t>
            </w:r>
          </w:p>
        </w:tc>
      </w:tr>
      <w:tr w:rsidR="009E249B" w14:paraId="6614BBDE" w14:textId="77777777">
        <w:trPr>
          <w:jc w:val="center"/>
        </w:trPr>
        <w:tc>
          <w:tcPr>
            <w:tcW w:w="1548" w:type="dxa"/>
          </w:tcPr>
          <w:p w14:paraId="20BA52B8" w14:textId="77777777" w:rsidR="009E249B" w:rsidRDefault="009E249B">
            <w:pPr>
              <w:pStyle w:val="TableText"/>
            </w:pPr>
            <w:r>
              <w:t>RUP</w:t>
            </w:r>
          </w:p>
        </w:tc>
        <w:tc>
          <w:tcPr>
            <w:tcW w:w="7011" w:type="dxa"/>
          </w:tcPr>
          <w:p w14:paraId="27042BE5" w14:textId="77777777" w:rsidR="009E249B" w:rsidRDefault="009E249B">
            <w:pPr>
              <w:pStyle w:val="TableText"/>
            </w:pPr>
            <w:r>
              <w:t>Rational Unified Process</w:t>
            </w:r>
          </w:p>
        </w:tc>
      </w:tr>
      <w:tr w:rsidR="009E249B" w14:paraId="07AC3770" w14:textId="77777777">
        <w:trPr>
          <w:jc w:val="center"/>
        </w:trPr>
        <w:tc>
          <w:tcPr>
            <w:tcW w:w="1548" w:type="dxa"/>
          </w:tcPr>
          <w:p w14:paraId="44781F05" w14:textId="77777777" w:rsidR="009E249B" w:rsidRDefault="009E249B">
            <w:pPr>
              <w:pStyle w:val="TableText"/>
            </w:pPr>
            <w:r>
              <w:t>SAD</w:t>
            </w:r>
          </w:p>
        </w:tc>
        <w:tc>
          <w:tcPr>
            <w:tcW w:w="7011" w:type="dxa"/>
          </w:tcPr>
          <w:p w14:paraId="4F4AE7D2" w14:textId="77777777" w:rsidR="009E249B" w:rsidRDefault="009E249B">
            <w:pPr>
              <w:pStyle w:val="TableText"/>
            </w:pPr>
            <w:r>
              <w:t>Software Architecture Document</w:t>
            </w:r>
          </w:p>
        </w:tc>
      </w:tr>
      <w:tr w:rsidR="009E249B" w14:paraId="7FD765E8" w14:textId="77777777">
        <w:trPr>
          <w:jc w:val="center"/>
        </w:trPr>
        <w:tc>
          <w:tcPr>
            <w:tcW w:w="1548" w:type="dxa"/>
          </w:tcPr>
          <w:p w14:paraId="74D7767C" w14:textId="77777777" w:rsidR="009E249B" w:rsidRDefault="009E249B">
            <w:pPr>
              <w:pStyle w:val="TableText"/>
            </w:pPr>
            <w:r>
              <w:t>SDE</w:t>
            </w:r>
          </w:p>
        </w:tc>
        <w:tc>
          <w:tcPr>
            <w:tcW w:w="7011" w:type="dxa"/>
          </w:tcPr>
          <w:p w14:paraId="08E97919" w14:textId="77777777" w:rsidR="009E249B" w:rsidRDefault="009E249B">
            <w:pPr>
              <w:pStyle w:val="TableText"/>
            </w:pPr>
            <w:r>
              <w:t>Software Development Environment</w:t>
            </w:r>
          </w:p>
        </w:tc>
      </w:tr>
      <w:tr w:rsidR="009E249B" w14:paraId="649814EE" w14:textId="77777777">
        <w:trPr>
          <w:jc w:val="center"/>
        </w:trPr>
        <w:tc>
          <w:tcPr>
            <w:tcW w:w="1548" w:type="dxa"/>
          </w:tcPr>
          <w:p w14:paraId="056D6D78" w14:textId="77777777" w:rsidR="009E249B" w:rsidRDefault="009E249B">
            <w:pPr>
              <w:pStyle w:val="TableText"/>
            </w:pPr>
            <w:r>
              <w:t>SEE</w:t>
            </w:r>
          </w:p>
        </w:tc>
        <w:tc>
          <w:tcPr>
            <w:tcW w:w="7011" w:type="dxa"/>
          </w:tcPr>
          <w:p w14:paraId="520D558E" w14:textId="77777777" w:rsidR="009E249B" w:rsidRDefault="009E249B">
            <w:pPr>
              <w:pStyle w:val="TableText"/>
            </w:pPr>
            <w:r>
              <w:t>Software Engineering Environment</w:t>
            </w:r>
          </w:p>
        </w:tc>
      </w:tr>
      <w:tr w:rsidR="009E249B" w14:paraId="4D9ECDCE" w14:textId="77777777">
        <w:trPr>
          <w:jc w:val="center"/>
        </w:trPr>
        <w:tc>
          <w:tcPr>
            <w:tcW w:w="1548" w:type="dxa"/>
          </w:tcPr>
          <w:p w14:paraId="3967E154" w14:textId="77777777" w:rsidR="009E249B" w:rsidRDefault="009E249B">
            <w:pPr>
              <w:pStyle w:val="TableText"/>
            </w:pPr>
            <w:r>
              <w:t>SEI</w:t>
            </w:r>
          </w:p>
        </w:tc>
        <w:tc>
          <w:tcPr>
            <w:tcW w:w="7011" w:type="dxa"/>
          </w:tcPr>
          <w:p w14:paraId="613C1873" w14:textId="77777777" w:rsidR="009E249B" w:rsidRDefault="009E249B">
            <w:pPr>
              <w:pStyle w:val="TableText"/>
            </w:pPr>
            <w:r>
              <w:t>Software Engineering Institute</w:t>
            </w:r>
          </w:p>
          <w:p w14:paraId="5982D1D0" w14:textId="77777777" w:rsidR="009E249B" w:rsidRDefault="009E249B">
            <w:pPr>
              <w:pStyle w:val="TableText"/>
            </w:pPr>
            <w:r>
              <w:t>Systems Engineering &amp; Integration</w:t>
            </w:r>
          </w:p>
          <w:p w14:paraId="0AB7F0D5" w14:textId="77777777" w:rsidR="009E249B" w:rsidRDefault="009E249B">
            <w:pPr>
              <w:pStyle w:val="TableText"/>
            </w:pPr>
            <w:r>
              <w:t>Software End Item</w:t>
            </w:r>
          </w:p>
        </w:tc>
      </w:tr>
      <w:tr w:rsidR="009E249B" w14:paraId="0036FB0B" w14:textId="77777777">
        <w:trPr>
          <w:jc w:val="center"/>
        </w:trPr>
        <w:tc>
          <w:tcPr>
            <w:tcW w:w="1548" w:type="dxa"/>
          </w:tcPr>
          <w:p w14:paraId="604A3B0A" w14:textId="77777777" w:rsidR="009E249B" w:rsidRDefault="009E249B">
            <w:pPr>
              <w:pStyle w:val="TableText"/>
            </w:pPr>
            <w:r>
              <w:t>SEPG</w:t>
            </w:r>
          </w:p>
        </w:tc>
        <w:tc>
          <w:tcPr>
            <w:tcW w:w="7011" w:type="dxa"/>
          </w:tcPr>
          <w:p w14:paraId="1AC7DB5B" w14:textId="77777777" w:rsidR="009E249B" w:rsidRDefault="009E249B">
            <w:pPr>
              <w:pStyle w:val="TableText"/>
            </w:pPr>
            <w:r>
              <w:t>Software Engineering Process Group</w:t>
            </w:r>
          </w:p>
        </w:tc>
      </w:tr>
      <w:tr w:rsidR="009E249B" w14:paraId="090BB7DC" w14:textId="77777777">
        <w:trPr>
          <w:jc w:val="center"/>
        </w:trPr>
        <w:tc>
          <w:tcPr>
            <w:tcW w:w="1548" w:type="dxa"/>
          </w:tcPr>
          <w:p w14:paraId="58498553" w14:textId="77777777" w:rsidR="009E249B" w:rsidRDefault="009E249B">
            <w:pPr>
              <w:pStyle w:val="TableText"/>
              <w:rPr>
                <w:rFonts w:cs="Arial"/>
              </w:rPr>
            </w:pPr>
            <w:r>
              <w:rPr>
                <w:rFonts w:cs="Arial"/>
              </w:rPr>
              <w:lastRenderedPageBreak/>
              <w:t>SLOC</w:t>
            </w:r>
          </w:p>
        </w:tc>
        <w:tc>
          <w:tcPr>
            <w:tcW w:w="7011" w:type="dxa"/>
          </w:tcPr>
          <w:p w14:paraId="178CA111" w14:textId="77777777" w:rsidR="009E249B" w:rsidRDefault="009E249B">
            <w:pPr>
              <w:pStyle w:val="TableText"/>
              <w:rPr>
                <w:rFonts w:cs="Arial"/>
              </w:rPr>
            </w:pPr>
            <w:r>
              <w:rPr>
                <w:rFonts w:cs="Arial"/>
              </w:rPr>
              <w:t>Source Lines of Code</w:t>
            </w:r>
          </w:p>
        </w:tc>
      </w:tr>
      <w:tr w:rsidR="009E249B" w14:paraId="2D5B55E3" w14:textId="77777777">
        <w:trPr>
          <w:jc w:val="center"/>
        </w:trPr>
        <w:tc>
          <w:tcPr>
            <w:tcW w:w="1548" w:type="dxa"/>
          </w:tcPr>
          <w:p w14:paraId="21992C9E" w14:textId="77777777" w:rsidR="009E249B" w:rsidRDefault="009E249B">
            <w:pPr>
              <w:pStyle w:val="TableText"/>
            </w:pPr>
            <w:r>
              <w:t>SW-CMM</w:t>
            </w:r>
          </w:p>
        </w:tc>
        <w:tc>
          <w:tcPr>
            <w:tcW w:w="7011" w:type="dxa"/>
          </w:tcPr>
          <w:p w14:paraId="0C517DFF" w14:textId="77777777" w:rsidR="009E249B" w:rsidRDefault="009E249B">
            <w:pPr>
              <w:pStyle w:val="TableText"/>
            </w:pPr>
            <w:r>
              <w:t>Capability Maturity Model for Software</w:t>
            </w:r>
          </w:p>
        </w:tc>
      </w:tr>
      <w:tr w:rsidR="009E249B" w14:paraId="68D31AAB" w14:textId="77777777">
        <w:trPr>
          <w:jc w:val="center"/>
        </w:trPr>
        <w:tc>
          <w:tcPr>
            <w:tcW w:w="1548" w:type="dxa"/>
          </w:tcPr>
          <w:p w14:paraId="23FAAC6D" w14:textId="77777777" w:rsidR="009E249B" w:rsidRDefault="009E249B">
            <w:pPr>
              <w:pStyle w:val="TableText"/>
            </w:pPr>
            <w:r>
              <w:t>CMMI-SW</w:t>
            </w:r>
          </w:p>
        </w:tc>
        <w:tc>
          <w:tcPr>
            <w:tcW w:w="7011" w:type="dxa"/>
          </w:tcPr>
          <w:p w14:paraId="62B58599" w14:textId="77777777" w:rsidR="009E249B" w:rsidRDefault="009E249B">
            <w:pPr>
              <w:pStyle w:val="TableText"/>
            </w:pPr>
            <w:r>
              <w:t>Capability Maturity Model Integrated - includes Software Engineering</w:t>
            </w:r>
          </w:p>
        </w:tc>
      </w:tr>
      <w:tr w:rsidR="009E249B" w14:paraId="61567BCA" w14:textId="77777777">
        <w:trPr>
          <w:jc w:val="center"/>
        </w:trPr>
        <w:tc>
          <w:tcPr>
            <w:tcW w:w="1548" w:type="dxa"/>
          </w:tcPr>
          <w:p w14:paraId="05B2F508" w14:textId="77777777" w:rsidR="009E249B" w:rsidRDefault="009E249B">
            <w:pPr>
              <w:pStyle w:val="TableText"/>
            </w:pPr>
            <w:r>
              <w:t>UML</w:t>
            </w:r>
          </w:p>
        </w:tc>
        <w:tc>
          <w:tcPr>
            <w:tcW w:w="7011" w:type="dxa"/>
          </w:tcPr>
          <w:p w14:paraId="3D6EDE64" w14:textId="77777777" w:rsidR="009E249B" w:rsidRDefault="009E249B">
            <w:pPr>
              <w:pStyle w:val="TableText"/>
            </w:pPr>
            <w:r>
              <w:t>Unified Modeling Language</w:t>
            </w:r>
          </w:p>
        </w:tc>
      </w:tr>
    </w:tbl>
    <w:p w14:paraId="4DD7EFF0" w14:textId="77777777" w:rsidR="009E249B" w:rsidRDefault="009E249B">
      <w:pPr>
        <w:pStyle w:val="Body"/>
      </w:pPr>
    </w:p>
    <w:p w14:paraId="701CB82E" w14:textId="77777777" w:rsidR="009E249B" w:rsidRDefault="009E249B">
      <w:pPr>
        <w:pStyle w:val="Heading1"/>
      </w:pPr>
      <w:bookmarkStart w:id="175" w:name="_Toc64867688"/>
      <w:bookmarkStart w:id="176" w:name="_Toc87146899"/>
      <w:bookmarkStart w:id="177" w:name="_Toc126922738"/>
      <w:r>
        <w:lastRenderedPageBreak/>
        <w:t>Sample Figures &amp; Tables</w:t>
      </w:r>
      <w:bookmarkEnd w:id="175"/>
      <w:bookmarkEnd w:id="176"/>
      <w:bookmarkEnd w:id="177"/>
    </w:p>
    <w:p w14:paraId="18D2AF6E" w14:textId="77777777" w:rsidR="00A8152C" w:rsidRPr="00A8152C" w:rsidRDefault="00A8152C" w:rsidP="00A8152C">
      <w:pPr>
        <w:pStyle w:val="Body"/>
      </w:pPr>
    </w:p>
    <w:bookmarkStart w:id="178" w:name="_MON_990362469"/>
    <w:bookmarkStart w:id="179" w:name="_MON_1124089397"/>
    <w:bookmarkStart w:id="180" w:name="_MON_1124089578"/>
    <w:bookmarkStart w:id="181" w:name="_MON_1124090261"/>
    <w:bookmarkStart w:id="182" w:name="_MON_1124254081"/>
    <w:bookmarkStart w:id="183" w:name="_MON_1124256227"/>
    <w:bookmarkStart w:id="184" w:name="_MON_1124265664"/>
    <w:bookmarkStart w:id="185" w:name="_MON_1124858493"/>
    <w:bookmarkStart w:id="186" w:name="_MON_1124861934"/>
    <w:bookmarkStart w:id="187" w:name="_MON_1124862820"/>
    <w:bookmarkStart w:id="188" w:name="_MON_1124863485"/>
    <w:bookmarkStart w:id="189" w:name="_MON_1124864324"/>
    <w:bookmarkStart w:id="190" w:name="_MON_1124864448"/>
    <w:bookmarkStart w:id="191" w:name="_MON_1124867434"/>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14:paraId="65A0C608" w14:textId="77777777" w:rsidR="009E249B" w:rsidRDefault="0065011C">
      <w:pPr>
        <w:pStyle w:val="Figure-Anchor"/>
      </w:pPr>
      <w:r>
        <w:rPr>
          <w:noProof/>
        </w:rPr>
        <w:object w:dxaOrig="6331" w:dyaOrig="3481" w14:anchorId="2FBCD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5pt;height:173.95pt;mso-width-percent:0;mso-height-percent:0;mso-width-percent:0;mso-height-percent:0" o:ole="" fillcolor="window">
            <v:imagedata r:id="rId16" o:title=""/>
          </v:shape>
          <o:OLEObject Type="Embed" ProgID="Word.Picture.8" ShapeID="_x0000_i1025" DrawAspect="Content" ObjectID="_1769350796" r:id="rId17"/>
        </w:object>
      </w:r>
    </w:p>
    <w:p w14:paraId="63DA0E26" w14:textId="77777777" w:rsidR="009E249B" w:rsidRDefault="009E249B">
      <w:pPr>
        <w:pStyle w:val="Caption"/>
      </w:pPr>
      <w:bookmarkStart w:id="192" w:name="_Toc51125206"/>
      <w:r>
        <w:t xml:space="preserve">Figure </w:t>
      </w:r>
      <w:r>
        <w:fldChar w:fldCharType="begin"/>
      </w:r>
      <w:r>
        <w:instrText xml:space="preserve"> SEQ Figure \* ARABIC </w:instrText>
      </w:r>
      <w:r>
        <w:fldChar w:fldCharType="separate"/>
      </w:r>
      <w:r w:rsidR="00A611CA">
        <w:t>1</w:t>
      </w:r>
      <w:r>
        <w:fldChar w:fldCharType="end"/>
      </w:r>
      <w:r>
        <w:t>:</w:t>
      </w:r>
      <w:r>
        <w:tab/>
        <w:t>Sample Figure</w:t>
      </w:r>
      <w:bookmarkEnd w:id="192"/>
    </w:p>
    <w:p w14:paraId="3F5DC190" w14:textId="77777777" w:rsidR="009E249B" w:rsidRDefault="009E249B">
      <w:pPr>
        <w:pStyle w:val="Body"/>
      </w:pPr>
    </w:p>
    <w:p w14:paraId="0AD79186" w14:textId="77777777" w:rsidR="009E249B" w:rsidRDefault="009E249B">
      <w:pPr>
        <w:pStyle w:val="Caption"/>
      </w:pPr>
      <w:bookmarkStart w:id="193" w:name="_Toc87083003"/>
      <w:r>
        <w:t xml:space="preserve">Table </w:t>
      </w:r>
      <w:r>
        <w:fldChar w:fldCharType="begin"/>
      </w:r>
      <w:r>
        <w:instrText xml:space="preserve"> SEQ Table \* ARABIC </w:instrText>
      </w:r>
      <w:r>
        <w:fldChar w:fldCharType="separate"/>
      </w:r>
      <w:r w:rsidR="00A611CA">
        <w:t>2</w:t>
      </w:r>
      <w:r>
        <w:fldChar w:fldCharType="end"/>
      </w:r>
      <w:r>
        <w:t>:</w:t>
      </w:r>
      <w:r>
        <w:tab/>
        <w:t>Sample Table</w:t>
      </w:r>
      <w:bookmarkEnd w:id="19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156"/>
        <w:gridCol w:w="2156"/>
        <w:gridCol w:w="2156"/>
        <w:gridCol w:w="2156"/>
      </w:tblGrid>
      <w:tr w:rsidR="009E249B" w14:paraId="368EA329" w14:textId="77777777">
        <w:tblPrEx>
          <w:tblCellMar>
            <w:top w:w="0" w:type="dxa"/>
            <w:bottom w:w="0" w:type="dxa"/>
          </w:tblCellMar>
        </w:tblPrEx>
        <w:trPr>
          <w:cantSplit/>
          <w:tblHeader/>
        </w:trPr>
        <w:tc>
          <w:tcPr>
            <w:tcW w:w="2214" w:type="dxa"/>
          </w:tcPr>
          <w:p w14:paraId="0AF67DDA" w14:textId="77777777" w:rsidR="009E249B" w:rsidRDefault="009E249B">
            <w:pPr>
              <w:pStyle w:val="TableHeading"/>
            </w:pPr>
            <w:r>
              <w:t>Table Heading</w:t>
            </w:r>
          </w:p>
        </w:tc>
        <w:tc>
          <w:tcPr>
            <w:tcW w:w="2214" w:type="dxa"/>
          </w:tcPr>
          <w:p w14:paraId="2D46C234" w14:textId="77777777" w:rsidR="009E249B" w:rsidRDefault="009E249B">
            <w:pPr>
              <w:pStyle w:val="TableHeading"/>
            </w:pPr>
            <w:r>
              <w:t>Table Heading</w:t>
            </w:r>
          </w:p>
        </w:tc>
        <w:tc>
          <w:tcPr>
            <w:tcW w:w="2214" w:type="dxa"/>
          </w:tcPr>
          <w:p w14:paraId="0E950C9A" w14:textId="77777777" w:rsidR="009E249B" w:rsidRDefault="009E249B">
            <w:pPr>
              <w:pStyle w:val="TableHeading"/>
            </w:pPr>
            <w:r>
              <w:t>Table Heading</w:t>
            </w:r>
          </w:p>
        </w:tc>
        <w:tc>
          <w:tcPr>
            <w:tcW w:w="2214" w:type="dxa"/>
          </w:tcPr>
          <w:p w14:paraId="07111CE8" w14:textId="77777777" w:rsidR="009E249B" w:rsidRDefault="009E249B">
            <w:pPr>
              <w:pStyle w:val="TableHeading"/>
            </w:pPr>
            <w:r>
              <w:t>Table Heading</w:t>
            </w:r>
          </w:p>
        </w:tc>
      </w:tr>
      <w:tr w:rsidR="009E249B" w14:paraId="6C55FEBD" w14:textId="77777777">
        <w:tblPrEx>
          <w:tblCellMar>
            <w:top w:w="0" w:type="dxa"/>
            <w:bottom w:w="0" w:type="dxa"/>
          </w:tblCellMar>
        </w:tblPrEx>
        <w:tc>
          <w:tcPr>
            <w:tcW w:w="2214" w:type="dxa"/>
          </w:tcPr>
          <w:p w14:paraId="19161C30" w14:textId="77777777" w:rsidR="009E249B" w:rsidRDefault="009E249B">
            <w:pPr>
              <w:pStyle w:val="TableBody"/>
            </w:pPr>
            <w:r>
              <w:t>Table Body</w:t>
            </w:r>
          </w:p>
        </w:tc>
        <w:tc>
          <w:tcPr>
            <w:tcW w:w="2214" w:type="dxa"/>
          </w:tcPr>
          <w:p w14:paraId="00440B13" w14:textId="77777777" w:rsidR="009E249B" w:rsidRDefault="009E249B">
            <w:pPr>
              <w:pStyle w:val="TableBody"/>
            </w:pPr>
            <w:r>
              <w:t>Table Body</w:t>
            </w:r>
          </w:p>
        </w:tc>
        <w:tc>
          <w:tcPr>
            <w:tcW w:w="2214" w:type="dxa"/>
          </w:tcPr>
          <w:p w14:paraId="4D697CC4" w14:textId="77777777" w:rsidR="009E249B" w:rsidRDefault="009E249B">
            <w:pPr>
              <w:pStyle w:val="TableBody"/>
            </w:pPr>
            <w:r>
              <w:t>Table Body</w:t>
            </w:r>
          </w:p>
        </w:tc>
        <w:tc>
          <w:tcPr>
            <w:tcW w:w="2214" w:type="dxa"/>
          </w:tcPr>
          <w:p w14:paraId="62E45321" w14:textId="77777777" w:rsidR="009E249B" w:rsidRDefault="009E249B">
            <w:pPr>
              <w:pStyle w:val="TableBody"/>
            </w:pPr>
            <w:r>
              <w:t>Table Body</w:t>
            </w:r>
          </w:p>
        </w:tc>
      </w:tr>
      <w:tr w:rsidR="009E249B" w14:paraId="22295199" w14:textId="77777777">
        <w:tblPrEx>
          <w:tblCellMar>
            <w:top w:w="0" w:type="dxa"/>
            <w:bottom w:w="0" w:type="dxa"/>
          </w:tblCellMar>
        </w:tblPrEx>
        <w:tc>
          <w:tcPr>
            <w:tcW w:w="2214" w:type="dxa"/>
          </w:tcPr>
          <w:p w14:paraId="3A1A8C20" w14:textId="77777777" w:rsidR="009E249B" w:rsidRDefault="009E249B">
            <w:pPr>
              <w:pStyle w:val="TableBody"/>
            </w:pPr>
            <w:r>
              <w:t>Table Body</w:t>
            </w:r>
          </w:p>
        </w:tc>
        <w:tc>
          <w:tcPr>
            <w:tcW w:w="2214" w:type="dxa"/>
          </w:tcPr>
          <w:p w14:paraId="277E7E05" w14:textId="77777777" w:rsidR="009E249B" w:rsidRDefault="009E249B">
            <w:pPr>
              <w:pStyle w:val="TableBody"/>
            </w:pPr>
            <w:r>
              <w:t>Table Body</w:t>
            </w:r>
          </w:p>
        </w:tc>
        <w:tc>
          <w:tcPr>
            <w:tcW w:w="2214" w:type="dxa"/>
          </w:tcPr>
          <w:p w14:paraId="3AB549DA" w14:textId="77777777" w:rsidR="009E249B" w:rsidRDefault="009E249B">
            <w:pPr>
              <w:pStyle w:val="TableBody"/>
            </w:pPr>
            <w:r>
              <w:t>Table Body</w:t>
            </w:r>
          </w:p>
        </w:tc>
        <w:tc>
          <w:tcPr>
            <w:tcW w:w="2214" w:type="dxa"/>
          </w:tcPr>
          <w:p w14:paraId="57DF0756" w14:textId="77777777" w:rsidR="009E249B" w:rsidRDefault="009E249B">
            <w:pPr>
              <w:pStyle w:val="TableBody"/>
            </w:pPr>
            <w:r>
              <w:t>Table Body</w:t>
            </w:r>
          </w:p>
        </w:tc>
      </w:tr>
      <w:tr w:rsidR="009E249B" w14:paraId="0C844D91" w14:textId="77777777">
        <w:tblPrEx>
          <w:tblCellMar>
            <w:top w:w="0" w:type="dxa"/>
            <w:bottom w:w="0" w:type="dxa"/>
          </w:tblCellMar>
        </w:tblPrEx>
        <w:tc>
          <w:tcPr>
            <w:tcW w:w="2214" w:type="dxa"/>
          </w:tcPr>
          <w:p w14:paraId="262C2EE1" w14:textId="77777777" w:rsidR="009E249B" w:rsidRDefault="009E249B">
            <w:pPr>
              <w:pStyle w:val="TableBody"/>
            </w:pPr>
            <w:r>
              <w:t>Table Body</w:t>
            </w:r>
          </w:p>
        </w:tc>
        <w:tc>
          <w:tcPr>
            <w:tcW w:w="2214" w:type="dxa"/>
          </w:tcPr>
          <w:p w14:paraId="080F2E7B" w14:textId="77777777" w:rsidR="009E249B" w:rsidRDefault="009E249B">
            <w:pPr>
              <w:pStyle w:val="TableBody"/>
            </w:pPr>
            <w:r>
              <w:t>Table Body</w:t>
            </w:r>
          </w:p>
        </w:tc>
        <w:tc>
          <w:tcPr>
            <w:tcW w:w="2214" w:type="dxa"/>
          </w:tcPr>
          <w:p w14:paraId="4976D5C3" w14:textId="77777777" w:rsidR="009E249B" w:rsidRDefault="009E249B">
            <w:pPr>
              <w:pStyle w:val="TableBody"/>
            </w:pPr>
            <w:r>
              <w:t>Table Body</w:t>
            </w:r>
          </w:p>
        </w:tc>
        <w:tc>
          <w:tcPr>
            <w:tcW w:w="2214" w:type="dxa"/>
          </w:tcPr>
          <w:p w14:paraId="6EF372B4" w14:textId="77777777" w:rsidR="009E249B" w:rsidRDefault="009E249B">
            <w:pPr>
              <w:pStyle w:val="TableBody"/>
            </w:pPr>
            <w:r>
              <w:t>Table Body</w:t>
            </w:r>
          </w:p>
        </w:tc>
      </w:tr>
      <w:tr w:rsidR="009E249B" w14:paraId="578FC999" w14:textId="77777777">
        <w:tblPrEx>
          <w:tblCellMar>
            <w:top w:w="0" w:type="dxa"/>
            <w:bottom w:w="0" w:type="dxa"/>
          </w:tblCellMar>
        </w:tblPrEx>
        <w:tc>
          <w:tcPr>
            <w:tcW w:w="2214" w:type="dxa"/>
          </w:tcPr>
          <w:p w14:paraId="4AA075FD" w14:textId="77777777" w:rsidR="009E249B" w:rsidRDefault="009E249B">
            <w:pPr>
              <w:pStyle w:val="TableBody"/>
            </w:pPr>
            <w:r>
              <w:t>Table Body</w:t>
            </w:r>
          </w:p>
        </w:tc>
        <w:tc>
          <w:tcPr>
            <w:tcW w:w="2214" w:type="dxa"/>
          </w:tcPr>
          <w:p w14:paraId="08DB3B3D" w14:textId="77777777" w:rsidR="009E249B" w:rsidRDefault="009E249B">
            <w:pPr>
              <w:pStyle w:val="TableBody"/>
            </w:pPr>
            <w:r>
              <w:t>Table Body</w:t>
            </w:r>
          </w:p>
        </w:tc>
        <w:tc>
          <w:tcPr>
            <w:tcW w:w="2214" w:type="dxa"/>
          </w:tcPr>
          <w:p w14:paraId="5D7C3BD8" w14:textId="77777777" w:rsidR="009E249B" w:rsidRDefault="009E249B">
            <w:pPr>
              <w:pStyle w:val="TableBody"/>
            </w:pPr>
            <w:r>
              <w:t>Table Body</w:t>
            </w:r>
          </w:p>
        </w:tc>
        <w:tc>
          <w:tcPr>
            <w:tcW w:w="2214" w:type="dxa"/>
          </w:tcPr>
          <w:p w14:paraId="0210BF84" w14:textId="77777777" w:rsidR="009E249B" w:rsidRDefault="009E249B">
            <w:pPr>
              <w:pStyle w:val="TableBody"/>
            </w:pPr>
            <w:r>
              <w:t>Table Body</w:t>
            </w:r>
          </w:p>
        </w:tc>
      </w:tr>
    </w:tbl>
    <w:p w14:paraId="4235D797" w14:textId="77777777" w:rsidR="009E249B" w:rsidRDefault="009E249B">
      <w:pPr>
        <w:pStyle w:val="Body"/>
      </w:pPr>
    </w:p>
    <w:p w14:paraId="269C80A4" w14:textId="77777777"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630"/>
      </w:tblGrid>
      <w:tr w:rsidR="009E249B" w14:paraId="5FCE445B" w14:textId="77777777">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CFFE3AD" w14:textId="77777777" w:rsidR="009E249B" w:rsidRDefault="009E249B">
            <w:pPr>
              <w:pStyle w:val="z-table-instructions"/>
              <w:rPr>
                <w:color w:val="auto"/>
              </w:rPr>
            </w:pPr>
            <w:r>
              <w:rPr>
                <w:b/>
                <w:bCs/>
              </w:rPr>
              <w:t>CONTENTS OF THIS SECTION</w:t>
            </w:r>
            <w:r>
              <w:t>: Appendices may be used to provide information published separately for convenience in doc</w:t>
            </w:r>
            <w:r>
              <w:t>u</w:t>
            </w:r>
            <w:r>
              <w:t>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07212F1A" w14:textId="77777777" w:rsidR="009E249B" w:rsidRDefault="009E249B">
      <w:pPr>
        <w:pStyle w:val="Body"/>
      </w:pPr>
    </w:p>
    <w:p w14:paraId="1F18BC55" w14:textId="77777777" w:rsidR="009E249B" w:rsidRDefault="009E249B">
      <w:pPr>
        <w:pStyle w:val="Heading2-Appendix"/>
      </w:pPr>
      <w:r>
        <w:t>Heading 2 - Appendix</w:t>
      </w:r>
    </w:p>
    <w:p w14:paraId="12FDD216" w14:textId="77777777" w:rsidR="009E249B" w:rsidRDefault="009E249B">
      <w:pPr>
        <w:pStyle w:val="Body"/>
      </w:pPr>
    </w:p>
    <w:p w14:paraId="2E715B3A" w14:textId="77777777" w:rsidR="009E249B" w:rsidRDefault="009E249B">
      <w:pPr>
        <w:pStyle w:val="Heading2-Appendix"/>
      </w:pPr>
      <w:r>
        <w:t>Heading 2 - Appendix</w:t>
      </w:r>
    </w:p>
    <w:p w14:paraId="4DC5939D" w14:textId="77777777" w:rsidR="004C26BF" w:rsidRDefault="004C26BF">
      <w:pPr>
        <w:pStyle w:val="Body"/>
      </w:pPr>
    </w:p>
    <w:sectPr w:rsidR="004C26BF">
      <w:footerReference w:type="even" r:id="rId18"/>
      <w:footerReference w:type="default" r:id="rId19"/>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7B6AD" w14:textId="77777777" w:rsidR="0065011C" w:rsidRDefault="0065011C">
      <w:r>
        <w:separator/>
      </w:r>
    </w:p>
  </w:endnote>
  <w:endnote w:type="continuationSeparator" w:id="0">
    <w:p w14:paraId="1E82D5E8" w14:textId="77777777" w:rsidR="0065011C" w:rsidRDefault="0065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Ebrima"/>
    <w:panose1 w:val="020B0604020202020204"/>
    <w:charset w:val="00"/>
    <w:family w:val="roman"/>
    <w:pitch w:val="variable"/>
    <w:sig w:usb0="20007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F240" w14:textId="77777777" w:rsidR="007225A5" w:rsidRDefault="007225A5">
    <w:pPr>
      <w:pStyle w:val="z-disclaimer"/>
    </w:pPr>
    <w:r>
      <w:t>All future revisions to this document shall be approved by the content owner prior to release.</w:t>
    </w:r>
  </w:p>
  <w:p w14:paraId="2EB77C49" w14:textId="77777777" w:rsidR="007225A5" w:rsidRDefault="007225A5">
    <w:pPr>
      <w:pStyle w:val="z-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921EA" w14:textId="77777777" w:rsidR="007225A5" w:rsidRDefault="00A5277B">
    <w:pPr>
      <w:pStyle w:val="Footer"/>
      <w:tabs>
        <w:tab w:val="clear" w:pos="8640"/>
        <w:tab w:val="right" w:pos="8208"/>
      </w:tabs>
      <w:jc w:val="left"/>
    </w:pPr>
    <w:r>
      <mc:AlternateContent>
        <mc:Choice Requires="wps">
          <w:drawing>
            <wp:anchor distT="0" distB="0" distL="114300" distR="114300" simplePos="0" relativeHeight="251657216" behindDoc="0" locked="0" layoutInCell="1" allowOverlap="1" wp14:anchorId="1E23251D" wp14:editId="45537A50">
              <wp:simplePos x="0" y="0"/>
              <wp:positionH relativeFrom="margin">
                <wp:posOffset>8890</wp:posOffset>
              </wp:positionH>
              <wp:positionV relativeFrom="paragraph">
                <wp:posOffset>-29845</wp:posOffset>
              </wp:positionV>
              <wp:extent cx="5206365" cy="635"/>
              <wp:effectExtent l="0" t="0" r="0" b="0"/>
              <wp:wrapNone/>
              <wp:docPr id="49925726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EEDB56"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" strokeweight=".25pt">
              <o:lock v:ext="edit" shapetype="f"/>
              <w10:wrap anchorx="margin"/>
            </v:line>
          </w:pict>
        </mc:Fallback>
      </mc:AlternateContent>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ii</w:t>
    </w:r>
    <w:r w:rsidR="007225A5">
      <w:rPr>
        <w:rStyle w:val="PageNumber"/>
      </w:rPr>
      <w:fldChar w:fldCharType="end"/>
    </w:r>
    <w:r w:rsidR="007225A5">
      <w:rPr>
        <w:rStyle w:val="PageNumber"/>
      </w:rPr>
      <w:tab/>
    </w:r>
    <w:r w:rsidR="007225A5">
      <w:rPr>
        <w:rStyle w:val="PageNumber"/>
      </w:rPr>
      <w:tab/>
      <w:t xml:space="preserve">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A611CA">
      <w:rPr>
        <w:rStyle w:val="PageNumber"/>
      </w:rPr>
      <w:t>Tuesday, February 13, 2024</w:t>
    </w:r>
    <w:r w:rsidR="007225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1E54" w14:textId="77777777" w:rsidR="007225A5" w:rsidRDefault="00A5277B">
    <w:pPr>
      <w:pStyle w:val="Footer"/>
      <w:tabs>
        <w:tab w:val="clear" w:pos="8640"/>
        <w:tab w:val="right" w:pos="8280"/>
      </w:tabs>
    </w:pPr>
    <w:r>
      <mc:AlternateContent>
        <mc:Choice Requires="wps">
          <w:drawing>
            <wp:anchor distT="0" distB="0" distL="114300" distR="114300" simplePos="0" relativeHeight="251656192" behindDoc="0" locked="0" layoutInCell="1" allowOverlap="1" wp14:anchorId="2E88326B" wp14:editId="3A03072B">
              <wp:simplePos x="0" y="0"/>
              <wp:positionH relativeFrom="margin">
                <wp:posOffset>-15240</wp:posOffset>
              </wp:positionH>
              <wp:positionV relativeFrom="paragraph">
                <wp:posOffset>-29845</wp:posOffset>
              </wp:positionV>
              <wp:extent cx="5234940" cy="635"/>
              <wp:effectExtent l="0" t="0" r="0" b="0"/>
              <wp:wrapNone/>
              <wp:docPr id="91240632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86B232"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" strokeweight=".25pt">
              <o:lock v:ext="edit" shapetype="f"/>
              <w10:wrap anchorx="margin"/>
            </v:line>
          </w:pict>
        </mc:Fallback>
      </mc:AlternateContent>
    </w:r>
    <w:r w:rsidR="007225A5">
      <w:rPr>
        <w:rStyle w:val="PageNumber"/>
      </w:rPr>
      <w:t xml:space="preserve"> 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A611CA">
      <w:rPr>
        <w:rStyle w:val="PageNumber"/>
      </w:rPr>
      <w:t>Tuesday, February 13, 2024</w:t>
    </w:r>
    <w:r w:rsidR="007225A5">
      <w:rPr>
        <w:rStyle w:val="PageNumber"/>
      </w:rPr>
      <w:fldChar w:fldCharType="end"/>
    </w:r>
    <w:r w:rsidR="007225A5">
      <w:rPr>
        <w:rStyle w:val="PageNumber"/>
      </w:rPr>
      <w:tab/>
    </w:r>
    <w:r w:rsidR="007225A5">
      <w:tab/>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iii</w:t>
    </w:r>
    <w:r w:rsidR="007225A5">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81FD" w14:textId="77777777" w:rsidR="007225A5" w:rsidRDefault="00A5277B">
    <w:pPr>
      <w:pStyle w:val="Footer"/>
      <w:jc w:val="left"/>
    </w:pPr>
    <w:r>
      <mc:AlternateContent>
        <mc:Choice Requires="wps">
          <w:drawing>
            <wp:anchor distT="0" distB="0" distL="114300" distR="114300" simplePos="0" relativeHeight="251659264" behindDoc="0" locked="0" layoutInCell="1" allowOverlap="1" wp14:anchorId="2136BD5D" wp14:editId="4C0B49DD">
              <wp:simplePos x="0" y="0"/>
              <wp:positionH relativeFrom="margin">
                <wp:posOffset>-635</wp:posOffset>
              </wp:positionH>
              <wp:positionV relativeFrom="paragraph">
                <wp:posOffset>-29845</wp:posOffset>
              </wp:positionV>
              <wp:extent cx="5482590" cy="635"/>
              <wp:effectExtent l="0" t="0" r="0" b="0"/>
              <wp:wrapNone/>
              <wp:docPr id="5648908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B9F568"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" strokeweight=".25pt">
              <o:lock v:ext="edit" shapetype="f"/>
              <w10:wrap anchorx="margin"/>
            </v:line>
          </w:pict>
        </mc:Fallback>
      </mc:AlternateContent>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24</w:t>
    </w:r>
    <w:r w:rsidR="007225A5">
      <w:rPr>
        <w:rStyle w:val="PageNumber"/>
      </w:rPr>
      <w:fldChar w:fldCharType="end"/>
    </w:r>
    <w:r w:rsidR="007225A5">
      <w:rPr>
        <w:rStyle w:val="PageNumber"/>
      </w:rPr>
      <w:tab/>
    </w:r>
    <w:r w:rsidR="007225A5">
      <w:rPr>
        <w:rStyle w:val="PageNumber"/>
      </w:rPr>
      <w:tab/>
      <w:t xml:space="preserve">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A611CA">
      <w:rPr>
        <w:rStyle w:val="PageNumber"/>
      </w:rPr>
      <w:t>Tuesday, February 13, 2024</w:t>
    </w:r>
    <w:r w:rsidR="007225A5">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0B87" w14:textId="77777777" w:rsidR="007225A5" w:rsidRDefault="00A5277B">
    <w:pPr>
      <w:pStyle w:val="Footer"/>
      <w:jc w:val="left"/>
    </w:pPr>
    <w:r>
      <w:rPr>
        <w:sz w:val="20"/>
      </w:rPr>
      <mc:AlternateContent>
        <mc:Choice Requires="wps">
          <w:drawing>
            <wp:anchor distT="0" distB="0" distL="114300" distR="114300" simplePos="0" relativeHeight="251658240" behindDoc="0" locked="0" layoutInCell="1" allowOverlap="1" wp14:anchorId="681D7C26" wp14:editId="4E30A7FA">
              <wp:simplePos x="0" y="0"/>
              <wp:positionH relativeFrom="page">
                <wp:posOffset>1376680</wp:posOffset>
              </wp:positionH>
              <wp:positionV relativeFrom="paragraph">
                <wp:posOffset>-29845</wp:posOffset>
              </wp:positionV>
              <wp:extent cx="5469255" cy="635"/>
              <wp:effectExtent l="0" t="0" r="0" b="0"/>
              <wp:wrapNone/>
              <wp:docPr id="153008384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914A9C"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" strokeweight=".25pt">
              <o:lock v:ext="edit" shapetype="f"/>
              <w10:wrap anchorx="page"/>
            </v:line>
          </w:pict>
        </mc:Fallback>
      </mc:AlternateContent>
    </w:r>
    <w:r w:rsidR="007225A5">
      <w:rPr>
        <w:rStyle w:val="PageNumber"/>
      </w:rPr>
      <w:t xml:space="preserve"> 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A611CA">
      <w:rPr>
        <w:rStyle w:val="PageNumber"/>
      </w:rPr>
      <w:t>Tuesday, February 13, 2024</w:t>
    </w:r>
    <w:r w:rsidR="007225A5">
      <w:rPr>
        <w:rStyle w:val="PageNumber"/>
      </w:rPr>
      <w:fldChar w:fldCharType="end"/>
    </w:r>
    <w:r w:rsidR="007225A5">
      <w:tab/>
    </w:r>
    <w:r w:rsidR="007225A5">
      <w:tab/>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23</w:t>
    </w:r>
    <w:r w:rsidR="007225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7CF40" w14:textId="77777777" w:rsidR="0065011C" w:rsidRDefault="0065011C">
      <w:r>
        <w:separator/>
      </w:r>
    </w:p>
  </w:footnote>
  <w:footnote w:type="continuationSeparator" w:id="0">
    <w:p w14:paraId="6D2345E4" w14:textId="77777777" w:rsidR="0065011C" w:rsidRDefault="0065011C">
      <w:r>
        <w:continuationSeparator/>
      </w:r>
    </w:p>
  </w:footnote>
  <w:footnote w:id="1">
    <w:p w14:paraId="3BA90A6C" w14:textId="77777777" w:rsidR="007225A5" w:rsidRDefault="007225A5">
      <w:pPr>
        <w:pStyle w:val="FootnoteText"/>
      </w:pPr>
      <w:r>
        <w:rPr>
          <w:rStyle w:val="FootnoteReference"/>
        </w:rPr>
        <w:footnoteRef/>
      </w:r>
      <w:r>
        <w:t xml:space="preserve"> Here, a system may refer to a system of systems.</w:t>
      </w:r>
    </w:p>
  </w:footnote>
  <w:footnote w:id="2">
    <w:p w14:paraId="5F019A96" w14:textId="77777777" w:rsidR="007225A5" w:rsidRDefault="007225A5">
      <w:pPr>
        <w:pStyle w:val="FootnoteText"/>
      </w:pPr>
      <w:r>
        <w:rPr>
          <w:rStyle w:val="FootnoteReference"/>
        </w:rPr>
        <w:t>SM</w:t>
      </w:r>
      <w:r>
        <w:t xml:space="preserve"> Quality Attribute Workshop  and QAW and Architecture Tradeoff Analysis Method and ATAM are se</w:t>
      </w:r>
      <w:r>
        <w:t>r</w:t>
      </w:r>
      <w:r>
        <w:t>vice marks of Ca</w:t>
      </w:r>
      <w:r>
        <w:t>r</w:t>
      </w:r>
      <w:r>
        <w:t>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2DBB1" w14:textId="77777777" w:rsidR="007225A5" w:rsidRDefault="007225A5">
    <w:pPr>
      <w:pStyle w:val="Header"/>
    </w:pPr>
    <w: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EBA1" w14:textId="77777777" w:rsidR="007225A5" w:rsidRDefault="007225A5">
    <w:pPr>
      <w:pStyle w:val="Header"/>
    </w:pPr>
    <w: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4A80" w14:textId="4D4D8289" w:rsidR="007225A5" w:rsidRDefault="007225A5">
    <w:pPr>
      <w:pStyle w:val="Header"/>
    </w:pPr>
    <w:fldSimple w:instr=" STYLEREF \t &quot;Title-Line 1&quot; \* MERGEFORMAT ">
      <w:r w:rsidR="00A611CA">
        <w:rPr>
          <w:noProof/>
        </w:rPr>
        <w:t>&lt;Insert OrganizationName&gt;</w:t>
      </w:r>
    </w:fldSimple>
    <w:r>
      <w:tab/>
    </w:r>
    <w:r>
      <w:tab/>
    </w:r>
    <w:fldSimple w:instr=" STYLEREF \t &quot;Title-Line 1&quot; \* MERGEFORMAT ">
      <w:r w:rsidR="00A611CA">
        <w:rPr>
          <w:noProof/>
        </w:rPr>
        <w:t>&lt;Insert OrganizationName&gt;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09DF1" w14:textId="564362CB" w:rsidR="007225A5" w:rsidRDefault="007225A5">
    <w:pPr>
      <w:pStyle w:val="Header"/>
    </w:pPr>
    <w:fldSimple w:instr=" STYLEREF \t &quot;Title-Line 1&quot; \* MERGEFORMAT ">
      <w:r w:rsidR="00A611CA">
        <w:rPr>
          <w:noProof/>
        </w:rPr>
        <w:t>&lt;Insert OrganizationName&gt;</w:t>
      </w:r>
    </w:fldSimple>
    <w:r>
      <w:tab/>
    </w:r>
    <w:r>
      <w:tab/>
    </w:r>
    <w:fldSimple w:instr=" STYLEREF \t &quot;Title-Line 1&quot; \* MERGEFORMAT ">
      <w:r w:rsidR="00A611CA">
        <w:rPr>
          <w:noProof/>
        </w:rPr>
        <w:t>&lt;Insert OrganizationName&gt;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Title-Line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3B706D"/>
    <w:multiLevelType w:val="singleLevel"/>
    <w:tmpl w:val="DC1CE0BE"/>
    <w:lvl w:ilvl="0">
      <w:start w:val="1"/>
      <w:numFmt w:val="decimal"/>
      <w:pStyle w:val="Reference"/>
      <w:lvlText w:val="%1."/>
      <w:lvlJc w:val="left"/>
      <w:pPr>
        <w:tabs>
          <w:tab w:val="num" w:pos="360"/>
        </w:tabs>
        <w:ind w:left="360" w:hanging="360"/>
      </w:pPr>
    </w:lvl>
  </w:abstractNum>
  <w:abstractNum w:abstractNumId="9"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CA4C97"/>
    <w:multiLevelType w:val="multilevel"/>
    <w:tmpl w:val="F3BAA6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3"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35212489">
    <w:abstractNumId w:val="0"/>
  </w:num>
  <w:num w:numId="2" w16cid:durableId="1537429162">
    <w:abstractNumId w:val="12"/>
  </w:num>
  <w:num w:numId="3" w16cid:durableId="174271244">
    <w:abstractNumId w:val="10"/>
  </w:num>
  <w:num w:numId="4" w16cid:durableId="564796885">
    <w:abstractNumId w:val="4"/>
  </w:num>
  <w:num w:numId="5" w16cid:durableId="694888642">
    <w:abstractNumId w:val="2"/>
  </w:num>
  <w:num w:numId="6" w16cid:durableId="1386220772">
    <w:abstractNumId w:val="8"/>
  </w:num>
  <w:num w:numId="7" w16cid:durableId="1206719358">
    <w:abstractNumId w:val="1"/>
  </w:num>
  <w:num w:numId="8" w16cid:durableId="2114475790">
    <w:abstractNumId w:val="7"/>
  </w:num>
  <w:num w:numId="9" w16cid:durableId="1820917798">
    <w:abstractNumId w:val="5"/>
  </w:num>
  <w:num w:numId="10" w16cid:durableId="1786578687">
    <w:abstractNumId w:val="3"/>
  </w:num>
  <w:num w:numId="11" w16cid:durableId="71198040">
    <w:abstractNumId w:val="9"/>
  </w:num>
  <w:num w:numId="12" w16cid:durableId="784428623">
    <w:abstractNumId w:val="6"/>
  </w:num>
  <w:num w:numId="13" w16cid:durableId="670764407">
    <w:abstractNumId w:val="11"/>
  </w:num>
  <w:num w:numId="14" w16cid:durableId="9642364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CA"/>
    <w:rsid w:val="001664C0"/>
    <w:rsid w:val="001829A3"/>
    <w:rsid w:val="001B0C45"/>
    <w:rsid w:val="0021690B"/>
    <w:rsid w:val="00222232"/>
    <w:rsid w:val="002D4859"/>
    <w:rsid w:val="00344AF1"/>
    <w:rsid w:val="004C26BF"/>
    <w:rsid w:val="004D5B20"/>
    <w:rsid w:val="0056646E"/>
    <w:rsid w:val="005878FC"/>
    <w:rsid w:val="005B235F"/>
    <w:rsid w:val="005E02CF"/>
    <w:rsid w:val="006024B0"/>
    <w:rsid w:val="0065011C"/>
    <w:rsid w:val="007225A5"/>
    <w:rsid w:val="00756D89"/>
    <w:rsid w:val="00983F6B"/>
    <w:rsid w:val="009A0CBA"/>
    <w:rsid w:val="009E249B"/>
    <w:rsid w:val="00A5277B"/>
    <w:rsid w:val="00A611CA"/>
    <w:rsid w:val="00A8152C"/>
    <w:rsid w:val="00AF1822"/>
    <w:rsid w:val="00B15610"/>
    <w:rsid w:val="00BF1F5E"/>
    <w:rsid w:val="00CA4520"/>
    <w:rsid w:val="00D172A3"/>
    <w:rsid w:val="00E5094F"/>
    <w:rsid w:val="00EB0395"/>
    <w:rsid w:val="00EF3217"/>
    <w:rsid w:val="00F86C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F07E5E"/>
  <w15:chartTrackingRefBased/>
  <w15:docId w15:val="{EEA1242D-725F-4C45-976B-097E8DC6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L"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yperlink">
    <w:name w:val="Hyperlink"/>
    <w:basedOn w:val="DefaultParagraphFont"/>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numPr>
        <w:numId w:val="6"/>
      </w:numPr>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arch_doc.html" TargetMode="Externa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i.cmu.edu/architecture/books.html" TargetMode="Externa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s.cespedes/Downloads/SAD_template_05Feb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SAD_template_05Feb2006.dot</Template>
  <TotalTime>2</TotalTime>
  <Pages>30</Pages>
  <Words>7736</Words>
  <Characters>44100</Characters>
  <Application>Microsoft Office Word</Application>
  <DocSecurity>0</DocSecurity>
  <Lines>367</Lines>
  <Paragraphs>103</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51733</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Microsoft Office User</dc:creator>
  <cp:keywords/>
  <dc:description/>
  <cp:lastModifiedBy>Andres Cespedes Morales</cp:lastModifiedBy>
  <cp:revision>1</cp:revision>
  <cp:lastPrinted>2003-09-12T07:30:00Z</cp:lastPrinted>
  <dcterms:created xsi:type="dcterms:W3CDTF">2024-02-13T16:32:00Z</dcterms:created>
  <dcterms:modified xsi:type="dcterms:W3CDTF">2024-02-13T16:34:00Z</dcterms:modified>
</cp:coreProperties>
</file>